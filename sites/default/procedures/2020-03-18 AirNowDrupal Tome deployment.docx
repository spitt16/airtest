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A22F6D" w14:paraId="543FF019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5FEAF82E" w14:textId="582DC49F" w:rsidR="006C77D9" w:rsidRPr="00877C71" w:rsidRDefault="00DC04DB" w:rsidP="00FB782D">
            <w:pPr>
              <w:pStyle w:val="Heading1"/>
            </w:pPr>
            <w:proofErr w:type="spellStart"/>
            <w:r w:rsidRPr="00877C71">
              <w:t>AirNowDrupal</w:t>
            </w:r>
            <w:proofErr w:type="spellEnd"/>
            <w:r w:rsidRPr="00877C71">
              <w:t xml:space="preserve"> Tome Deployment</w:t>
            </w:r>
          </w:p>
        </w:tc>
      </w:tr>
      <w:tr w:rsidR="00684881" w:rsidRPr="00A22F6D" w14:paraId="5558274C" w14:textId="77777777" w:rsidTr="00A22F6D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3EAE4CC" w14:textId="017E498D" w:rsidR="00353E74" w:rsidRPr="00046AF7" w:rsidRDefault="009B45F4" w:rsidP="00FB782D">
            <w:pPr>
              <w:pStyle w:val="Heading5"/>
            </w:pPr>
            <w:r>
              <w:t>03/18</w:t>
            </w:r>
            <w:r w:rsidR="003227E7">
              <w:t>/2020</w:t>
            </w:r>
          </w:p>
        </w:tc>
      </w:tr>
      <w:tr w:rsidR="00684881" w:rsidRPr="00A22F6D" w14:paraId="3C2413A4" w14:textId="77777777" w:rsidTr="00A22F6D">
        <w:tc>
          <w:tcPr>
            <w:tcW w:w="0" w:type="auto"/>
            <w:shd w:val="clear" w:color="auto" w:fill="CCCCFF"/>
          </w:tcPr>
          <w:p w14:paraId="31E86980" w14:textId="77777777" w:rsidR="00684881" w:rsidRDefault="00684881" w:rsidP="0063370D">
            <w:pPr>
              <w:pStyle w:val="Heading4"/>
            </w:pPr>
            <w:r>
              <w:t>Introduction</w:t>
            </w:r>
          </w:p>
        </w:tc>
      </w:tr>
      <w:tr w:rsidR="00684881" w:rsidRPr="00A22F6D" w14:paraId="187B6C6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1240A3" w14:textId="77777777" w:rsidR="008E54F9" w:rsidRPr="00255707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2AF45501" w14:textId="6ECBA0D7" w:rsidR="009B45F4" w:rsidRDefault="00255707" w:rsidP="009B45F4">
            <w:pPr>
              <w:rPr>
                <w:rFonts w:ascii="Calibri" w:hAnsi="Calibri"/>
                <w:sz w:val="22"/>
                <w:szCs w:val="22"/>
              </w:rPr>
            </w:pPr>
            <w:r w:rsidRPr="00255707">
              <w:rPr>
                <w:sz w:val="22"/>
                <w:szCs w:val="22"/>
              </w:rPr>
              <w:t xml:space="preserve">This is the procedure </w:t>
            </w:r>
            <w:r w:rsidR="001177CA">
              <w:rPr>
                <w:sz w:val="22"/>
                <w:szCs w:val="22"/>
              </w:rPr>
              <w:t xml:space="preserve">to deploy the </w:t>
            </w:r>
            <w:proofErr w:type="spellStart"/>
            <w:r w:rsidR="00DC04DB">
              <w:rPr>
                <w:sz w:val="22"/>
                <w:szCs w:val="22"/>
              </w:rPr>
              <w:t>AirNowDrupal</w:t>
            </w:r>
            <w:proofErr w:type="spellEnd"/>
            <w:r w:rsidR="00DC04DB">
              <w:rPr>
                <w:sz w:val="22"/>
                <w:szCs w:val="22"/>
              </w:rPr>
              <w:t xml:space="preserve"> site </w:t>
            </w:r>
            <w:r w:rsidR="001177CA">
              <w:rPr>
                <w:sz w:val="22"/>
                <w:szCs w:val="22"/>
              </w:rPr>
              <w:t>with the</w:t>
            </w:r>
            <w:r w:rsidR="00DC04DB">
              <w:rPr>
                <w:sz w:val="22"/>
                <w:szCs w:val="22"/>
              </w:rPr>
              <w:t xml:space="preserve"> Tome Module</w:t>
            </w:r>
            <w:r w:rsidR="00072867">
              <w:rPr>
                <w:sz w:val="22"/>
                <w:szCs w:val="22"/>
              </w:rPr>
              <w:t xml:space="preserve"> to cloud.gov</w:t>
            </w:r>
            <w:r w:rsidR="00E32DD0">
              <w:rPr>
                <w:sz w:val="22"/>
                <w:szCs w:val="22"/>
              </w:rPr>
              <w:t xml:space="preserve"> in a Drupal Development environment where Tome is already installed</w:t>
            </w:r>
            <w:r w:rsidR="00AD65C3" w:rsidRPr="00255707">
              <w:rPr>
                <w:sz w:val="22"/>
                <w:szCs w:val="22"/>
              </w:rPr>
              <w:t>.</w:t>
            </w:r>
            <w:r w:rsidRPr="00255707">
              <w:rPr>
                <w:sz w:val="22"/>
                <w:szCs w:val="22"/>
              </w:rPr>
              <w:t xml:space="preserve"> </w:t>
            </w:r>
            <w:r w:rsidR="00877C71">
              <w:rPr>
                <w:sz w:val="22"/>
                <w:szCs w:val="22"/>
              </w:rPr>
              <w:t>Tome is a static HTML website generator for Drupal 8.</w:t>
            </w:r>
            <w:r w:rsidR="009B45F4">
              <w:rPr>
                <w:sz w:val="22"/>
                <w:szCs w:val="22"/>
              </w:rPr>
              <w:t xml:space="preserve"> Also, p</w:t>
            </w:r>
            <w:r w:rsidR="009B45F4">
              <w:rPr>
                <w:sz w:val="22"/>
                <w:szCs w:val="22"/>
              </w:rPr>
              <w:t xml:space="preserve">osting </w:t>
            </w:r>
            <w:proofErr w:type="spellStart"/>
            <w:r w:rsidR="009B45F4">
              <w:rPr>
                <w:sz w:val="22"/>
                <w:szCs w:val="22"/>
              </w:rPr>
              <w:t>AirNowDrupal</w:t>
            </w:r>
            <w:proofErr w:type="spellEnd"/>
            <w:r w:rsidR="009B45F4">
              <w:rPr>
                <w:sz w:val="22"/>
                <w:szCs w:val="22"/>
              </w:rPr>
              <w:t xml:space="preserve"> as Tome</w:t>
            </w:r>
            <w:r w:rsidR="009B45F4">
              <w:rPr>
                <w:sz w:val="22"/>
                <w:szCs w:val="22"/>
              </w:rPr>
              <w:t xml:space="preserve"> requires</w:t>
            </w:r>
            <w:r w:rsidR="009B45F4">
              <w:rPr>
                <w:sz w:val="22"/>
                <w:szCs w:val="22"/>
              </w:rPr>
              <w:t xml:space="preserve"> administrative (or Elevated Privileges)</w:t>
            </w:r>
            <w:r w:rsidR="009B45F4">
              <w:rPr>
                <w:sz w:val="22"/>
                <w:szCs w:val="22"/>
              </w:rPr>
              <w:t xml:space="preserve"> </w:t>
            </w:r>
            <w:r w:rsidR="009B45F4">
              <w:rPr>
                <w:sz w:val="22"/>
                <w:szCs w:val="22"/>
              </w:rPr>
              <w:t>and the following software be installed:</w:t>
            </w:r>
          </w:p>
          <w:p w14:paraId="7A6DCAF2" w14:textId="77777777" w:rsidR="009B45F4" w:rsidRDefault="009B45F4" w:rsidP="009B45F4">
            <w:pPr>
              <w:rPr>
                <w:sz w:val="22"/>
                <w:szCs w:val="22"/>
              </w:rPr>
            </w:pPr>
          </w:p>
          <w:p w14:paraId="610F9FF8" w14:textId="2EC4138A" w:rsidR="009B45F4" w:rsidRDefault="009B45F4" w:rsidP="009B45F4">
            <w:pPr>
              <w:pStyle w:val="ListParagraph"/>
              <w:numPr>
                <w:ilvl w:val="0"/>
                <w:numId w:val="47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Acquia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Dev</w:t>
            </w:r>
            <w:r>
              <w:rPr>
                <w:sz w:val="22"/>
                <w:szCs w:val="22"/>
              </w:rPr>
              <w:t>Desktop</w:t>
            </w:r>
            <w:proofErr w:type="spellEnd"/>
          </w:p>
          <w:p w14:paraId="0A4680B0" w14:textId="38E8630C" w:rsidR="00255707" w:rsidRPr="009B45F4" w:rsidRDefault="009B45F4" w:rsidP="00AD65C3">
            <w:pPr>
              <w:pStyle w:val="ListParagraph"/>
              <w:numPr>
                <w:ilvl w:val="0"/>
                <w:numId w:val="4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Cloud</w:t>
            </w:r>
            <w:r w:rsidR="00CF2D8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Foundry Client</w:t>
            </w:r>
          </w:p>
          <w:p w14:paraId="4DC3A0C0" w14:textId="77777777" w:rsidR="00AD65C3" w:rsidRPr="00255707" w:rsidRDefault="00AD65C3" w:rsidP="00AD65C3">
            <w:pPr>
              <w:rPr>
                <w:sz w:val="22"/>
                <w:szCs w:val="22"/>
              </w:rPr>
            </w:pPr>
          </w:p>
          <w:p w14:paraId="64FAC428" w14:textId="77777777" w:rsidR="00255707" w:rsidRDefault="00255707" w:rsidP="00AD65C3">
            <w:pPr>
              <w:rPr>
                <w:sz w:val="22"/>
                <w:szCs w:val="22"/>
              </w:rPr>
            </w:pPr>
            <w:r w:rsidRPr="00255707">
              <w:rPr>
                <w:sz w:val="22"/>
                <w:szCs w:val="22"/>
              </w:rPr>
              <w:t>Big Picture:</w:t>
            </w:r>
          </w:p>
          <w:p w14:paraId="03442DA4" w14:textId="77777777" w:rsidR="00072867" w:rsidRPr="001177CA" w:rsidRDefault="00072867" w:rsidP="001177CA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177CA">
              <w:rPr>
                <w:sz w:val="22"/>
                <w:szCs w:val="22"/>
              </w:rPr>
              <w:t>Download the existing Drupal website</w:t>
            </w:r>
          </w:p>
          <w:p w14:paraId="6997B0C3" w14:textId="77777777" w:rsidR="008E3337" w:rsidRDefault="00072867" w:rsidP="001177CA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1177CA">
              <w:rPr>
                <w:sz w:val="22"/>
                <w:szCs w:val="22"/>
              </w:rPr>
              <w:t xml:space="preserve">Make changes to </w:t>
            </w:r>
            <w:r w:rsidR="00E32DD0">
              <w:rPr>
                <w:sz w:val="22"/>
                <w:szCs w:val="22"/>
              </w:rPr>
              <w:t xml:space="preserve">the </w:t>
            </w:r>
            <w:r w:rsidRPr="001177CA">
              <w:rPr>
                <w:sz w:val="22"/>
                <w:szCs w:val="22"/>
              </w:rPr>
              <w:t>current Drupal website</w:t>
            </w:r>
          </w:p>
          <w:p w14:paraId="7B650DEB" w14:textId="3FE6AFC7" w:rsidR="0001699B" w:rsidRDefault="00E32DD0" w:rsidP="0001699B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E32DD0">
              <w:rPr>
                <w:sz w:val="22"/>
                <w:szCs w:val="22"/>
              </w:rPr>
              <w:t xml:space="preserve">Generate a static </w:t>
            </w:r>
            <w:r w:rsidR="00CF2D8B">
              <w:rPr>
                <w:sz w:val="22"/>
                <w:szCs w:val="22"/>
              </w:rPr>
              <w:t>HTML</w:t>
            </w:r>
          </w:p>
          <w:p w14:paraId="6ED3E27C" w14:textId="20397C8C" w:rsidR="0001699B" w:rsidRPr="0001699B" w:rsidRDefault="0001699B" w:rsidP="0001699B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01699B">
              <w:rPr>
                <w:sz w:val="22"/>
                <w:szCs w:val="22"/>
              </w:rPr>
              <w:t xml:space="preserve">Prepare the static </w:t>
            </w:r>
            <w:r w:rsidR="00CF2D8B">
              <w:rPr>
                <w:sz w:val="22"/>
                <w:szCs w:val="22"/>
              </w:rPr>
              <w:t>HTML</w:t>
            </w:r>
            <w:r w:rsidR="00FF38C5">
              <w:rPr>
                <w:sz w:val="22"/>
                <w:szCs w:val="22"/>
              </w:rPr>
              <w:t xml:space="preserve"> </w:t>
            </w:r>
            <w:r w:rsidRPr="0001699B">
              <w:rPr>
                <w:sz w:val="22"/>
                <w:szCs w:val="22"/>
              </w:rPr>
              <w:t>for cloud</w:t>
            </w:r>
            <w:r w:rsidR="009B45F4">
              <w:rPr>
                <w:sz w:val="22"/>
                <w:szCs w:val="22"/>
              </w:rPr>
              <w:t>.gov</w:t>
            </w:r>
          </w:p>
          <w:p w14:paraId="221B3C1D" w14:textId="5C3D5B67" w:rsidR="009B45F4" w:rsidRDefault="00D17C09" w:rsidP="009B45F4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D17C09">
              <w:rPr>
                <w:sz w:val="22"/>
                <w:szCs w:val="22"/>
              </w:rPr>
              <w:t xml:space="preserve">Push the static </w:t>
            </w:r>
            <w:r w:rsidR="00CF2D8B">
              <w:rPr>
                <w:sz w:val="22"/>
                <w:szCs w:val="22"/>
              </w:rPr>
              <w:t>HMTL</w:t>
            </w:r>
            <w:r w:rsidRPr="00D17C09">
              <w:rPr>
                <w:sz w:val="22"/>
                <w:szCs w:val="22"/>
              </w:rPr>
              <w:t xml:space="preserve"> to cloud</w:t>
            </w:r>
            <w:r w:rsidR="009B45F4">
              <w:rPr>
                <w:sz w:val="22"/>
                <w:szCs w:val="22"/>
              </w:rPr>
              <w:t>.gov</w:t>
            </w:r>
          </w:p>
          <w:p w14:paraId="78735806" w14:textId="58B6FE8E" w:rsidR="009B45F4" w:rsidRPr="009B45F4" w:rsidRDefault="009B45F4" w:rsidP="009B45F4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a Blue/Green Deployment on cloud.gov</w:t>
            </w:r>
          </w:p>
          <w:p w14:paraId="33D313CB" w14:textId="0AB3ED67" w:rsidR="000D7C7B" w:rsidRPr="000D7C7B" w:rsidRDefault="000D7C7B" w:rsidP="000D7C7B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0D7C7B">
              <w:rPr>
                <w:sz w:val="22"/>
                <w:szCs w:val="22"/>
              </w:rPr>
              <w:t>Verify</w:t>
            </w:r>
            <w:r w:rsidR="009B45F4">
              <w:rPr>
                <w:sz w:val="22"/>
                <w:szCs w:val="22"/>
              </w:rPr>
              <w:t xml:space="preserve"> Success in a web Browser</w:t>
            </w:r>
          </w:p>
          <w:p w14:paraId="43AB2A1D" w14:textId="77777777" w:rsidR="00544BC4" w:rsidRPr="00255707" w:rsidRDefault="00544BC4" w:rsidP="00255707">
            <w:pPr>
              <w:rPr>
                <w:color w:val="FF0000"/>
                <w:szCs w:val="20"/>
              </w:rPr>
            </w:pPr>
          </w:p>
        </w:tc>
      </w:tr>
      <w:tr w:rsidR="0017145E" w:rsidRPr="00A22F6D" w14:paraId="3E25F3D7" w14:textId="77777777" w:rsidTr="00A22F6D">
        <w:tc>
          <w:tcPr>
            <w:tcW w:w="0" w:type="auto"/>
            <w:shd w:val="clear" w:color="auto" w:fill="CCCCFF"/>
          </w:tcPr>
          <w:p w14:paraId="51FBA641" w14:textId="77777777" w:rsidR="0017145E" w:rsidRPr="001877E5" w:rsidRDefault="001877E5" w:rsidP="00F34A27">
            <w:pPr>
              <w:pStyle w:val="Heading4"/>
            </w:pPr>
            <w:r w:rsidRPr="001877E5">
              <w:t>PROCEDURE</w:t>
            </w:r>
          </w:p>
        </w:tc>
      </w:tr>
      <w:tr w:rsidR="0017145E" w:rsidRPr="00A22F6D" w14:paraId="77883E37" w14:textId="77777777" w:rsidTr="00A22F6D">
        <w:trPr>
          <w:trHeight w:val="7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320F175" w14:textId="21949826" w:rsidR="00ED002E" w:rsidRPr="002956AE" w:rsidRDefault="001A22FF" w:rsidP="002956AE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 w:rsidRPr="00D32387">
              <w:rPr>
                <w:b/>
                <w:color w:val="auto"/>
                <w:szCs w:val="20"/>
              </w:rPr>
              <w:t xml:space="preserve"> </w:t>
            </w:r>
          </w:p>
          <w:p w14:paraId="4657C3F6" w14:textId="157275E1" w:rsidR="008E3337" w:rsidRPr="008E3337" w:rsidRDefault="008E3337" w:rsidP="008E3337">
            <w:pPr>
              <w:rPr>
                <w:b/>
                <w:sz w:val="22"/>
                <w:szCs w:val="22"/>
              </w:rPr>
            </w:pPr>
            <w:r w:rsidRPr="008E3337">
              <w:rPr>
                <w:b/>
                <w:sz w:val="22"/>
                <w:szCs w:val="22"/>
              </w:rPr>
              <w:t xml:space="preserve">Download the </w:t>
            </w:r>
            <w:r>
              <w:rPr>
                <w:b/>
                <w:sz w:val="22"/>
                <w:szCs w:val="22"/>
              </w:rPr>
              <w:t>existing</w:t>
            </w:r>
            <w:r w:rsidRPr="008E3337">
              <w:rPr>
                <w:b/>
                <w:sz w:val="22"/>
                <w:szCs w:val="22"/>
              </w:rPr>
              <w:t xml:space="preserve"> Drupal website</w:t>
            </w:r>
          </w:p>
          <w:p w14:paraId="30057DCC" w14:textId="14DEB819" w:rsidR="008E3337" w:rsidRDefault="008E3337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Pull latest version of the site</w:t>
            </w:r>
            <w:r w:rsidR="008603A0">
              <w:rPr>
                <w:szCs w:val="20"/>
              </w:rPr>
              <w:t xml:space="preserve"> Content</w:t>
            </w:r>
            <w:r w:rsidR="00F14047">
              <w:rPr>
                <w:szCs w:val="20"/>
              </w:rPr>
              <w:t xml:space="preserve"> </w:t>
            </w:r>
            <w:r w:rsidR="008603A0">
              <w:rPr>
                <w:szCs w:val="20"/>
              </w:rPr>
              <w:t>(database) and Code</w:t>
            </w:r>
            <w:r>
              <w:rPr>
                <w:szCs w:val="20"/>
              </w:rPr>
              <w:t xml:space="preserve"> from </w:t>
            </w:r>
            <w:proofErr w:type="spellStart"/>
            <w:r w:rsidR="00AF1DEA">
              <w:rPr>
                <w:szCs w:val="20"/>
              </w:rPr>
              <w:t>Acquia</w:t>
            </w:r>
            <w:proofErr w:type="spellEnd"/>
            <w:r w:rsidR="00AF1DEA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DevCloud</w:t>
            </w:r>
            <w:proofErr w:type="spellEnd"/>
            <w:r w:rsidR="00AF1DEA">
              <w:rPr>
                <w:szCs w:val="20"/>
              </w:rPr>
              <w:t xml:space="preserve"> using </w:t>
            </w:r>
            <w:proofErr w:type="spellStart"/>
            <w:r w:rsidR="00AF1DEA">
              <w:rPr>
                <w:szCs w:val="20"/>
              </w:rPr>
              <w:t>DevDesktop</w:t>
            </w:r>
            <w:proofErr w:type="spellEnd"/>
            <w:r w:rsidR="00AF1DEA">
              <w:rPr>
                <w:szCs w:val="20"/>
              </w:rPr>
              <w:t xml:space="preserve"> </w:t>
            </w:r>
            <w:r w:rsidR="008603A0">
              <w:rPr>
                <w:szCs w:val="20"/>
              </w:rPr>
              <w:t xml:space="preserve">(or your preferred tool) </w:t>
            </w:r>
            <w:r w:rsidR="00AF1DEA">
              <w:rPr>
                <w:szCs w:val="20"/>
              </w:rPr>
              <w:t xml:space="preserve">while </w:t>
            </w:r>
            <w:r w:rsidR="00AF1DEA" w:rsidRPr="008603A0">
              <w:rPr>
                <w:b/>
                <w:szCs w:val="20"/>
              </w:rPr>
              <w:t>off</w:t>
            </w:r>
            <w:r w:rsidR="00AF1DEA">
              <w:rPr>
                <w:szCs w:val="20"/>
              </w:rPr>
              <w:t xml:space="preserve"> the EPA network.</w:t>
            </w:r>
          </w:p>
          <w:p w14:paraId="7F9C2FD5" w14:textId="0CAB34DE" w:rsidR="001119A8" w:rsidRPr="001119A8" w:rsidRDefault="001119A8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Go to “/user/login” to login to your localhost.</w:t>
            </w:r>
          </w:p>
          <w:p w14:paraId="06AA838A" w14:textId="2DEF6D39" w:rsidR="00386713" w:rsidRDefault="00386713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In the Drupal admin goto Admin &gt;&gt; Configuration &gt;&gt; Performance &gt;&gt; Development and click on the “Clear all caches” button.</w:t>
            </w:r>
          </w:p>
          <w:p w14:paraId="5AE7362E" w14:textId="7316629E" w:rsidR="00386713" w:rsidRPr="004827A2" w:rsidRDefault="00386713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Wait for the “Caches cleared” message.</w:t>
            </w:r>
          </w:p>
          <w:p w14:paraId="5B94F0C9" w14:textId="77777777" w:rsidR="00ED002E" w:rsidRDefault="00ED002E" w:rsidP="008E3337">
            <w:pPr>
              <w:rPr>
                <w:szCs w:val="20"/>
              </w:rPr>
            </w:pPr>
          </w:p>
          <w:p w14:paraId="3E9C7D3C" w14:textId="77777777" w:rsidR="00703FFD" w:rsidRPr="0091115B" w:rsidRDefault="00072867" w:rsidP="000728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Make changes to </w:t>
            </w:r>
            <w:r w:rsidR="0005725A">
              <w:rPr>
                <w:b/>
                <w:sz w:val="22"/>
                <w:szCs w:val="22"/>
              </w:rPr>
              <w:t xml:space="preserve">the </w:t>
            </w:r>
            <w:r>
              <w:rPr>
                <w:b/>
                <w:sz w:val="22"/>
                <w:szCs w:val="22"/>
              </w:rPr>
              <w:t>current Drupal website</w:t>
            </w:r>
          </w:p>
          <w:p w14:paraId="67A647E1" w14:textId="033C8BE3" w:rsidR="003B681E" w:rsidRPr="003B681E" w:rsidRDefault="003B681E" w:rsidP="00970D2B">
            <w:pPr>
              <w:pStyle w:val="ListParagraph"/>
              <w:numPr>
                <w:ilvl w:val="0"/>
                <w:numId w:val="35"/>
              </w:numPr>
              <w:rPr>
                <w:szCs w:val="20"/>
              </w:rPr>
            </w:pPr>
            <w:r w:rsidRPr="003B681E">
              <w:rPr>
                <w:szCs w:val="20"/>
              </w:rPr>
              <w:t>In the Drupal admin goto Admin &gt;&gt; Configuration &gt;&gt; Performance &gt;&gt; Development and click on the “CLEAR TOME STATIC CONTENT SUPER CACHE” twisty button.</w:t>
            </w:r>
          </w:p>
          <w:p w14:paraId="71206617" w14:textId="77777777" w:rsidR="003B681E" w:rsidRDefault="003B681E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Click on “Fully clear caches”</w:t>
            </w:r>
          </w:p>
          <w:p w14:paraId="02F97B04" w14:textId="77777777" w:rsidR="003B681E" w:rsidRPr="004827A2" w:rsidRDefault="003B681E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Wait for the “Caches fully cleared” message.</w:t>
            </w:r>
          </w:p>
          <w:p w14:paraId="63C312C2" w14:textId="60757A31" w:rsidR="00545021" w:rsidRPr="003B681E" w:rsidRDefault="00545021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 w:rsidRPr="003B681E">
              <w:rPr>
                <w:szCs w:val="20"/>
              </w:rPr>
              <w:t>Goto Admin &gt;&gt; Reports &gt;&gt; Recent log messages and click on the Delete tab. Then click “Confirm”. This will delete the current logs to make plenty of room for any new entries.</w:t>
            </w:r>
          </w:p>
          <w:p w14:paraId="20FAE35C" w14:textId="77777777" w:rsidR="006807EA" w:rsidRDefault="006807EA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Update modules</w:t>
            </w:r>
          </w:p>
          <w:p w14:paraId="675FA14D" w14:textId="77777777" w:rsidR="006E7FDB" w:rsidRDefault="00E5247B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Goto </w:t>
            </w:r>
            <w:r w:rsidR="00A14A33">
              <w:rPr>
                <w:szCs w:val="20"/>
              </w:rPr>
              <w:t>Admin &gt;&gt; Extend</w:t>
            </w:r>
          </w:p>
          <w:p w14:paraId="53F0FEB0" w14:textId="73C7598C" w:rsidR="00A14A33" w:rsidRDefault="006E7FDB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Filter for “tome”</w:t>
            </w:r>
            <w:r w:rsidR="00A14A33">
              <w:rPr>
                <w:szCs w:val="20"/>
              </w:rPr>
              <w:t xml:space="preserve"> </w:t>
            </w:r>
          </w:p>
          <w:p w14:paraId="0072D244" w14:textId="77777777" w:rsidR="00FB4A67" w:rsidRDefault="006A052D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Enable all 6 of the Tome Modules and click “Install”</w:t>
            </w:r>
          </w:p>
          <w:p w14:paraId="61ECCC4A" w14:textId="4598AF19" w:rsidR="006A052D" w:rsidRDefault="00CC59CD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Click</w:t>
            </w:r>
            <w:r w:rsidR="006807EA">
              <w:rPr>
                <w:szCs w:val="20"/>
              </w:rPr>
              <w:t xml:space="preserve"> </w:t>
            </w:r>
            <w:r w:rsidR="006A052D" w:rsidRPr="006807EA">
              <w:rPr>
                <w:szCs w:val="20"/>
              </w:rPr>
              <w:t>“</w:t>
            </w:r>
            <w:r>
              <w:rPr>
                <w:szCs w:val="20"/>
              </w:rPr>
              <w:t>Continue” to enable the Serialization Module as well.</w:t>
            </w:r>
          </w:p>
          <w:p w14:paraId="5148C388" w14:textId="77777777" w:rsidR="00622CCA" w:rsidRDefault="00622CCA" w:rsidP="008E3337">
            <w:pPr>
              <w:rPr>
                <w:b/>
                <w:sz w:val="22"/>
                <w:szCs w:val="22"/>
              </w:rPr>
            </w:pPr>
          </w:p>
          <w:p w14:paraId="23EBB2CD" w14:textId="0DAC1D10" w:rsidR="008E3337" w:rsidRPr="002C59D4" w:rsidRDefault="0005725A" w:rsidP="008E3337">
            <w:pPr>
              <w:rPr>
                <w:b/>
                <w:sz w:val="22"/>
                <w:szCs w:val="22"/>
              </w:rPr>
            </w:pPr>
            <w:r w:rsidRPr="008E3337">
              <w:rPr>
                <w:b/>
                <w:sz w:val="22"/>
                <w:szCs w:val="22"/>
              </w:rPr>
              <w:t xml:space="preserve">Generate </w:t>
            </w:r>
            <w:r w:rsidR="00E32DD0">
              <w:rPr>
                <w:b/>
                <w:sz w:val="22"/>
                <w:szCs w:val="22"/>
              </w:rPr>
              <w:t xml:space="preserve">a </w:t>
            </w:r>
            <w:r w:rsidRPr="008E3337">
              <w:rPr>
                <w:b/>
                <w:sz w:val="22"/>
                <w:szCs w:val="22"/>
              </w:rPr>
              <w:t xml:space="preserve">static </w:t>
            </w:r>
            <w:r w:rsidR="00CF2D8B">
              <w:rPr>
                <w:b/>
                <w:sz w:val="22"/>
                <w:szCs w:val="22"/>
              </w:rPr>
              <w:t>HTML</w:t>
            </w:r>
          </w:p>
          <w:p w14:paraId="433CB06B" w14:textId="1884DF88" w:rsidR="003C17E6" w:rsidRPr="003C17E6" w:rsidRDefault="005363E8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t>elete the conten</w:t>
            </w:r>
            <w:r w:rsidR="003C17E6">
              <w:t>ts of the “/</w:t>
            </w:r>
            <w:proofErr w:type="spellStart"/>
            <w:r w:rsidR="003C17E6">
              <w:t>docroot</w:t>
            </w:r>
            <w:proofErr w:type="spellEnd"/>
            <w:r w:rsidR="003C17E6">
              <w:t>/html/” directory.</w:t>
            </w:r>
            <w:r w:rsidR="009E26BE">
              <w:t xml:space="preserve"> Tome will do this in the “Generate static site” step, but Drupal tends to timeout.</w:t>
            </w:r>
          </w:p>
          <w:p w14:paraId="243727DC" w14:textId="4A2D5D67" w:rsidR="00341669" w:rsidRPr="003C17E6" w:rsidRDefault="00341669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 w:rsidRPr="003C17E6">
              <w:rPr>
                <w:szCs w:val="20"/>
              </w:rPr>
              <w:t xml:space="preserve">Goto Config &gt;&gt; </w:t>
            </w:r>
            <w:r w:rsidR="006807EA" w:rsidRPr="003C17E6">
              <w:rPr>
                <w:szCs w:val="20"/>
              </w:rPr>
              <w:t xml:space="preserve">Tome Static &gt;&gt; </w:t>
            </w:r>
            <w:r w:rsidRPr="003C17E6">
              <w:rPr>
                <w:szCs w:val="20"/>
              </w:rPr>
              <w:t>Generate</w:t>
            </w:r>
            <w:r w:rsidR="00911A11" w:rsidRPr="003C17E6">
              <w:rPr>
                <w:szCs w:val="20"/>
              </w:rPr>
              <w:t xml:space="preserve"> static site</w:t>
            </w:r>
            <w:r w:rsidR="0091115B" w:rsidRPr="003C17E6">
              <w:rPr>
                <w:szCs w:val="20"/>
              </w:rPr>
              <w:t xml:space="preserve"> (towards the </w:t>
            </w:r>
            <w:r w:rsidR="001C3850">
              <w:rPr>
                <w:szCs w:val="20"/>
              </w:rPr>
              <w:t>middle</w:t>
            </w:r>
            <w:r w:rsidR="0091115B" w:rsidRPr="003C17E6">
              <w:rPr>
                <w:szCs w:val="20"/>
              </w:rPr>
              <w:t xml:space="preserve"> of the page)</w:t>
            </w:r>
            <w:r w:rsidRPr="003C17E6">
              <w:rPr>
                <w:szCs w:val="20"/>
              </w:rPr>
              <w:t xml:space="preserve"> and enter the </w:t>
            </w:r>
            <w:r w:rsidR="001C3850">
              <w:rPr>
                <w:szCs w:val="20"/>
              </w:rPr>
              <w:t xml:space="preserve">desired final URL </w:t>
            </w:r>
            <w:r w:rsidR="00B84950">
              <w:rPr>
                <w:szCs w:val="20"/>
              </w:rPr>
              <w:t xml:space="preserve">for your deployment </w:t>
            </w:r>
            <w:r w:rsidR="001C3850">
              <w:rPr>
                <w:szCs w:val="20"/>
              </w:rPr>
              <w:t>from th</w:t>
            </w:r>
            <w:r w:rsidR="00B84950">
              <w:rPr>
                <w:szCs w:val="20"/>
              </w:rPr>
              <w:t xml:space="preserve">is </w:t>
            </w:r>
            <w:r w:rsidR="001C3850">
              <w:rPr>
                <w:szCs w:val="20"/>
              </w:rPr>
              <w:t>list</w:t>
            </w:r>
            <w:r w:rsidR="006417E1" w:rsidRPr="003C17E6">
              <w:rPr>
                <w:szCs w:val="20"/>
              </w:rPr>
              <w:t>:</w:t>
            </w:r>
          </w:p>
          <w:p w14:paraId="0C7B9306" w14:textId="54B5E59E" w:rsidR="00AD5646" w:rsidRPr="00AD5646" w:rsidRDefault="00AD5646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8" w:history="1">
              <w:r w:rsidRPr="007E270D">
                <w:rPr>
                  <w:rStyle w:val="Hyperlink"/>
                </w:rPr>
                <w:t>https://airnow.gov</w:t>
              </w:r>
            </w:hyperlink>
          </w:p>
          <w:p w14:paraId="7D6CB3B9" w14:textId="04E542EF" w:rsidR="00AD5646" w:rsidRPr="00AD5646" w:rsidRDefault="00AD5646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9" w:history="1">
              <w:r w:rsidRPr="007E270D">
                <w:rPr>
                  <w:rStyle w:val="Hyperlink"/>
                </w:rPr>
                <w:t>https://airnow-cdn.epa.gov</w:t>
              </w:r>
            </w:hyperlink>
          </w:p>
          <w:p w14:paraId="43FD1FBF" w14:textId="37BD8A3A" w:rsidR="001C3850" w:rsidRPr="001C3850" w:rsidRDefault="001E4F9A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10" w:history="1">
              <w:r w:rsidR="001C3850" w:rsidRPr="000A20EC">
                <w:rPr>
                  <w:rStyle w:val="Hyperlink"/>
                  <w:szCs w:val="20"/>
                </w:rPr>
                <w:t>https://airnow.app.cloud.gov</w:t>
              </w:r>
            </w:hyperlink>
          </w:p>
          <w:p w14:paraId="5001308E" w14:textId="62933918" w:rsidR="001C3850" w:rsidRPr="001C3850" w:rsidRDefault="001E4F9A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11" w:history="1">
              <w:r w:rsidR="001C3850" w:rsidRPr="00D6493D">
                <w:rPr>
                  <w:rStyle w:val="Hyperlink"/>
                  <w:szCs w:val="20"/>
                </w:rPr>
                <w:t>https://airnows</w:t>
              </w:r>
              <w:r w:rsidR="001C3850" w:rsidRPr="00D6493D">
                <w:rPr>
                  <w:rStyle w:val="Hyperlink"/>
                </w:rPr>
                <w:t>tage</w:t>
              </w:r>
              <w:r w:rsidR="001C3850" w:rsidRPr="00D6493D">
                <w:rPr>
                  <w:rStyle w:val="Hyperlink"/>
                  <w:szCs w:val="20"/>
                </w:rPr>
                <w:t>.app.cloud.gov</w:t>
              </w:r>
            </w:hyperlink>
          </w:p>
          <w:p w14:paraId="58B08C2E" w14:textId="18931639" w:rsidR="001C3850" w:rsidRDefault="001E4F9A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12" w:history="1">
              <w:r w:rsidR="001C3850" w:rsidRPr="00D6493D">
                <w:rPr>
                  <w:rStyle w:val="Hyperlink"/>
                  <w:szCs w:val="20"/>
                </w:rPr>
                <w:t>https://airnowd</w:t>
              </w:r>
              <w:r w:rsidR="001C3850" w:rsidRPr="00D6493D">
                <w:rPr>
                  <w:rStyle w:val="Hyperlink"/>
                </w:rPr>
                <w:t>ev</w:t>
              </w:r>
              <w:r w:rsidR="001C3850" w:rsidRPr="00D6493D">
                <w:rPr>
                  <w:rStyle w:val="Hyperlink"/>
                  <w:szCs w:val="20"/>
                </w:rPr>
                <w:t>.app.cloud.gov</w:t>
              </w:r>
            </w:hyperlink>
          </w:p>
          <w:p w14:paraId="4DE6401C" w14:textId="2FCE5AAA" w:rsidR="001C3850" w:rsidRPr="001C3850" w:rsidRDefault="001E4F9A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hyperlink w:history="1">
              <w:r w:rsidR="001C3850" w:rsidRPr="00D6493D">
                <w:rPr>
                  <w:rStyle w:val="Hyperlink"/>
                  <w:szCs w:val="20"/>
                </w:rPr>
                <w:t>https://&lt;cf app name&gt;.app.cloud.gov</w:t>
              </w:r>
            </w:hyperlink>
            <w:r w:rsidR="00B84950">
              <w:rPr>
                <w:rStyle w:val="Hyperlink"/>
                <w:szCs w:val="20"/>
              </w:rPr>
              <w:t xml:space="preserve"> </w:t>
            </w:r>
            <w:r w:rsidR="00B84950">
              <w:rPr>
                <w:rStyle w:val="Hyperlink"/>
              </w:rPr>
              <w:t>(for testing)</w:t>
            </w:r>
          </w:p>
          <w:p w14:paraId="03530B8A" w14:textId="07FE9D53" w:rsidR="008E3337" w:rsidRDefault="00341669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Click on “</w:t>
            </w:r>
            <w:r w:rsidR="00CE09D7">
              <w:rPr>
                <w:szCs w:val="20"/>
              </w:rPr>
              <w:t>Submit</w:t>
            </w:r>
            <w:r>
              <w:rPr>
                <w:szCs w:val="20"/>
              </w:rPr>
              <w:t>”</w:t>
            </w:r>
          </w:p>
          <w:p w14:paraId="23EE61CF" w14:textId="249EFF7B" w:rsidR="00960BD5" w:rsidRPr="006807EA" w:rsidRDefault="002C59D4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Wait for site generation</w:t>
            </w:r>
            <w:r w:rsidR="006807EA">
              <w:rPr>
                <w:szCs w:val="20"/>
              </w:rPr>
              <w:t>…</w:t>
            </w:r>
            <w:r w:rsidR="00703FFD">
              <w:rPr>
                <w:szCs w:val="20"/>
              </w:rPr>
              <w:t xml:space="preserve"> it takes about </w:t>
            </w:r>
            <w:r w:rsidR="001C3850">
              <w:rPr>
                <w:szCs w:val="20"/>
              </w:rPr>
              <w:t>2</w:t>
            </w:r>
            <w:r w:rsidR="00703FFD">
              <w:rPr>
                <w:szCs w:val="20"/>
              </w:rPr>
              <w:t>0 minutes and the status bar will run</w:t>
            </w:r>
            <w:r w:rsidR="00C9630E">
              <w:rPr>
                <w:szCs w:val="20"/>
              </w:rPr>
              <w:t xml:space="preserve"> at least</w:t>
            </w:r>
            <w:r w:rsidR="00703FFD">
              <w:rPr>
                <w:szCs w:val="20"/>
              </w:rPr>
              <w:t xml:space="preserve"> twice. </w:t>
            </w:r>
            <w:r w:rsidR="00911A11" w:rsidRPr="006807EA">
              <w:rPr>
                <w:szCs w:val="20"/>
              </w:rPr>
              <w:t>If needed, r</w:t>
            </w:r>
            <w:r w:rsidRPr="006807EA">
              <w:rPr>
                <w:szCs w:val="20"/>
              </w:rPr>
              <w:t>esolve any errors and repeat</w:t>
            </w:r>
            <w:r w:rsidR="00911A11" w:rsidRPr="006807EA">
              <w:rPr>
                <w:szCs w:val="20"/>
              </w:rPr>
              <w:t xml:space="preserve"> site </w:t>
            </w:r>
            <w:r w:rsidR="006807EA" w:rsidRPr="006807EA">
              <w:rPr>
                <w:szCs w:val="20"/>
              </w:rPr>
              <w:t>ge</w:t>
            </w:r>
            <w:r w:rsidR="006807EA">
              <w:rPr>
                <w:szCs w:val="20"/>
              </w:rPr>
              <w:t>ner</w:t>
            </w:r>
            <w:r w:rsidR="006807EA" w:rsidRPr="006807EA">
              <w:rPr>
                <w:szCs w:val="20"/>
              </w:rPr>
              <w:t>ation</w:t>
            </w:r>
            <w:r w:rsidRPr="006807EA">
              <w:rPr>
                <w:szCs w:val="20"/>
              </w:rPr>
              <w:t>.</w:t>
            </w:r>
            <w:r w:rsidR="00960BD5" w:rsidRPr="006807EA">
              <w:rPr>
                <w:szCs w:val="20"/>
              </w:rPr>
              <w:t xml:space="preserve"> </w:t>
            </w:r>
          </w:p>
          <w:p w14:paraId="0B2B1048" w14:textId="77777777" w:rsidR="008E3337" w:rsidRPr="00960BD5" w:rsidRDefault="00960BD5" w:rsidP="00960BD5">
            <w:pPr>
              <w:ind w:left="1080"/>
              <w:rPr>
                <w:i/>
                <w:szCs w:val="20"/>
              </w:rPr>
            </w:pPr>
            <w:r w:rsidRPr="00960BD5">
              <w:rPr>
                <w:i/>
                <w:szCs w:val="20"/>
              </w:rPr>
              <w:t>Hint: Goto Admin &gt;&gt; Reports &gt;&gt; Recent log messages to identify any problems.</w:t>
            </w:r>
          </w:p>
          <w:p w14:paraId="0E1C489D" w14:textId="655A946B" w:rsidR="002C59D4" w:rsidRDefault="002C59D4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Goto the </w:t>
            </w:r>
            <w:r w:rsidR="00CE09D7">
              <w:rPr>
                <w:szCs w:val="20"/>
              </w:rPr>
              <w:t>“/</w:t>
            </w:r>
            <w:proofErr w:type="spellStart"/>
            <w:r w:rsidR="00CE09D7">
              <w:rPr>
                <w:szCs w:val="20"/>
              </w:rPr>
              <w:t>docroot</w:t>
            </w:r>
            <w:proofErr w:type="spellEnd"/>
            <w:r w:rsidR="00CE09D7">
              <w:rPr>
                <w:szCs w:val="20"/>
              </w:rPr>
              <w:t xml:space="preserve">/html/” directory to see the new files. The directory should contain about </w:t>
            </w:r>
            <w:r w:rsidR="00B84950">
              <w:rPr>
                <w:szCs w:val="20"/>
              </w:rPr>
              <w:t>50</w:t>
            </w:r>
            <w:r w:rsidR="00CE09D7">
              <w:rPr>
                <w:szCs w:val="20"/>
              </w:rPr>
              <w:t xml:space="preserve"> MB of files.</w:t>
            </w:r>
          </w:p>
          <w:p w14:paraId="48E82404" w14:textId="77777777" w:rsidR="00ED002E" w:rsidRDefault="00ED002E" w:rsidP="008E3337">
            <w:pPr>
              <w:rPr>
                <w:sz w:val="22"/>
                <w:szCs w:val="22"/>
              </w:rPr>
            </w:pPr>
          </w:p>
          <w:p w14:paraId="08CE6466" w14:textId="586BD42F" w:rsidR="008E3337" w:rsidRPr="00C1141E" w:rsidRDefault="002C59D4" w:rsidP="008E333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 w:rsidR="0001699B">
              <w:rPr>
                <w:b/>
                <w:sz w:val="22"/>
                <w:szCs w:val="22"/>
              </w:rPr>
              <w:t xml:space="preserve">repare </w:t>
            </w:r>
            <w:r>
              <w:rPr>
                <w:b/>
                <w:sz w:val="22"/>
                <w:szCs w:val="22"/>
              </w:rPr>
              <w:t>the</w:t>
            </w:r>
            <w:r w:rsidRPr="008E3337">
              <w:rPr>
                <w:b/>
                <w:sz w:val="22"/>
                <w:szCs w:val="22"/>
              </w:rPr>
              <w:t xml:space="preserve"> static </w:t>
            </w:r>
            <w:r w:rsidR="00CF2D8B">
              <w:rPr>
                <w:b/>
                <w:sz w:val="22"/>
                <w:szCs w:val="22"/>
              </w:rPr>
              <w:t xml:space="preserve">HTML </w:t>
            </w:r>
            <w:r w:rsidR="00FF38C5">
              <w:rPr>
                <w:b/>
                <w:sz w:val="22"/>
                <w:szCs w:val="22"/>
              </w:rPr>
              <w:t>for</w:t>
            </w:r>
            <w:r>
              <w:rPr>
                <w:b/>
                <w:sz w:val="22"/>
                <w:szCs w:val="22"/>
              </w:rPr>
              <w:t xml:space="preserve"> cloud</w:t>
            </w:r>
            <w:r w:rsidR="00CF2D8B">
              <w:rPr>
                <w:b/>
                <w:sz w:val="22"/>
                <w:szCs w:val="22"/>
              </w:rPr>
              <w:t>.gov</w:t>
            </w:r>
          </w:p>
          <w:p w14:paraId="70EE5253" w14:textId="54AE82BF" w:rsidR="008E3337" w:rsidRDefault="00CE09D7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Copy the </w:t>
            </w:r>
            <w:r w:rsidR="0031003E">
              <w:rPr>
                <w:szCs w:val="20"/>
              </w:rPr>
              <w:t>contents</w:t>
            </w:r>
            <w:r>
              <w:rPr>
                <w:szCs w:val="20"/>
              </w:rPr>
              <w:t xml:space="preserve"> </w:t>
            </w:r>
            <w:r w:rsidR="0031003E">
              <w:rPr>
                <w:szCs w:val="20"/>
              </w:rPr>
              <w:t>of</w:t>
            </w:r>
            <w:r>
              <w:rPr>
                <w:szCs w:val="20"/>
              </w:rPr>
              <w:t xml:space="preserve"> the “/</w:t>
            </w:r>
            <w:proofErr w:type="spellStart"/>
            <w:r>
              <w:rPr>
                <w:szCs w:val="20"/>
              </w:rPr>
              <w:t>docroot</w:t>
            </w:r>
            <w:proofErr w:type="spellEnd"/>
            <w:r>
              <w:rPr>
                <w:szCs w:val="20"/>
              </w:rPr>
              <w:t>/html/” directory</w:t>
            </w:r>
            <w:r w:rsidR="0031003E">
              <w:rPr>
                <w:szCs w:val="20"/>
              </w:rPr>
              <w:t xml:space="preserve"> into the desired</w:t>
            </w:r>
            <w:r w:rsidR="009E076F">
              <w:rPr>
                <w:szCs w:val="20"/>
              </w:rPr>
              <w:t xml:space="preserve"> “</w:t>
            </w:r>
            <w:r w:rsidR="00D16170">
              <w:rPr>
                <w:szCs w:val="20"/>
              </w:rPr>
              <w:t>H</w:t>
            </w:r>
            <w:r w:rsidR="009E076F">
              <w:rPr>
                <w:szCs w:val="20"/>
              </w:rPr>
              <w:t>olding Directory” from the list:</w:t>
            </w:r>
          </w:p>
          <w:p w14:paraId="61A68588" w14:textId="55AE62AA" w:rsidR="00BE21F9" w:rsidRDefault="00F60114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dev</w:t>
            </w:r>
          </w:p>
          <w:p w14:paraId="11ED5C6D" w14:textId="4B6840CE" w:rsidR="00F60114" w:rsidRDefault="00F60114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stage</w:t>
            </w:r>
          </w:p>
          <w:p w14:paraId="08E125C2" w14:textId="32BAD17D" w:rsidR="00F60114" w:rsidRDefault="00F60114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prod</w:t>
            </w:r>
          </w:p>
          <w:p w14:paraId="1D119B4B" w14:textId="2FC9E854" w:rsidR="009E076F" w:rsidRDefault="00B84950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Copy</w:t>
            </w:r>
            <w:r w:rsidR="009E076F">
              <w:rPr>
                <w:szCs w:val="20"/>
              </w:rPr>
              <w:t xml:space="preserve"> the </w:t>
            </w:r>
            <w:r>
              <w:rPr>
                <w:szCs w:val="20"/>
              </w:rPr>
              <w:t xml:space="preserve">current </w:t>
            </w:r>
            <w:r w:rsidR="009E076F">
              <w:rPr>
                <w:szCs w:val="20"/>
              </w:rPr>
              <w:t xml:space="preserve">“themes” and “sites” </w:t>
            </w:r>
            <w:r>
              <w:rPr>
                <w:szCs w:val="20"/>
              </w:rPr>
              <w:t>directories</w:t>
            </w:r>
            <w:r w:rsidR="00D16170">
              <w:rPr>
                <w:szCs w:val="20"/>
              </w:rPr>
              <w:t xml:space="preserve"> into the “Holding Directory”</w:t>
            </w:r>
            <w:r>
              <w:rPr>
                <w:szCs w:val="20"/>
              </w:rPr>
              <w:t>. Replace existing files.</w:t>
            </w:r>
          </w:p>
          <w:p w14:paraId="06781D2F" w14:textId="0DECB87D" w:rsidR="00346A36" w:rsidRDefault="00346A36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“/</w:t>
            </w:r>
            <w:proofErr w:type="spellStart"/>
            <w:r>
              <w:rPr>
                <w:szCs w:val="20"/>
              </w:rPr>
              <w:t>docroot</w:t>
            </w:r>
            <w:proofErr w:type="spellEnd"/>
            <w:r>
              <w:rPr>
                <w:szCs w:val="20"/>
              </w:rPr>
              <w:t>/themes/”</w:t>
            </w:r>
          </w:p>
          <w:p w14:paraId="234024DD" w14:textId="50A2A268" w:rsidR="00312DC9" w:rsidRDefault="00312DC9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 w:rsidRPr="00312DC9">
              <w:rPr>
                <w:szCs w:val="20"/>
              </w:rPr>
              <w:t>“/</w:t>
            </w:r>
            <w:proofErr w:type="spellStart"/>
            <w:r w:rsidRPr="00312DC9">
              <w:rPr>
                <w:szCs w:val="20"/>
              </w:rPr>
              <w:t>docroot</w:t>
            </w:r>
            <w:proofErr w:type="spellEnd"/>
            <w:r w:rsidRPr="00312DC9">
              <w:rPr>
                <w:szCs w:val="20"/>
              </w:rPr>
              <w:t>/sites/</w:t>
            </w:r>
            <w:r w:rsidR="00B9166E">
              <w:rPr>
                <w:szCs w:val="20"/>
              </w:rPr>
              <w:t>”</w:t>
            </w:r>
            <w:r w:rsidR="005C0FB9">
              <w:rPr>
                <w:szCs w:val="20"/>
              </w:rPr>
              <w:t xml:space="preserve"> </w:t>
            </w:r>
          </w:p>
          <w:p w14:paraId="51B94F2C" w14:textId="77DBF57A" w:rsidR="008D0025" w:rsidRDefault="00D16170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Verify the </w:t>
            </w:r>
            <w:proofErr w:type="spellStart"/>
            <w:r>
              <w:rPr>
                <w:szCs w:val="20"/>
              </w:rPr>
              <w:t>followig</w:t>
            </w:r>
            <w:proofErr w:type="spellEnd"/>
            <w:r>
              <w:rPr>
                <w:szCs w:val="20"/>
              </w:rPr>
              <w:t xml:space="preserve"> files are </w:t>
            </w:r>
            <w:r w:rsidR="00CF341A">
              <w:rPr>
                <w:szCs w:val="20"/>
              </w:rPr>
              <w:t>in the “</w:t>
            </w:r>
            <w:r>
              <w:rPr>
                <w:szCs w:val="20"/>
              </w:rPr>
              <w:t>Holding Directory”:</w:t>
            </w:r>
          </w:p>
          <w:p w14:paraId="4C654EFE" w14:textId="77E62E46" w:rsidR="00D16170" w:rsidRDefault="00D16170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.</w:t>
            </w:r>
            <w:proofErr w:type="spellStart"/>
            <w:r>
              <w:rPr>
                <w:szCs w:val="20"/>
              </w:rPr>
              <w:t>htpasswd</w:t>
            </w:r>
            <w:proofErr w:type="spellEnd"/>
          </w:p>
          <w:p w14:paraId="548A26E5" w14:textId="12FC47EF" w:rsidR="00D16170" w:rsidRDefault="00D16170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proofErr w:type="spellStart"/>
            <w:r>
              <w:rPr>
                <w:szCs w:val="20"/>
              </w:rPr>
              <w:t>buildpack.yml</w:t>
            </w:r>
            <w:proofErr w:type="spellEnd"/>
          </w:p>
          <w:p w14:paraId="7150FF6C" w14:textId="713FFD3B" w:rsidR="00D16170" w:rsidRDefault="00D16170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mine.types</w:t>
            </w:r>
            <w:proofErr w:type="spellEnd"/>
            <w:proofErr w:type="gramEnd"/>
          </w:p>
          <w:p w14:paraId="166E84C6" w14:textId="1CE814D2" w:rsidR="00D16170" w:rsidRDefault="00D16170" w:rsidP="00970D2B">
            <w:pPr>
              <w:numPr>
                <w:ilvl w:val="1"/>
                <w:numId w:val="35"/>
              </w:numPr>
              <w:rPr>
                <w:szCs w:val="20"/>
              </w:rPr>
            </w:pPr>
            <w:proofErr w:type="spellStart"/>
            <w:r>
              <w:rPr>
                <w:szCs w:val="20"/>
              </w:rPr>
              <w:t>nginx.conf</w:t>
            </w:r>
            <w:proofErr w:type="spellEnd"/>
          </w:p>
          <w:p w14:paraId="5A2009EB" w14:textId="0F0438B7" w:rsidR="001B6810" w:rsidRDefault="001B6810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For Production ONLY, open the </w:t>
            </w:r>
            <w:proofErr w:type="spellStart"/>
            <w:r>
              <w:rPr>
                <w:szCs w:val="20"/>
              </w:rPr>
              <w:t>nginx.conf</w:t>
            </w:r>
            <w:proofErr w:type="spellEnd"/>
            <w:r>
              <w:rPr>
                <w:szCs w:val="20"/>
              </w:rPr>
              <w:t xml:space="preserve"> file and verify that the Simple HTTP Password block is documented out. i.e. each line starts with “#”. These are at approximately lines 23 to 28.</w:t>
            </w:r>
          </w:p>
          <w:p w14:paraId="55837453" w14:textId="1A295D68" w:rsidR="00D16170" w:rsidRPr="00D16170" w:rsidRDefault="001B6810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[Optional] </w:t>
            </w:r>
            <w:r w:rsidRPr="00B9166E">
              <w:rPr>
                <w:szCs w:val="20"/>
              </w:rPr>
              <w:t>Remove</w:t>
            </w:r>
            <w:r>
              <w:rPr>
                <w:szCs w:val="20"/>
              </w:rPr>
              <w:t xml:space="preserve"> </w:t>
            </w:r>
            <w:r w:rsidR="00D16170">
              <w:rPr>
                <w:szCs w:val="20"/>
              </w:rPr>
              <w:t>any</w:t>
            </w:r>
            <w:r w:rsidR="00D16170" w:rsidRPr="00B9166E">
              <w:rPr>
                <w:szCs w:val="20"/>
              </w:rPr>
              <w:t xml:space="preserve"> </w:t>
            </w:r>
            <w:r w:rsidR="00D16170">
              <w:rPr>
                <w:szCs w:val="20"/>
              </w:rPr>
              <w:t>*</w:t>
            </w:r>
            <w:r w:rsidR="00D16170" w:rsidRPr="00B9166E">
              <w:rPr>
                <w:szCs w:val="20"/>
              </w:rPr>
              <w:t xml:space="preserve">.php and </w:t>
            </w:r>
            <w:r w:rsidR="00D16170">
              <w:rPr>
                <w:szCs w:val="20"/>
              </w:rPr>
              <w:t>*</w:t>
            </w:r>
            <w:r w:rsidR="00D16170" w:rsidRPr="00B9166E">
              <w:rPr>
                <w:szCs w:val="20"/>
              </w:rPr>
              <w:t>.</w:t>
            </w:r>
            <w:proofErr w:type="spellStart"/>
            <w:r w:rsidR="00D16170" w:rsidRPr="00B9166E">
              <w:rPr>
                <w:szCs w:val="20"/>
              </w:rPr>
              <w:t>yml</w:t>
            </w:r>
            <w:proofErr w:type="spellEnd"/>
            <w:r w:rsidR="00D16170" w:rsidRPr="00B9166E">
              <w:rPr>
                <w:szCs w:val="20"/>
              </w:rPr>
              <w:t xml:space="preserve"> files in the “/sites/”</w:t>
            </w:r>
            <w:r w:rsidR="00D16170">
              <w:rPr>
                <w:szCs w:val="20"/>
              </w:rPr>
              <w:t xml:space="preserve"> and “/sites/default/”</w:t>
            </w:r>
            <w:r w:rsidR="00D16170" w:rsidRPr="00B9166E">
              <w:rPr>
                <w:szCs w:val="20"/>
              </w:rPr>
              <w:t xml:space="preserve"> director</w:t>
            </w:r>
            <w:r w:rsidR="00D16170">
              <w:rPr>
                <w:szCs w:val="20"/>
              </w:rPr>
              <w:t>ies within the “Holding Directory”.</w:t>
            </w:r>
            <w:r w:rsidR="00D16170" w:rsidRPr="00B9166E">
              <w:rPr>
                <w:szCs w:val="20"/>
              </w:rPr>
              <w:t xml:space="preserve"> These are </w:t>
            </w:r>
            <w:r w:rsidR="00D16170">
              <w:rPr>
                <w:szCs w:val="20"/>
              </w:rPr>
              <w:t xml:space="preserve">not needed on the </w:t>
            </w:r>
            <w:r w:rsidR="00D16170">
              <w:rPr>
                <w:szCs w:val="20"/>
              </w:rPr>
              <w:t xml:space="preserve">static HTML </w:t>
            </w:r>
            <w:r w:rsidR="00D16170">
              <w:rPr>
                <w:szCs w:val="20"/>
              </w:rPr>
              <w:t>cloud.gov server.</w:t>
            </w:r>
          </w:p>
          <w:p w14:paraId="7EFDE0AE" w14:textId="01EC1768" w:rsidR="00545021" w:rsidRPr="00545021" w:rsidRDefault="00545021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F60114">
              <w:rPr>
                <w:szCs w:val="20"/>
              </w:rPr>
              <w:t>“</w:t>
            </w:r>
            <w:r w:rsidR="00D16170">
              <w:rPr>
                <w:szCs w:val="20"/>
              </w:rPr>
              <w:t>H</w:t>
            </w:r>
            <w:r w:rsidR="00F60114">
              <w:rPr>
                <w:szCs w:val="20"/>
              </w:rPr>
              <w:t>olding</w:t>
            </w:r>
            <w:r w:rsidR="00D16170">
              <w:rPr>
                <w:szCs w:val="20"/>
              </w:rPr>
              <w:t xml:space="preserve"> D</w:t>
            </w:r>
            <w:r>
              <w:rPr>
                <w:szCs w:val="20"/>
              </w:rPr>
              <w:t>irectory</w:t>
            </w:r>
            <w:r w:rsidR="00D16170">
              <w:rPr>
                <w:szCs w:val="20"/>
              </w:rPr>
              <w:t>”</w:t>
            </w:r>
            <w:r>
              <w:rPr>
                <w:szCs w:val="20"/>
              </w:rPr>
              <w:t xml:space="preserve"> should now contain about </w:t>
            </w:r>
            <w:r w:rsidR="00FF38C5">
              <w:rPr>
                <w:szCs w:val="20"/>
              </w:rPr>
              <w:t>570</w:t>
            </w:r>
            <w:r w:rsidRPr="00312DC9">
              <w:rPr>
                <w:szCs w:val="20"/>
              </w:rPr>
              <w:t xml:space="preserve"> MB</w:t>
            </w:r>
            <w:r>
              <w:rPr>
                <w:szCs w:val="20"/>
              </w:rPr>
              <w:t xml:space="preserve"> of files.</w:t>
            </w:r>
          </w:p>
          <w:p w14:paraId="693BAD0E" w14:textId="77777777" w:rsidR="00ED002E" w:rsidRDefault="00ED002E" w:rsidP="00E61B49">
            <w:pPr>
              <w:rPr>
                <w:szCs w:val="20"/>
              </w:rPr>
            </w:pPr>
          </w:p>
          <w:p w14:paraId="530A3337" w14:textId="56DF0AF1" w:rsidR="0001699B" w:rsidRPr="0001699B" w:rsidRDefault="0001699B" w:rsidP="0001699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Push the</w:t>
            </w:r>
            <w:r w:rsidRPr="008E3337">
              <w:rPr>
                <w:b/>
                <w:sz w:val="22"/>
                <w:szCs w:val="22"/>
              </w:rPr>
              <w:t xml:space="preserve"> static </w:t>
            </w:r>
            <w:r w:rsidR="00FF38C5">
              <w:rPr>
                <w:b/>
                <w:sz w:val="22"/>
                <w:szCs w:val="22"/>
              </w:rPr>
              <w:t>HTML to cloud.gov</w:t>
            </w:r>
          </w:p>
          <w:p w14:paraId="495BB90B" w14:textId="1A86C82E" w:rsidR="00165DDB" w:rsidRDefault="00970D2B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Open</w:t>
            </w:r>
            <w:r w:rsidR="00165DDB">
              <w:rPr>
                <w:szCs w:val="20"/>
              </w:rPr>
              <w:t xml:space="preserve"> PowerShell as </w:t>
            </w:r>
            <w:r w:rsidR="00873EEF">
              <w:rPr>
                <w:szCs w:val="20"/>
              </w:rPr>
              <w:t>a</w:t>
            </w:r>
            <w:r w:rsidR="00165DDB">
              <w:rPr>
                <w:szCs w:val="20"/>
              </w:rPr>
              <w:t>n Administrator.</w:t>
            </w:r>
          </w:p>
          <w:p w14:paraId="5ED6C2B2" w14:textId="02882ECA" w:rsidR="00165DDB" w:rsidRDefault="00165DDB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Change into the </w:t>
            </w:r>
            <w:r w:rsidR="00F60114">
              <w:rPr>
                <w:szCs w:val="20"/>
              </w:rPr>
              <w:t>desired “</w:t>
            </w:r>
            <w:r w:rsidR="00970D2B">
              <w:rPr>
                <w:szCs w:val="20"/>
              </w:rPr>
              <w:t>H</w:t>
            </w:r>
            <w:r w:rsidR="00F60114">
              <w:rPr>
                <w:szCs w:val="20"/>
              </w:rPr>
              <w:t>olding</w:t>
            </w:r>
            <w:r w:rsidR="00970D2B">
              <w:rPr>
                <w:szCs w:val="20"/>
              </w:rPr>
              <w:t xml:space="preserve"> D</w:t>
            </w:r>
            <w:r>
              <w:rPr>
                <w:szCs w:val="20"/>
              </w:rPr>
              <w:t>irectory</w:t>
            </w:r>
            <w:r w:rsidR="00970D2B">
              <w:rPr>
                <w:szCs w:val="20"/>
              </w:rPr>
              <w:t>”.</w:t>
            </w:r>
          </w:p>
          <w:p w14:paraId="6FF80F7C" w14:textId="2E61B10A" w:rsidR="00165DDB" w:rsidRDefault="00165DDB" w:rsidP="009B3680">
            <w:pPr>
              <w:ind w:left="1080"/>
              <w:rPr>
                <w:rFonts w:ascii="Courier New" w:hAnsi="Courier New" w:cs="Courier New"/>
                <w:b/>
                <w:szCs w:val="20"/>
              </w:rPr>
            </w:pPr>
            <w:r w:rsidRPr="00165DDB">
              <w:rPr>
                <w:rFonts w:ascii="Courier New" w:hAnsi="Courier New" w:cs="Courier New"/>
                <w:b/>
                <w:szCs w:val="20"/>
              </w:rPr>
              <w:t>cd C:\Users\cwilkes\Sites\devdesktop\airnowgov-dev\</w:t>
            </w:r>
            <w:r w:rsidR="00F60114">
              <w:rPr>
                <w:rFonts w:ascii="Courier New" w:hAnsi="Courier New" w:cs="Courier New"/>
                <w:b/>
                <w:szCs w:val="20"/>
              </w:rPr>
              <w:t>dev</w:t>
            </w:r>
          </w:p>
          <w:p w14:paraId="74D19157" w14:textId="65EDE2D6" w:rsidR="00F60114" w:rsidRPr="00F60114" w:rsidRDefault="00F60114" w:rsidP="009B3680">
            <w:pPr>
              <w:ind w:left="1080"/>
              <w:rPr>
                <w:rFonts w:ascii="Courier New" w:hAnsi="Courier New" w:cs="Courier New"/>
                <w:i/>
                <w:szCs w:val="20"/>
              </w:rPr>
            </w:pPr>
            <w:r w:rsidRPr="00F60114">
              <w:rPr>
                <w:rFonts w:ascii="Courier New" w:hAnsi="Courier New" w:cs="Courier New"/>
                <w:i/>
                <w:szCs w:val="20"/>
              </w:rPr>
              <w:t xml:space="preserve">(Example is </w:t>
            </w:r>
            <w:r>
              <w:rPr>
                <w:rFonts w:ascii="Courier New" w:hAnsi="Courier New" w:cs="Courier New"/>
                <w:i/>
                <w:szCs w:val="20"/>
              </w:rPr>
              <w:t>“dev”)</w:t>
            </w:r>
          </w:p>
          <w:p w14:paraId="62B5DDAC" w14:textId="400E9652" w:rsidR="00CE3CBE" w:rsidRPr="006E0D21" w:rsidRDefault="00CE3CBE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t>Verify existing cloud login</w:t>
            </w:r>
            <w:r w:rsidR="00F454FF">
              <w:t xml:space="preserve"> by listing the applications in the current space.</w:t>
            </w:r>
          </w:p>
          <w:p w14:paraId="2D6DA73F" w14:textId="085DC9C3" w:rsidR="00CE3CBE" w:rsidRPr="00CE3CBE" w:rsidRDefault="00CE3CBE" w:rsidP="00CE3CBE">
            <w:pPr>
              <w:ind w:left="1080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 w:rsidRPr="006E0D21">
              <w:rPr>
                <w:rFonts w:ascii="Courier New" w:hAnsi="Courier New" w:cs="Courier New"/>
                <w:b/>
              </w:rPr>
              <w:t>cf</w:t>
            </w:r>
            <w:proofErr w:type="spellEnd"/>
            <w:r w:rsidRPr="006E0D21">
              <w:rPr>
                <w:rFonts w:ascii="Courier New" w:hAnsi="Courier New" w:cs="Courier New"/>
                <w:b/>
              </w:rPr>
              <w:t xml:space="preserve"> a</w:t>
            </w:r>
          </w:p>
          <w:p w14:paraId="1A770CAC" w14:textId="104E6D96" w:rsidR="00165DDB" w:rsidRDefault="00CE3CBE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If NOT </w:t>
            </w:r>
            <w:r w:rsidR="00165DDB">
              <w:rPr>
                <w:szCs w:val="20"/>
              </w:rPr>
              <w:t>Log</w:t>
            </w:r>
            <w:r>
              <w:rPr>
                <w:szCs w:val="20"/>
              </w:rPr>
              <w:t>ged in</w:t>
            </w:r>
            <w:r w:rsidR="00F454FF">
              <w:rPr>
                <w:szCs w:val="20"/>
              </w:rPr>
              <w:t>, then login</w:t>
            </w:r>
            <w:r w:rsidR="00165DDB">
              <w:rPr>
                <w:szCs w:val="20"/>
              </w:rPr>
              <w:t xml:space="preserve"> to cloud.gov (Hint: </w:t>
            </w:r>
            <w:r w:rsidR="00165DDB" w:rsidRPr="00165DDB">
              <w:rPr>
                <w:szCs w:val="20"/>
              </w:rPr>
              <w:t>https://cloud.gov/docs/getting-started/setup/</w:t>
            </w:r>
            <w:r w:rsidR="00165DDB">
              <w:rPr>
                <w:szCs w:val="20"/>
              </w:rPr>
              <w:t>)</w:t>
            </w:r>
          </w:p>
          <w:p w14:paraId="642DE971" w14:textId="1B30EE62" w:rsidR="00165DDB" w:rsidRPr="00165DDB" w:rsidRDefault="007B70A4" w:rsidP="00FA28AD">
            <w:pPr>
              <w:ind w:left="1080"/>
              <w:rPr>
                <w:rStyle w:val="HTMLCode"/>
                <w:rFonts w:ascii="Arial" w:hAnsi="Arial" w:cs="Times New Roman"/>
              </w:rPr>
            </w:pPr>
            <w:proofErr w:type="spellStart"/>
            <w:r>
              <w:rPr>
                <w:rStyle w:val="HTMLCode"/>
                <w:b/>
                <w:bCs/>
              </w:rPr>
              <w:t>c</w:t>
            </w:r>
            <w:r w:rsidR="00165DDB">
              <w:rPr>
                <w:rStyle w:val="HTMLCode"/>
                <w:b/>
                <w:bCs/>
              </w:rPr>
              <w:t>f</w:t>
            </w:r>
            <w:proofErr w:type="spellEnd"/>
            <w:r>
              <w:rPr>
                <w:rStyle w:val="HTMLCode"/>
                <w:b/>
                <w:bCs/>
              </w:rPr>
              <w:t xml:space="preserve"> </w:t>
            </w:r>
            <w:r w:rsidR="00165DDB" w:rsidRPr="00165DDB">
              <w:rPr>
                <w:rStyle w:val="HTMLCode"/>
                <w:b/>
                <w:bCs/>
              </w:rPr>
              <w:t>login</w:t>
            </w:r>
            <w:r w:rsidR="00165DDB">
              <w:rPr>
                <w:rStyle w:val="HTMLCode"/>
                <w:b/>
                <w:bCs/>
              </w:rPr>
              <w:t xml:space="preserve"> -a api.fr.cloud.gov –</w:t>
            </w:r>
            <w:proofErr w:type="spellStart"/>
            <w:r w:rsidR="00165DDB">
              <w:rPr>
                <w:rStyle w:val="HTMLCode"/>
                <w:b/>
                <w:bCs/>
              </w:rPr>
              <w:t>sso</w:t>
            </w:r>
            <w:proofErr w:type="spellEnd"/>
          </w:p>
          <w:p w14:paraId="50616E6A" w14:textId="77777777" w:rsidR="00165DDB" w:rsidRPr="00165DDB" w:rsidRDefault="001E4F9A" w:rsidP="00FA28AD">
            <w:pPr>
              <w:ind w:left="1080"/>
              <w:rPr>
                <w:szCs w:val="20"/>
              </w:rPr>
            </w:pPr>
            <w:hyperlink r:id="rId13" w:history="1">
              <w:r w:rsidR="00165DDB" w:rsidRPr="000A20EC">
                <w:rPr>
                  <w:rStyle w:val="Hyperlink"/>
                  <w:rFonts w:ascii="Courier New" w:hAnsi="Courier New" w:cs="Courier New"/>
                  <w:b/>
                  <w:szCs w:val="20"/>
                </w:rPr>
                <w:t>https://login.fr.cloud.gov/passcode</w:t>
              </w:r>
            </w:hyperlink>
          </w:p>
          <w:p w14:paraId="44D5B498" w14:textId="4D0817D4" w:rsidR="00165DDB" w:rsidRPr="006E0D21" w:rsidRDefault="00CE3CBE" w:rsidP="00CE3CBE">
            <w:pPr>
              <w:ind w:left="360"/>
              <w:rPr>
                <w:szCs w:val="20"/>
              </w:rPr>
            </w:pPr>
            <w:r>
              <w:rPr>
                <w:szCs w:val="20"/>
              </w:rPr>
              <w:t xml:space="preserve">             </w:t>
            </w:r>
            <w:r w:rsidR="00165DDB">
              <w:rPr>
                <w:szCs w:val="20"/>
              </w:rPr>
              <w:t>S</w:t>
            </w:r>
            <w:r w:rsidR="00165DDB">
              <w:t>elect</w:t>
            </w:r>
            <w:r w:rsidR="006E0D21">
              <w:t xml:space="preserve"> the</w:t>
            </w:r>
            <w:r w:rsidR="00165DDB">
              <w:t xml:space="preserve"> </w:t>
            </w:r>
            <w:r w:rsidR="006E0D21">
              <w:t>“</w:t>
            </w:r>
            <w:proofErr w:type="spellStart"/>
            <w:r w:rsidR="006E0D21">
              <w:t>epa-</w:t>
            </w:r>
            <w:r w:rsidR="00F454FF">
              <w:t>airnow</w:t>
            </w:r>
            <w:proofErr w:type="spellEnd"/>
            <w:r w:rsidR="006E0D21">
              <w:t>” org</w:t>
            </w:r>
          </w:p>
          <w:p w14:paraId="557E0E20" w14:textId="46410721" w:rsidR="006E0D21" w:rsidRPr="006E0D21" w:rsidRDefault="00CE3CBE" w:rsidP="00CE3CBE">
            <w:pPr>
              <w:ind w:left="360"/>
              <w:rPr>
                <w:szCs w:val="20"/>
              </w:rPr>
            </w:pPr>
            <w:r>
              <w:t xml:space="preserve">             </w:t>
            </w:r>
            <w:r w:rsidR="006E0D21">
              <w:t>Verify existing application</w:t>
            </w:r>
            <w:r w:rsidR="00F454FF">
              <w:t>s</w:t>
            </w:r>
            <w:r w:rsidR="00903E82">
              <w:t xml:space="preserve"> and login</w:t>
            </w:r>
          </w:p>
          <w:p w14:paraId="5FF0B279" w14:textId="0BE15EE4" w:rsidR="006E0D21" w:rsidRPr="006E0D21" w:rsidRDefault="00CE3CBE" w:rsidP="00FA28AD">
            <w:pPr>
              <w:ind w:left="1080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="006E0D21" w:rsidRPr="006E0D21">
              <w:rPr>
                <w:rFonts w:ascii="Courier New" w:hAnsi="Courier New" w:cs="Courier New"/>
                <w:b/>
              </w:rPr>
              <w:t>cf</w:t>
            </w:r>
            <w:proofErr w:type="spellEnd"/>
            <w:r w:rsidR="006E0D21" w:rsidRPr="006E0D21">
              <w:rPr>
                <w:rFonts w:ascii="Courier New" w:hAnsi="Courier New" w:cs="Courier New"/>
                <w:b/>
              </w:rPr>
              <w:t xml:space="preserve"> a</w:t>
            </w:r>
          </w:p>
          <w:p w14:paraId="30EDA232" w14:textId="77777777" w:rsidR="00F60114" w:rsidRDefault="00F60114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Move the correct Org and Space on cloud.gov</w:t>
            </w:r>
          </w:p>
          <w:p w14:paraId="05040A6B" w14:textId="77777777" w:rsidR="00FF3E3F" w:rsidRDefault="00F60114" w:rsidP="00FF3E3F">
            <w:pPr>
              <w:ind w:left="360"/>
              <w:rPr>
                <w:rFonts w:ascii="Courier New" w:hAnsi="Courier New" w:cs="Courier New"/>
                <w:i/>
                <w:szCs w:val="20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6E0D21">
              <w:rPr>
                <w:rFonts w:ascii="Courier New" w:hAnsi="Courier New" w:cs="Courier New"/>
                <w:b/>
              </w:rPr>
              <w:t>cf</w:t>
            </w:r>
            <w:proofErr w:type="spellEnd"/>
            <w:r w:rsidRPr="006E0D2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target -o </w:t>
            </w:r>
            <w:proofErr w:type="spellStart"/>
            <w:r>
              <w:rPr>
                <w:rFonts w:ascii="Courier New" w:hAnsi="Courier New" w:cs="Courier New"/>
                <w:b/>
              </w:rPr>
              <w:t>epa-airnow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-s </w:t>
            </w:r>
            <w:proofErr w:type="spellStart"/>
            <w:r>
              <w:rPr>
                <w:rFonts w:ascii="Courier New" w:hAnsi="Courier New" w:cs="Courier New"/>
                <w:b/>
              </w:rPr>
              <w:t>airnow</w:t>
            </w:r>
            <w:proofErr w:type="spellEnd"/>
            <w:r>
              <w:rPr>
                <w:rFonts w:ascii="Courier New" w:hAnsi="Courier New" w:cs="Courier New"/>
                <w:b/>
              </w:rPr>
              <w:t>-dev</w:t>
            </w:r>
            <w:r w:rsidR="00FF3E3F">
              <w:rPr>
                <w:rFonts w:ascii="Courier New" w:hAnsi="Courier New" w:cs="Courier New"/>
                <w:b/>
              </w:rPr>
              <w:t xml:space="preserve"> </w:t>
            </w:r>
            <w:r w:rsidRPr="00F60114">
              <w:rPr>
                <w:rFonts w:ascii="Courier New" w:hAnsi="Courier New" w:cs="Courier New"/>
                <w:i/>
                <w:szCs w:val="20"/>
              </w:rPr>
              <w:t xml:space="preserve">(Example is </w:t>
            </w:r>
            <w:r>
              <w:rPr>
                <w:rFonts w:ascii="Courier New" w:hAnsi="Courier New" w:cs="Courier New"/>
                <w:i/>
                <w:szCs w:val="20"/>
              </w:rPr>
              <w:t>“dev”)</w:t>
            </w:r>
          </w:p>
          <w:p w14:paraId="05B47255" w14:textId="3AA737C2" w:rsidR="00F60114" w:rsidRPr="00FF3E3F" w:rsidRDefault="00FF3E3F" w:rsidP="00FF3E3F">
            <w:pPr>
              <w:ind w:left="360"/>
              <w:rPr>
                <w:rFonts w:cs="Arial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r w:rsidR="00F454FF" w:rsidRPr="00FF3E3F">
              <w:rPr>
                <w:rFonts w:cs="Arial"/>
                <w:szCs w:val="20"/>
              </w:rPr>
              <w:t>The available options are the following:</w:t>
            </w:r>
          </w:p>
          <w:p w14:paraId="1317716B" w14:textId="4260214F" w:rsidR="00F454FF" w:rsidRDefault="00F454FF" w:rsidP="00F454FF">
            <w:pPr>
              <w:ind w:left="36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>
              <w:rPr>
                <w:rFonts w:ascii="Courier New" w:hAnsi="Courier New" w:cs="Courier New"/>
                <w:b/>
              </w:rPr>
              <w:t xml:space="preserve">-s </w:t>
            </w:r>
            <w:proofErr w:type="spellStart"/>
            <w:r>
              <w:rPr>
                <w:rFonts w:ascii="Courier New" w:hAnsi="Courier New" w:cs="Courier New"/>
                <w:b/>
              </w:rPr>
              <w:t>airnow</w:t>
            </w:r>
            <w:proofErr w:type="spellEnd"/>
            <w:r>
              <w:rPr>
                <w:rFonts w:ascii="Courier New" w:hAnsi="Courier New" w:cs="Courier New"/>
                <w:b/>
              </w:rPr>
              <w:t>-dev</w:t>
            </w:r>
          </w:p>
          <w:p w14:paraId="7CEABEC5" w14:textId="4BF912FD" w:rsidR="00F454FF" w:rsidRDefault="00F454FF" w:rsidP="00F454FF">
            <w:pPr>
              <w:ind w:left="36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>
              <w:rPr>
                <w:rFonts w:ascii="Courier New" w:hAnsi="Courier New" w:cs="Courier New"/>
                <w:b/>
              </w:rPr>
              <w:t xml:space="preserve">-s </w:t>
            </w:r>
            <w:proofErr w:type="spellStart"/>
            <w:r>
              <w:rPr>
                <w:rFonts w:ascii="Courier New" w:hAnsi="Courier New" w:cs="Courier New"/>
                <w:b/>
              </w:rPr>
              <w:t>airnow</w:t>
            </w:r>
            <w:proofErr w:type="spellEnd"/>
            <w:r>
              <w:rPr>
                <w:rFonts w:ascii="Courier New" w:hAnsi="Courier New" w:cs="Courier New"/>
                <w:b/>
              </w:rPr>
              <w:t>-</w:t>
            </w:r>
            <w:r>
              <w:rPr>
                <w:rFonts w:ascii="Courier New" w:hAnsi="Courier New" w:cs="Courier New"/>
                <w:b/>
              </w:rPr>
              <w:t>stage</w:t>
            </w:r>
          </w:p>
          <w:p w14:paraId="66985DAA" w14:textId="284DD3BA" w:rsidR="00F454FF" w:rsidRPr="00FF3E3F" w:rsidRDefault="00F454FF" w:rsidP="00FF3E3F">
            <w:pPr>
              <w:ind w:left="36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>
              <w:rPr>
                <w:rFonts w:ascii="Courier New" w:hAnsi="Courier New" w:cs="Courier New"/>
                <w:b/>
              </w:rPr>
              <w:t xml:space="preserve">-s </w:t>
            </w:r>
            <w:proofErr w:type="spellStart"/>
            <w:r>
              <w:rPr>
                <w:rFonts w:ascii="Courier New" w:hAnsi="Courier New" w:cs="Courier New"/>
                <w:b/>
              </w:rPr>
              <w:t>airnow</w:t>
            </w:r>
            <w:proofErr w:type="spellEnd"/>
            <w:r>
              <w:rPr>
                <w:rFonts w:ascii="Courier New" w:hAnsi="Courier New" w:cs="Courier New"/>
                <w:b/>
              </w:rPr>
              <w:t>-</w:t>
            </w:r>
            <w:r>
              <w:rPr>
                <w:rFonts w:ascii="Courier New" w:hAnsi="Courier New" w:cs="Courier New"/>
                <w:b/>
              </w:rPr>
              <w:t>prod</w:t>
            </w:r>
          </w:p>
          <w:p w14:paraId="0F65D089" w14:textId="3C1BA124" w:rsidR="00970D2B" w:rsidRDefault="00970D2B" w:rsidP="00F60114">
            <w:pPr>
              <w:ind w:left="1080"/>
              <w:rPr>
                <w:rFonts w:ascii="Courier New" w:hAnsi="Courier New" w:cs="Courier New"/>
                <w:i/>
                <w:szCs w:val="20"/>
              </w:rPr>
            </w:pPr>
          </w:p>
          <w:p w14:paraId="0B01AAC3" w14:textId="5A00B5A8" w:rsidR="00FF3E3F" w:rsidRDefault="00FF3E3F" w:rsidP="00F60114">
            <w:pPr>
              <w:ind w:left="1080"/>
              <w:rPr>
                <w:rFonts w:ascii="Courier New" w:hAnsi="Courier New" w:cs="Courier New"/>
                <w:i/>
                <w:szCs w:val="20"/>
              </w:rPr>
            </w:pPr>
          </w:p>
          <w:p w14:paraId="6845DE6C" w14:textId="5B72C0C1" w:rsidR="00FF3E3F" w:rsidRDefault="00FF3E3F" w:rsidP="00F60114">
            <w:pPr>
              <w:ind w:left="1080"/>
              <w:rPr>
                <w:rFonts w:ascii="Courier New" w:hAnsi="Courier New" w:cs="Courier New"/>
                <w:i/>
                <w:szCs w:val="20"/>
              </w:rPr>
            </w:pPr>
          </w:p>
          <w:p w14:paraId="4F49AB97" w14:textId="77777777" w:rsidR="00FF3E3F" w:rsidRDefault="00FF3E3F" w:rsidP="00970D2B">
            <w:pPr>
              <w:rPr>
                <w:b/>
                <w:sz w:val="22"/>
                <w:szCs w:val="22"/>
              </w:rPr>
            </w:pPr>
          </w:p>
          <w:p w14:paraId="13B348E7" w14:textId="006521BF" w:rsidR="00970D2B" w:rsidRPr="00970D2B" w:rsidRDefault="00970D2B" w:rsidP="00970D2B">
            <w:pPr>
              <w:rPr>
                <w:b/>
                <w:sz w:val="22"/>
                <w:szCs w:val="22"/>
              </w:rPr>
            </w:pPr>
            <w:r w:rsidRPr="00970D2B">
              <w:rPr>
                <w:b/>
                <w:sz w:val="22"/>
                <w:szCs w:val="22"/>
              </w:rPr>
              <w:t>Complete a Blue/Green Deployment on cloud.gov</w:t>
            </w:r>
            <w:r w:rsidR="00A935AA">
              <w:rPr>
                <w:b/>
                <w:sz w:val="22"/>
                <w:szCs w:val="22"/>
              </w:rPr>
              <w:t xml:space="preserve"> </w:t>
            </w:r>
            <w:r w:rsidR="00A935AA">
              <w:rPr>
                <w:rFonts w:ascii="Courier New" w:hAnsi="Courier New" w:cs="Courier New"/>
                <w:i/>
                <w:szCs w:val="20"/>
              </w:rPr>
              <w:t>(E</w:t>
            </w:r>
            <w:r w:rsidR="00FA0F8C" w:rsidRPr="00F60114">
              <w:rPr>
                <w:rFonts w:ascii="Courier New" w:hAnsi="Courier New" w:cs="Courier New"/>
                <w:i/>
                <w:szCs w:val="20"/>
              </w:rPr>
              <w:t>xample</w:t>
            </w:r>
            <w:r w:rsidR="00FA0F8C">
              <w:rPr>
                <w:rFonts w:ascii="Courier New" w:hAnsi="Courier New" w:cs="Courier New"/>
                <w:i/>
                <w:szCs w:val="20"/>
              </w:rPr>
              <w:t>s are going “Blue”)</w:t>
            </w:r>
          </w:p>
          <w:p w14:paraId="6943898E" w14:textId="5A4EE88E" w:rsidR="00F454FF" w:rsidRDefault="000A016C" w:rsidP="00F454FF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Determine if the current deployment </w:t>
            </w:r>
            <w:r w:rsidR="00F454FF">
              <w:rPr>
                <w:szCs w:val="20"/>
              </w:rPr>
              <w:t>is Blue or Green by listing the current Cloud Foundry application in that space.</w:t>
            </w:r>
          </w:p>
          <w:p w14:paraId="203C6621" w14:textId="554C78C3" w:rsidR="00FF3E3F" w:rsidRDefault="00FF3E3F" w:rsidP="00FF3E3F">
            <w:pPr>
              <w:ind w:left="36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cf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</w:t>
            </w:r>
          </w:p>
          <w:p w14:paraId="76A78557" w14:textId="5673D7A3" w:rsidR="00970D2B" w:rsidRDefault="00FF3E3F" w:rsidP="00AD5646">
            <w:pPr>
              <w:ind w:left="692"/>
              <w:rPr>
                <w:szCs w:val="20"/>
              </w:rPr>
            </w:pPr>
            <w:r>
              <w:rPr>
                <w:b/>
              </w:rPr>
              <w:t xml:space="preserve">     </w:t>
            </w:r>
            <w:r w:rsidR="00836EFE">
              <w:rPr>
                <w:b/>
              </w:rPr>
              <w:t xml:space="preserve"> </w:t>
            </w:r>
            <w:r w:rsidR="00836EFE" w:rsidRPr="00836EFE">
              <w:t>The current deployment is the on</w:t>
            </w:r>
            <w:r w:rsidR="00836EFE">
              <w:t>e</w:t>
            </w:r>
            <w:r w:rsidR="00836EFE" w:rsidRPr="00836EFE">
              <w:t xml:space="preserve"> with “airnow.gov” </w:t>
            </w:r>
            <w:r w:rsidR="00836EFE">
              <w:t xml:space="preserve">(or “airnow-cdn.epa.gov”) </w:t>
            </w:r>
            <w:r w:rsidR="00836EFE" w:rsidRPr="00836EFE">
              <w:t>and “airnow.app.cloud.gov in the URLs list.</w:t>
            </w:r>
            <w:r w:rsidR="00836EFE">
              <w:t xml:space="preserve"> Don’t confuse it with the “</w:t>
            </w:r>
            <w:proofErr w:type="spellStart"/>
            <w:r w:rsidR="00836EFE">
              <w:t>airnowfire</w:t>
            </w:r>
            <w:proofErr w:type="spellEnd"/>
            <w:r w:rsidR="00836EFE">
              <w:t>-[blue/green]” which is also in the “</w:t>
            </w:r>
            <w:proofErr w:type="spellStart"/>
            <w:r w:rsidR="00836EFE">
              <w:t>airnow</w:t>
            </w:r>
            <w:proofErr w:type="spellEnd"/>
            <w:r w:rsidR="00836EFE">
              <w:t>-prod” space.</w:t>
            </w:r>
            <w:r w:rsidR="001E3609">
              <w:t xml:space="preserve"> You will be p</w:t>
            </w:r>
            <w:r w:rsidR="001E3609">
              <w:rPr>
                <w:szCs w:val="20"/>
              </w:rPr>
              <w:t xml:space="preserve">ushing to cloud.gov </w:t>
            </w:r>
            <w:r w:rsidR="00F568DF">
              <w:rPr>
                <w:szCs w:val="20"/>
              </w:rPr>
              <w:t xml:space="preserve">with </w:t>
            </w:r>
            <w:r w:rsidR="001E3609">
              <w:rPr>
                <w:szCs w:val="20"/>
              </w:rPr>
              <w:t xml:space="preserve">the </w:t>
            </w:r>
            <w:r w:rsidR="001E3609" w:rsidRPr="001E3609">
              <w:rPr>
                <w:b/>
                <w:szCs w:val="20"/>
              </w:rPr>
              <w:t>opposite</w:t>
            </w:r>
            <w:r w:rsidR="001E3609">
              <w:rPr>
                <w:szCs w:val="20"/>
              </w:rPr>
              <w:t xml:space="preserve"> color.</w:t>
            </w:r>
          </w:p>
          <w:p w14:paraId="35246DE5" w14:textId="77777777" w:rsidR="00AD5646" w:rsidRDefault="00AD5646" w:rsidP="00AD5646">
            <w:pPr>
              <w:ind w:left="692"/>
              <w:rPr>
                <w:szCs w:val="20"/>
              </w:rPr>
            </w:pPr>
          </w:p>
          <w:p w14:paraId="0DD86730" w14:textId="1443AB21" w:rsidR="001E3609" w:rsidRPr="001E3609" w:rsidRDefault="006E0D21" w:rsidP="001E3609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Send the “Push” command</w:t>
            </w:r>
            <w:r w:rsidR="00970D2B">
              <w:rPr>
                <w:szCs w:val="20"/>
              </w:rPr>
              <w:t xml:space="preserve"> using and Nginx </w:t>
            </w:r>
            <w:proofErr w:type="spellStart"/>
            <w:r w:rsidR="00970D2B">
              <w:rPr>
                <w:szCs w:val="20"/>
              </w:rPr>
              <w:t>buildpac</w:t>
            </w:r>
            <w:r w:rsidR="001E3609">
              <w:rPr>
                <w:szCs w:val="20"/>
              </w:rPr>
              <w:t>k</w:t>
            </w:r>
            <w:proofErr w:type="spellEnd"/>
            <w:r w:rsidR="00AD5646">
              <w:rPr>
                <w:szCs w:val="20"/>
              </w:rPr>
              <w:t xml:space="preserve"> Use 5 instances for production!</w:t>
            </w:r>
          </w:p>
          <w:p w14:paraId="6405F56D" w14:textId="4F2195E9" w:rsidR="006E0D21" w:rsidRDefault="006E0D21" w:rsidP="001E3609">
            <w:pPr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 w:rsidRPr="006E0D21">
              <w:rPr>
                <w:rFonts w:ascii="Courier New" w:hAnsi="Courier New" w:cs="Courier New"/>
                <w:b/>
                <w:szCs w:val="20"/>
              </w:rPr>
              <w:t>cf</w:t>
            </w:r>
            <w:proofErr w:type="spellEnd"/>
            <w:r w:rsidRPr="006E0D21">
              <w:rPr>
                <w:rFonts w:ascii="Courier New" w:hAnsi="Courier New" w:cs="Courier New"/>
                <w:b/>
                <w:szCs w:val="20"/>
              </w:rPr>
              <w:t xml:space="preserve"> push </w:t>
            </w:r>
            <w:proofErr w:type="spellStart"/>
            <w:r w:rsidR="00F60114">
              <w:rPr>
                <w:rFonts w:ascii="Courier New" w:hAnsi="Courier New" w:cs="Courier New"/>
                <w:b/>
                <w:szCs w:val="20"/>
              </w:rPr>
              <w:t>airnowdev</w:t>
            </w:r>
            <w:proofErr w:type="spellEnd"/>
            <w:r w:rsidR="00F60114">
              <w:rPr>
                <w:rFonts w:ascii="Courier New" w:hAnsi="Courier New" w:cs="Courier New"/>
                <w:b/>
                <w:szCs w:val="20"/>
              </w:rPr>
              <w:t>-green</w:t>
            </w:r>
            <w:r w:rsidRPr="006E0D21">
              <w:rPr>
                <w:rFonts w:ascii="Courier New" w:hAnsi="Courier New" w:cs="Courier New"/>
                <w:b/>
                <w:szCs w:val="20"/>
              </w:rPr>
              <w:t xml:space="preserve"> -m </w:t>
            </w:r>
            <w:r w:rsidR="0016219A">
              <w:rPr>
                <w:rFonts w:ascii="Courier New" w:hAnsi="Courier New" w:cs="Courier New"/>
                <w:b/>
                <w:szCs w:val="20"/>
              </w:rPr>
              <w:t>80</w:t>
            </w:r>
            <w:r w:rsidRPr="006E0D21">
              <w:rPr>
                <w:rFonts w:ascii="Courier New" w:hAnsi="Courier New" w:cs="Courier New"/>
                <w:b/>
                <w:szCs w:val="20"/>
              </w:rPr>
              <w:t>M</w:t>
            </w:r>
            <w:r>
              <w:rPr>
                <w:rFonts w:ascii="Courier New" w:hAnsi="Courier New" w:cs="Courier New"/>
                <w:b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b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r w:rsidR="00C206D7">
              <w:rPr>
                <w:rFonts w:ascii="Courier New" w:hAnsi="Courier New" w:cs="Courier New"/>
                <w:b/>
                <w:szCs w:val="20"/>
              </w:rPr>
              <w:t>5</w:t>
            </w:r>
            <w:r w:rsidR="000A016C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r w:rsidR="000A016C" w:rsidRPr="000A016C">
              <w:rPr>
                <w:rFonts w:ascii="Courier New" w:hAnsi="Courier New" w:cs="Courier New"/>
                <w:b/>
                <w:szCs w:val="20"/>
              </w:rPr>
              <w:t>-b</w:t>
            </w:r>
            <w:r w:rsidR="001E3609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r w:rsidR="001E3609" w:rsidRPr="001E3609">
              <w:rPr>
                <w:rFonts w:ascii="Courier New" w:hAnsi="Courier New" w:cs="Courier New"/>
                <w:b/>
                <w:szCs w:val="20"/>
              </w:rPr>
              <w:t>https://github.com/cloudfoundry/nginx-buildpack.git</w:t>
            </w:r>
          </w:p>
          <w:p w14:paraId="57E29568" w14:textId="3BE2785E" w:rsidR="001E3609" w:rsidRPr="001E3609" w:rsidRDefault="00AD5646" w:rsidP="001E3609">
            <w:pPr>
              <w:rPr>
                <w:rFonts w:ascii="Courier New" w:hAnsi="Courier New" w:cs="Courier New"/>
                <w:b/>
                <w:i/>
                <w:szCs w:val="20"/>
              </w:rPr>
            </w:pPr>
            <w:r>
              <w:rPr>
                <w:i/>
                <w:szCs w:val="20"/>
              </w:rPr>
              <w:t xml:space="preserve">      </w:t>
            </w:r>
            <w:r w:rsidR="001E3609" w:rsidRPr="001E3609">
              <w:rPr>
                <w:i/>
                <w:szCs w:val="20"/>
              </w:rPr>
              <w:t>This command is one line…</w:t>
            </w:r>
          </w:p>
          <w:p w14:paraId="53A54497" w14:textId="46F2CAF9" w:rsidR="006E0D21" w:rsidRDefault="006E0D21" w:rsidP="006E0D21">
            <w:pPr>
              <w:ind w:left="360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 xml:space="preserve">     </w:t>
            </w:r>
            <w:r w:rsidR="00F60114">
              <w:rPr>
                <w:rFonts w:ascii="Courier New" w:hAnsi="Courier New" w:cs="Courier New"/>
                <w:b/>
                <w:szCs w:val="20"/>
              </w:rPr>
              <w:t xml:space="preserve">           </w:t>
            </w:r>
            <w:r w:rsidRPr="00D264B7">
              <w:rPr>
                <w:rFonts w:ascii="Courier New" w:hAnsi="Courier New" w:cs="Courier New"/>
                <w:b/>
                <w:szCs w:val="20"/>
              </w:rPr>
              <w:t>(memory</w:t>
            </w:r>
            <w:r w:rsidR="0045295E" w:rsidRPr="00D264B7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gramStart"/>
            <w:r w:rsidR="0045295E" w:rsidRPr="00D264B7">
              <w:rPr>
                <w:rFonts w:ascii="Courier New" w:hAnsi="Courier New" w:cs="Courier New"/>
                <w:b/>
                <w:szCs w:val="20"/>
              </w:rPr>
              <w:t>allocated</w:t>
            </w:r>
            <w:r w:rsidRPr="00D264B7">
              <w:rPr>
                <w:rFonts w:ascii="Courier New" w:hAnsi="Courier New" w:cs="Courier New"/>
                <w:b/>
                <w:szCs w:val="20"/>
              </w:rPr>
              <w:t>)</w:t>
            </w:r>
            <w:r w:rsidR="00623DA4" w:rsidRPr="00D264B7">
              <w:rPr>
                <w:rFonts w:ascii="Courier New" w:hAnsi="Courier New" w:cs="Courier New"/>
                <w:b/>
                <w:szCs w:val="20"/>
              </w:rPr>
              <w:t>^</w:t>
            </w:r>
            <w:proofErr w:type="gramEnd"/>
            <w:r w:rsidRPr="00D264B7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r w:rsidR="00623DA4" w:rsidRPr="00D264B7">
              <w:rPr>
                <w:rFonts w:ascii="Courier New" w:hAnsi="Courier New" w:cs="Courier New"/>
                <w:b/>
                <w:szCs w:val="20"/>
              </w:rPr>
              <w:t xml:space="preserve">    ^</w:t>
            </w:r>
            <w:r w:rsidRPr="00D264B7">
              <w:rPr>
                <w:rFonts w:ascii="Courier New" w:hAnsi="Courier New" w:cs="Courier New"/>
                <w:b/>
                <w:szCs w:val="20"/>
              </w:rPr>
              <w:t>(instances)</w:t>
            </w:r>
          </w:p>
          <w:p w14:paraId="49146A96" w14:textId="22BC0FBB" w:rsidR="00F60114" w:rsidRDefault="00F60114" w:rsidP="00F60114">
            <w:pPr>
              <w:rPr>
                <w:rFonts w:ascii="Courier New" w:hAnsi="Courier New" w:cs="Courier New"/>
                <w:i/>
                <w:szCs w:val="20"/>
              </w:rPr>
            </w:pPr>
            <w:r>
              <w:rPr>
                <w:rFonts w:ascii="Courier New" w:hAnsi="Courier New" w:cs="Courier New"/>
                <w:i/>
                <w:szCs w:val="20"/>
              </w:rPr>
              <w:t xml:space="preserve">         </w:t>
            </w:r>
            <w:r w:rsidRPr="00F60114">
              <w:rPr>
                <w:rFonts w:ascii="Courier New" w:hAnsi="Courier New" w:cs="Courier New"/>
                <w:i/>
                <w:szCs w:val="20"/>
              </w:rPr>
              <w:t xml:space="preserve">(Example is </w:t>
            </w:r>
            <w:r>
              <w:rPr>
                <w:rFonts w:ascii="Courier New" w:hAnsi="Courier New" w:cs="Courier New"/>
                <w:i/>
                <w:szCs w:val="20"/>
              </w:rPr>
              <w:t>“dev”</w:t>
            </w:r>
            <w:r w:rsidR="00836EFE">
              <w:rPr>
                <w:rFonts w:ascii="Courier New" w:hAnsi="Courier New" w:cs="Courier New"/>
                <w:i/>
                <w:szCs w:val="20"/>
              </w:rPr>
              <w:t xml:space="preserve"> and pushing “Green”</w:t>
            </w:r>
            <w:r>
              <w:rPr>
                <w:rFonts w:ascii="Courier New" w:hAnsi="Courier New" w:cs="Courier New"/>
                <w:i/>
                <w:szCs w:val="20"/>
              </w:rPr>
              <w:t>)</w:t>
            </w:r>
          </w:p>
          <w:p w14:paraId="23B4497C" w14:textId="77777777" w:rsidR="00AD5646" w:rsidRPr="00F60114" w:rsidRDefault="00AD5646" w:rsidP="00F60114">
            <w:pPr>
              <w:rPr>
                <w:rFonts w:ascii="Courier New" w:hAnsi="Courier New" w:cs="Courier New"/>
                <w:i/>
                <w:szCs w:val="20"/>
              </w:rPr>
            </w:pPr>
          </w:p>
          <w:p w14:paraId="06454793" w14:textId="5198B053" w:rsidR="004827A2" w:rsidRDefault="00703FFD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 w:rsidRPr="006E0D21">
              <w:rPr>
                <w:szCs w:val="20"/>
              </w:rPr>
              <w:t xml:space="preserve">Wait for </w:t>
            </w:r>
            <w:r w:rsidR="001E3609">
              <w:rPr>
                <w:szCs w:val="20"/>
              </w:rPr>
              <w:t xml:space="preserve">the </w:t>
            </w:r>
            <w:r w:rsidRPr="006E0D21">
              <w:rPr>
                <w:szCs w:val="20"/>
              </w:rPr>
              <w:t xml:space="preserve">site </w:t>
            </w:r>
            <w:r w:rsidR="001E3609">
              <w:rPr>
                <w:szCs w:val="20"/>
              </w:rPr>
              <w:t xml:space="preserve">to </w:t>
            </w:r>
            <w:r w:rsidRPr="006E0D21">
              <w:rPr>
                <w:szCs w:val="20"/>
              </w:rPr>
              <w:t xml:space="preserve">deploy… about </w:t>
            </w:r>
            <w:r w:rsidR="001E3609">
              <w:rPr>
                <w:szCs w:val="20"/>
              </w:rPr>
              <w:t xml:space="preserve">5 </w:t>
            </w:r>
            <w:r w:rsidRPr="006E0D21">
              <w:rPr>
                <w:szCs w:val="20"/>
              </w:rPr>
              <w:t>minutes</w:t>
            </w:r>
            <w:r w:rsidR="006E0D21">
              <w:rPr>
                <w:szCs w:val="20"/>
              </w:rPr>
              <w:t>.</w:t>
            </w:r>
          </w:p>
          <w:p w14:paraId="69B13A97" w14:textId="77777777" w:rsidR="00AD5646" w:rsidRDefault="00AD5646" w:rsidP="00AD5646">
            <w:pPr>
              <w:ind w:left="720"/>
              <w:rPr>
                <w:szCs w:val="20"/>
              </w:rPr>
            </w:pPr>
          </w:p>
          <w:p w14:paraId="00FE8B12" w14:textId="2F1B67FD" w:rsidR="00AD5646" w:rsidRDefault="00AD5646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Assign Domain name to the new application.</w:t>
            </w:r>
          </w:p>
          <w:p w14:paraId="3F7B3A41" w14:textId="2E66A556" w:rsidR="00AD5646" w:rsidRPr="00AD5646" w:rsidRDefault="00AD5646" w:rsidP="001E3609">
            <w:pPr>
              <w:rPr>
                <w:b/>
                <w:i/>
                <w:szCs w:val="20"/>
              </w:rPr>
            </w:pPr>
            <w:proofErr w:type="spellStart"/>
            <w:r w:rsidRPr="00AD5646">
              <w:rPr>
                <w:b/>
                <w:i/>
                <w:szCs w:val="20"/>
              </w:rPr>
              <w:t>cf</w:t>
            </w:r>
            <w:proofErr w:type="spellEnd"/>
            <w:r w:rsidRPr="00AD5646">
              <w:rPr>
                <w:b/>
                <w:i/>
                <w:szCs w:val="20"/>
              </w:rPr>
              <w:t xml:space="preserve"> map-route </w:t>
            </w:r>
            <w:proofErr w:type="spellStart"/>
            <w:r w:rsidRPr="00AD5646">
              <w:rPr>
                <w:b/>
                <w:i/>
                <w:szCs w:val="20"/>
              </w:rPr>
              <w:t>airnowdev</w:t>
            </w:r>
            <w:proofErr w:type="spellEnd"/>
            <w:r w:rsidRPr="00AD5646">
              <w:rPr>
                <w:b/>
                <w:i/>
                <w:szCs w:val="20"/>
              </w:rPr>
              <w:t xml:space="preserve">-blue app.cloud.gov -n </w:t>
            </w:r>
            <w:proofErr w:type="spellStart"/>
            <w:r w:rsidRPr="00AD5646">
              <w:rPr>
                <w:b/>
                <w:i/>
                <w:szCs w:val="20"/>
              </w:rPr>
              <w:t>airnowdev</w:t>
            </w:r>
            <w:proofErr w:type="spellEnd"/>
            <w:r w:rsidRPr="00AD5646">
              <w:rPr>
                <w:b/>
                <w:i/>
                <w:szCs w:val="20"/>
              </w:rPr>
              <w:t xml:space="preserve">; </w:t>
            </w:r>
            <w:proofErr w:type="spellStart"/>
            <w:r w:rsidRPr="00AD5646">
              <w:rPr>
                <w:b/>
                <w:i/>
                <w:szCs w:val="20"/>
              </w:rPr>
              <w:t>cf</w:t>
            </w:r>
            <w:proofErr w:type="spellEnd"/>
            <w:r w:rsidRPr="00AD5646">
              <w:rPr>
                <w:b/>
                <w:i/>
                <w:szCs w:val="20"/>
              </w:rPr>
              <w:t xml:space="preserve"> </w:t>
            </w:r>
            <w:proofErr w:type="spellStart"/>
            <w:r w:rsidRPr="00AD5646">
              <w:rPr>
                <w:b/>
                <w:i/>
                <w:szCs w:val="20"/>
              </w:rPr>
              <w:t>unmap</w:t>
            </w:r>
            <w:proofErr w:type="spellEnd"/>
            <w:r w:rsidRPr="00AD5646">
              <w:rPr>
                <w:b/>
                <w:i/>
                <w:szCs w:val="20"/>
              </w:rPr>
              <w:t xml:space="preserve">-route </w:t>
            </w:r>
            <w:proofErr w:type="spellStart"/>
            <w:r w:rsidRPr="00AD5646">
              <w:rPr>
                <w:b/>
                <w:i/>
                <w:szCs w:val="20"/>
              </w:rPr>
              <w:t>airnowdev</w:t>
            </w:r>
            <w:proofErr w:type="spellEnd"/>
            <w:r w:rsidRPr="00AD5646">
              <w:rPr>
                <w:b/>
                <w:i/>
                <w:szCs w:val="20"/>
              </w:rPr>
              <w:t xml:space="preserve">-green app.cloud.gov -n </w:t>
            </w:r>
            <w:proofErr w:type="spellStart"/>
            <w:r w:rsidRPr="00AD5646">
              <w:rPr>
                <w:b/>
                <w:i/>
                <w:szCs w:val="20"/>
              </w:rPr>
              <w:t>airnowdev</w:t>
            </w:r>
            <w:proofErr w:type="spellEnd"/>
            <w:r w:rsidRPr="00AD5646">
              <w:rPr>
                <w:b/>
                <w:i/>
                <w:szCs w:val="20"/>
              </w:rPr>
              <w:t xml:space="preserve">; </w:t>
            </w:r>
            <w:proofErr w:type="spellStart"/>
            <w:r w:rsidRPr="00AD5646">
              <w:rPr>
                <w:b/>
                <w:i/>
                <w:szCs w:val="20"/>
              </w:rPr>
              <w:t>cf</w:t>
            </w:r>
            <w:proofErr w:type="spellEnd"/>
            <w:r w:rsidRPr="00AD5646">
              <w:rPr>
                <w:b/>
                <w:i/>
                <w:szCs w:val="20"/>
              </w:rPr>
              <w:t xml:space="preserve"> a</w:t>
            </w:r>
          </w:p>
          <w:p w14:paraId="01F83A0B" w14:textId="02434310" w:rsidR="00AD5646" w:rsidRPr="00AD5646" w:rsidRDefault="00AD5646" w:rsidP="00AD5646">
            <w:pPr>
              <w:rPr>
                <w:rFonts w:ascii="Courier New" w:hAnsi="Courier New" w:cs="Courier New"/>
                <w:b/>
                <w:i/>
                <w:szCs w:val="20"/>
              </w:rPr>
            </w:pPr>
            <w:r>
              <w:rPr>
                <w:i/>
                <w:szCs w:val="20"/>
              </w:rPr>
              <w:t xml:space="preserve">      </w:t>
            </w:r>
            <w:r w:rsidRPr="001E3609">
              <w:rPr>
                <w:i/>
                <w:szCs w:val="20"/>
              </w:rPr>
              <w:t>This command is one line…</w:t>
            </w:r>
          </w:p>
          <w:p w14:paraId="2AD75A9D" w14:textId="7497530D" w:rsidR="00AD5646" w:rsidRDefault="00AD5646" w:rsidP="00AD5646">
            <w:pPr>
              <w:rPr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szCs w:val="20"/>
              </w:rPr>
              <w:t xml:space="preserve">         </w:t>
            </w:r>
            <w:r w:rsidRPr="00F60114">
              <w:rPr>
                <w:rFonts w:ascii="Courier New" w:hAnsi="Courier New" w:cs="Courier New"/>
                <w:i/>
                <w:szCs w:val="20"/>
              </w:rPr>
              <w:t xml:space="preserve">(Example is </w:t>
            </w:r>
            <w:r>
              <w:rPr>
                <w:rFonts w:ascii="Courier New" w:hAnsi="Courier New" w:cs="Courier New"/>
                <w:i/>
                <w:szCs w:val="20"/>
              </w:rPr>
              <w:t>“dev” and going “Blue”)</w:t>
            </w:r>
          </w:p>
          <w:p w14:paraId="6649820D" w14:textId="49712A41" w:rsidR="00AD5646" w:rsidRDefault="00AD5646" w:rsidP="001E3609">
            <w:pPr>
              <w:rPr>
                <w:i/>
                <w:szCs w:val="20"/>
              </w:rPr>
            </w:pPr>
          </w:p>
          <w:p w14:paraId="156ED52F" w14:textId="0EACBADE" w:rsidR="00AD5646" w:rsidRPr="00AD5646" w:rsidRDefault="00AD5646" w:rsidP="00AD5646">
            <w:pPr>
              <w:pStyle w:val="ListParagraph"/>
              <w:numPr>
                <w:ilvl w:val="0"/>
                <w:numId w:val="35"/>
              </w:numPr>
              <w:rPr>
                <w:i/>
                <w:szCs w:val="20"/>
              </w:rPr>
            </w:pPr>
            <w:r w:rsidRPr="00AD5646">
              <w:rPr>
                <w:szCs w:val="20"/>
              </w:rPr>
              <w:t xml:space="preserve">Assign </w:t>
            </w:r>
            <w:r>
              <w:rPr>
                <w:szCs w:val="20"/>
              </w:rPr>
              <w:t xml:space="preserve">the CDN &amp; </w:t>
            </w:r>
            <w:r w:rsidRPr="00AD5646">
              <w:rPr>
                <w:szCs w:val="20"/>
              </w:rPr>
              <w:t>Custom Domain na</w:t>
            </w:r>
            <w:r>
              <w:rPr>
                <w:szCs w:val="20"/>
              </w:rPr>
              <w:t>me to the new application.</w:t>
            </w:r>
          </w:p>
          <w:p w14:paraId="34FA0E4C" w14:textId="6D8EE264" w:rsidR="00AD5646" w:rsidRPr="00AD5646" w:rsidRDefault="00AD5646" w:rsidP="001E3609">
            <w:pPr>
              <w:rPr>
                <w:b/>
                <w:i/>
                <w:szCs w:val="20"/>
              </w:rPr>
            </w:pPr>
            <w:proofErr w:type="spellStart"/>
            <w:r w:rsidRPr="00AD5646">
              <w:rPr>
                <w:b/>
                <w:i/>
                <w:szCs w:val="20"/>
              </w:rPr>
              <w:t>cf</w:t>
            </w:r>
            <w:proofErr w:type="spellEnd"/>
            <w:r w:rsidRPr="00AD5646">
              <w:rPr>
                <w:b/>
                <w:i/>
                <w:szCs w:val="20"/>
              </w:rPr>
              <w:t xml:space="preserve"> map-route </w:t>
            </w:r>
            <w:proofErr w:type="spellStart"/>
            <w:r w:rsidRPr="00AD5646">
              <w:rPr>
                <w:b/>
                <w:i/>
                <w:szCs w:val="20"/>
              </w:rPr>
              <w:t>airnowdev</w:t>
            </w:r>
            <w:proofErr w:type="spellEnd"/>
            <w:r w:rsidRPr="00AD5646">
              <w:rPr>
                <w:b/>
                <w:i/>
                <w:szCs w:val="20"/>
              </w:rPr>
              <w:t>-</w:t>
            </w:r>
            <w:r w:rsidR="008F56BD">
              <w:rPr>
                <w:b/>
                <w:i/>
                <w:szCs w:val="20"/>
              </w:rPr>
              <w:t>blue</w:t>
            </w:r>
            <w:r w:rsidRPr="00AD5646">
              <w:rPr>
                <w:b/>
                <w:i/>
                <w:szCs w:val="20"/>
              </w:rPr>
              <w:t xml:space="preserve"> airnow-cdn.epa.gov; </w:t>
            </w:r>
            <w:proofErr w:type="spellStart"/>
            <w:r w:rsidRPr="00AD5646">
              <w:rPr>
                <w:b/>
                <w:i/>
                <w:szCs w:val="20"/>
              </w:rPr>
              <w:t>cf</w:t>
            </w:r>
            <w:proofErr w:type="spellEnd"/>
            <w:r w:rsidRPr="00AD5646">
              <w:rPr>
                <w:b/>
                <w:i/>
                <w:szCs w:val="20"/>
              </w:rPr>
              <w:t xml:space="preserve"> </w:t>
            </w:r>
            <w:proofErr w:type="spellStart"/>
            <w:r w:rsidRPr="00AD5646">
              <w:rPr>
                <w:b/>
                <w:i/>
                <w:szCs w:val="20"/>
              </w:rPr>
              <w:t>unmap</w:t>
            </w:r>
            <w:proofErr w:type="spellEnd"/>
            <w:r w:rsidRPr="00AD5646">
              <w:rPr>
                <w:b/>
                <w:i/>
                <w:szCs w:val="20"/>
              </w:rPr>
              <w:t xml:space="preserve">-route </w:t>
            </w:r>
            <w:proofErr w:type="spellStart"/>
            <w:r w:rsidRPr="00AD5646">
              <w:rPr>
                <w:b/>
                <w:i/>
                <w:szCs w:val="20"/>
              </w:rPr>
              <w:t>airnowdev</w:t>
            </w:r>
            <w:proofErr w:type="spellEnd"/>
            <w:r w:rsidRPr="00AD5646">
              <w:rPr>
                <w:b/>
                <w:i/>
                <w:szCs w:val="20"/>
              </w:rPr>
              <w:t xml:space="preserve">-blue airnow-cdn.epa.gov; </w:t>
            </w:r>
            <w:proofErr w:type="spellStart"/>
            <w:r w:rsidRPr="00AD5646">
              <w:rPr>
                <w:b/>
                <w:i/>
                <w:szCs w:val="20"/>
              </w:rPr>
              <w:t>cf</w:t>
            </w:r>
            <w:proofErr w:type="spellEnd"/>
            <w:r w:rsidRPr="00AD5646">
              <w:rPr>
                <w:b/>
                <w:i/>
                <w:szCs w:val="20"/>
              </w:rPr>
              <w:t xml:space="preserve"> a</w:t>
            </w:r>
          </w:p>
          <w:p w14:paraId="0B798703" w14:textId="7131A9A3" w:rsidR="001E3609" w:rsidRPr="00AD5646" w:rsidRDefault="00AD5646" w:rsidP="001E3609">
            <w:pPr>
              <w:rPr>
                <w:rFonts w:ascii="Courier New" w:hAnsi="Courier New" w:cs="Courier New"/>
                <w:b/>
                <w:i/>
                <w:szCs w:val="20"/>
              </w:rPr>
            </w:pPr>
            <w:r>
              <w:rPr>
                <w:i/>
                <w:szCs w:val="20"/>
              </w:rPr>
              <w:t xml:space="preserve">      </w:t>
            </w:r>
            <w:r w:rsidRPr="001E3609">
              <w:rPr>
                <w:i/>
                <w:szCs w:val="20"/>
              </w:rPr>
              <w:t>This command is one line…</w:t>
            </w:r>
          </w:p>
          <w:p w14:paraId="6CE39851" w14:textId="3AC38B2E" w:rsidR="00FA0F8C" w:rsidRPr="00FA0F8C" w:rsidRDefault="00AD5646" w:rsidP="00FA0F8C">
            <w:pPr>
              <w:rPr>
                <w:rFonts w:ascii="Courier New" w:hAnsi="Courier New" w:cs="Courier New"/>
                <w:i/>
                <w:szCs w:val="20"/>
              </w:rPr>
            </w:pPr>
            <w:r>
              <w:rPr>
                <w:rFonts w:ascii="Courier New" w:hAnsi="Courier New" w:cs="Courier New"/>
                <w:i/>
                <w:szCs w:val="20"/>
              </w:rPr>
              <w:t xml:space="preserve">         </w:t>
            </w:r>
            <w:r w:rsidR="001E3609" w:rsidRPr="00F60114">
              <w:rPr>
                <w:rFonts w:ascii="Courier New" w:hAnsi="Courier New" w:cs="Courier New"/>
                <w:i/>
                <w:szCs w:val="20"/>
              </w:rPr>
              <w:t xml:space="preserve">(Example is </w:t>
            </w:r>
            <w:r w:rsidR="001E3609">
              <w:rPr>
                <w:rFonts w:ascii="Courier New" w:hAnsi="Courier New" w:cs="Courier New"/>
                <w:i/>
                <w:szCs w:val="20"/>
              </w:rPr>
              <w:t xml:space="preserve">“dev” </w:t>
            </w:r>
            <w:r w:rsidR="00874AB6">
              <w:rPr>
                <w:rFonts w:ascii="Courier New" w:hAnsi="Courier New" w:cs="Courier New"/>
                <w:i/>
                <w:szCs w:val="20"/>
              </w:rPr>
              <w:t xml:space="preserve">/ “airnow-dev.epa.gov” </w:t>
            </w:r>
            <w:r w:rsidR="001E3609">
              <w:rPr>
                <w:rFonts w:ascii="Courier New" w:hAnsi="Courier New" w:cs="Courier New"/>
                <w:i/>
                <w:szCs w:val="20"/>
              </w:rPr>
              <w:t>and going “Blue”</w:t>
            </w:r>
            <w:r w:rsidR="001E3609">
              <w:rPr>
                <w:rFonts w:ascii="Courier New" w:hAnsi="Courier New" w:cs="Courier New"/>
                <w:i/>
                <w:szCs w:val="20"/>
              </w:rPr>
              <w:t>)</w:t>
            </w:r>
          </w:p>
          <w:p w14:paraId="585B7C2B" w14:textId="2FC9D455" w:rsidR="00FA0F8C" w:rsidRPr="00FA0F8C" w:rsidRDefault="00FA0F8C" w:rsidP="00FA0F8C">
            <w:pPr>
              <w:pStyle w:val="ListParagraph"/>
              <w:rPr>
                <w:b/>
                <w:sz w:val="22"/>
                <w:szCs w:val="22"/>
              </w:rPr>
            </w:pPr>
            <w:r w:rsidRPr="00FA0F8C">
              <w:rPr>
                <w:szCs w:val="20"/>
              </w:rPr>
              <w:t xml:space="preserve"> </w:t>
            </w:r>
          </w:p>
          <w:p w14:paraId="29BEF455" w14:textId="77777777" w:rsidR="000D7C7B" w:rsidRPr="000D7C7B" w:rsidRDefault="000D7C7B" w:rsidP="000D7C7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Verify the app in the cloud</w:t>
            </w:r>
          </w:p>
          <w:p w14:paraId="1DB03866" w14:textId="582DDDA7" w:rsidR="006E0D21" w:rsidRPr="006E0D21" w:rsidRDefault="006E0D21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t xml:space="preserve">Verify </w:t>
            </w:r>
            <w:r w:rsidR="00FF3E3F">
              <w:t>recently deployed</w:t>
            </w:r>
            <w:r>
              <w:t xml:space="preserve"> application</w:t>
            </w:r>
            <w:r w:rsidR="00FF3E3F">
              <w:t xml:space="preserve"> by listing the applications </w:t>
            </w:r>
            <w:r w:rsidR="0031308C">
              <w:t>in the current space.</w:t>
            </w:r>
          </w:p>
          <w:p w14:paraId="081C994F" w14:textId="51A7CCB8" w:rsidR="00FA0F8C" w:rsidRPr="00FA0F8C" w:rsidRDefault="006E0D21" w:rsidP="00FA0F8C">
            <w:pPr>
              <w:ind w:left="1080"/>
              <w:rPr>
                <w:rFonts w:ascii="Courier New" w:hAnsi="Courier New" w:cs="Courier New"/>
                <w:b/>
              </w:rPr>
            </w:pPr>
            <w:proofErr w:type="spellStart"/>
            <w:r w:rsidRPr="006E0D21">
              <w:rPr>
                <w:rFonts w:ascii="Courier New" w:hAnsi="Courier New" w:cs="Courier New"/>
                <w:b/>
              </w:rPr>
              <w:t>cf</w:t>
            </w:r>
            <w:proofErr w:type="spellEnd"/>
            <w:r w:rsidRPr="006E0D21">
              <w:rPr>
                <w:rFonts w:ascii="Courier New" w:hAnsi="Courier New" w:cs="Courier New"/>
                <w:b/>
              </w:rPr>
              <w:t xml:space="preserve"> a</w:t>
            </w:r>
          </w:p>
          <w:p w14:paraId="4D4DACBB" w14:textId="77777777" w:rsidR="006E0D21" w:rsidRPr="006E0D21" w:rsidRDefault="006E0D21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t>See snapshot of application CPU load</w:t>
            </w:r>
          </w:p>
          <w:p w14:paraId="37E86AE9" w14:textId="77777777" w:rsidR="006E0D21" w:rsidRPr="006E0D21" w:rsidRDefault="006E0D21" w:rsidP="00FA28AD">
            <w:pPr>
              <w:ind w:left="1080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 w:rsidRPr="006E0D21">
              <w:rPr>
                <w:rFonts w:ascii="Courier New" w:hAnsi="Courier New" w:cs="Courier New"/>
                <w:b/>
              </w:rPr>
              <w:t>cf</w:t>
            </w:r>
            <w:proofErr w:type="spellEnd"/>
            <w:r w:rsidRPr="006E0D2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v3-scale tome</w:t>
            </w:r>
          </w:p>
          <w:p w14:paraId="6A5A327A" w14:textId="77777777" w:rsidR="006E0D21" w:rsidRDefault="00594F08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>Verity Status on the Cloud.gov dashboard</w:t>
            </w:r>
          </w:p>
          <w:p w14:paraId="214F5740" w14:textId="77777777" w:rsidR="00594F08" w:rsidRDefault="001E4F9A" w:rsidP="00CE713F">
            <w:pPr>
              <w:ind w:left="1080"/>
              <w:rPr>
                <w:szCs w:val="20"/>
              </w:rPr>
            </w:pPr>
            <w:hyperlink r:id="rId14" w:history="1">
              <w:r w:rsidR="00594F08" w:rsidRPr="000A20EC">
                <w:rPr>
                  <w:rStyle w:val="Hyperlink"/>
                  <w:szCs w:val="20"/>
                </w:rPr>
                <w:t>https://dashboard.fr.cloud.gov/</w:t>
              </w:r>
            </w:hyperlink>
          </w:p>
          <w:p w14:paraId="0A231E7D" w14:textId="36A832DC" w:rsidR="009D0629" w:rsidRDefault="009D0629" w:rsidP="00970D2B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Verify site at </w:t>
            </w:r>
            <w:r w:rsidR="00CE713F">
              <w:rPr>
                <w:szCs w:val="20"/>
              </w:rPr>
              <w:t xml:space="preserve">the Final </w:t>
            </w:r>
            <w:r>
              <w:rPr>
                <w:szCs w:val="20"/>
              </w:rPr>
              <w:t>URL</w:t>
            </w:r>
            <w:r w:rsidR="00CE713F">
              <w:rPr>
                <w:szCs w:val="20"/>
              </w:rPr>
              <w:t xml:space="preserve"> from this list</w:t>
            </w:r>
            <w:r>
              <w:rPr>
                <w:szCs w:val="20"/>
              </w:rPr>
              <w:t>:</w:t>
            </w:r>
          </w:p>
          <w:p w14:paraId="2EFFF75F" w14:textId="77777777" w:rsidR="00CE713F" w:rsidRPr="00AD5646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15" w:history="1">
              <w:r w:rsidRPr="007E270D">
                <w:rPr>
                  <w:rStyle w:val="Hyperlink"/>
                </w:rPr>
                <w:t>https://airnow.gov</w:t>
              </w:r>
            </w:hyperlink>
          </w:p>
          <w:p w14:paraId="2CC1CA62" w14:textId="77777777" w:rsidR="00CE713F" w:rsidRPr="00AD5646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16" w:history="1">
              <w:r w:rsidRPr="007E270D">
                <w:rPr>
                  <w:rStyle w:val="Hyperlink"/>
                </w:rPr>
                <w:t>https://airnow-cdn.epa.gov</w:t>
              </w:r>
            </w:hyperlink>
          </w:p>
          <w:p w14:paraId="217DE766" w14:textId="77777777" w:rsidR="00CE713F" w:rsidRPr="001C3850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17" w:history="1">
              <w:r w:rsidRPr="000A20EC">
                <w:rPr>
                  <w:rStyle w:val="Hyperlink"/>
                  <w:szCs w:val="20"/>
                </w:rPr>
                <w:t>https://airnow.app.cloud.gov</w:t>
              </w:r>
            </w:hyperlink>
          </w:p>
          <w:p w14:paraId="7622E6B4" w14:textId="77777777" w:rsidR="00CE713F" w:rsidRPr="001C3850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18" w:history="1">
              <w:r w:rsidRPr="00D6493D">
                <w:rPr>
                  <w:rStyle w:val="Hyperlink"/>
                  <w:szCs w:val="20"/>
                </w:rPr>
                <w:t>https://airnows</w:t>
              </w:r>
              <w:r w:rsidRPr="00D6493D">
                <w:rPr>
                  <w:rStyle w:val="Hyperlink"/>
                </w:rPr>
                <w:t>tage</w:t>
              </w:r>
              <w:r w:rsidRPr="00D6493D">
                <w:rPr>
                  <w:rStyle w:val="Hyperlink"/>
                  <w:szCs w:val="20"/>
                </w:rPr>
                <w:t>.app.cloud.gov</w:t>
              </w:r>
            </w:hyperlink>
          </w:p>
          <w:p w14:paraId="33F97F80" w14:textId="77777777" w:rsidR="00CE713F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19" w:history="1">
              <w:r w:rsidRPr="00D6493D">
                <w:rPr>
                  <w:rStyle w:val="Hyperlink"/>
                  <w:szCs w:val="20"/>
                </w:rPr>
                <w:t>https://airnowd</w:t>
              </w:r>
              <w:r w:rsidRPr="00D6493D">
                <w:rPr>
                  <w:rStyle w:val="Hyperlink"/>
                </w:rPr>
                <w:t>ev</w:t>
              </w:r>
              <w:r w:rsidRPr="00D6493D">
                <w:rPr>
                  <w:rStyle w:val="Hyperlink"/>
                  <w:szCs w:val="20"/>
                </w:rPr>
                <w:t>.app.cloud.gov</w:t>
              </w:r>
            </w:hyperlink>
          </w:p>
          <w:p w14:paraId="059D31F0" w14:textId="77777777" w:rsidR="00CE713F" w:rsidRPr="001C3850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w:history="1">
              <w:r w:rsidRPr="00D6493D">
                <w:rPr>
                  <w:rStyle w:val="Hyperlink"/>
                  <w:szCs w:val="20"/>
                </w:rPr>
                <w:t>https://&lt;cf app name&gt;.app.cloud.gov</w:t>
              </w:r>
            </w:hyperlink>
            <w:r>
              <w:rPr>
                <w:rStyle w:val="Hyperlink"/>
                <w:szCs w:val="20"/>
              </w:rPr>
              <w:t xml:space="preserve"> </w:t>
            </w:r>
            <w:r>
              <w:rPr>
                <w:rStyle w:val="Hyperlink"/>
              </w:rPr>
              <w:t>(for testing)</w:t>
            </w:r>
          </w:p>
          <w:p w14:paraId="434F1925" w14:textId="54338FB3" w:rsidR="00CE713F" w:rsidRDefault="00CE713F" w:rsidP="00CE713F">
            <w:pPr>
              <w:numPr>
                <w:ilvl w:val="0"/>
                <w:numId w:val="35"/>
              </w:numPr>
              <w:rPr>
                <w:szCs w:val="20"/>
              </w:rPr>
            </w:pPr>
            <w:r>
              <w:rPr>
                <w:szCs w:val="20"/>
              </w:rPr>
              <w:t xml:space="preserve">[Optional] </w:t>
            </w:r>
            <w:r w:rsidR="0038507E">
              <w:rPr>
                <w:szCs w:val="20"/>
              </w:rPr>
              <w:t xml:space="preserve">Run Selenium tests against </w:t>
            </w:r>
            <w:r>
              <w:rPr>
                <w:szCs w:val="20"/>
              </w:rPr>
              <w:t xml:space="preserve">the </w:t>
            </w:r>
            <w:r>
              <w:rPr>
                <w:szCs w:val="20"/>
              </w:rPr>
              <w:t>Final URLs:</w:t>
            </w:r>
          </w:p>
          <w:p w14:paraId="4C848059" w14:textId="77777777" w:rsidR="00CE713F" w:rsidRPr="00AD5646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20" w:history="1">
              <w:r w:rsidRPr="007E270D">
                <w:rPr>
                  <w:rStyle w:val="Hyperlink"/>
                </w:rPr>
                <w:t>https://airnow.gov</w:t>
              </w:r>
            </w:hyperlink>
          </w:p>
          <w:p w14:paraId="123CC35B" w14:textId="77777777" w:rsidR="00CE713F" w:rsidRPr="00AD5646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21" w:history="1">
              <w:r w:rsidRPr="007E270D">
                <w:rPr>
                  <w:rStyle w:val="Hyperlink"/>
                </w:rPr>
                <w:t>https://airnow-cdn.epa.gov</w:t>
              </w:r>
            </w:hyperlink>
          </w:p>
          <w:p w14:paraId="401F388D" w14:textId="77777777" w:rsidR="00CE713F" w:rsidRPr="001C3850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22" w:history="1">
              <w:r w:rsidRPr="000A20EC">
                <w:rPr>
                  <w:rStyle w:val="Hyperlink"/>
                  <w:szCs w:val="20"/>
                </w:rPr>
                <w:t>https://airnow.app.cloud.gov</w:t>
              </w:r>
            </w:hyperlink>
          </w:p>
          <w:p w14:paraId="08C93F6F" w14:textId="77777777" w:rsidR="00CE713F" w:rsidRPr="001C3850" w:rsidRDefault="00CE713F" w:rsidP="00CE713F">
            <w:pPr>
              <w:numPr>
                <w:ilvl w:val="1"/>
                <w:numId w:val="35"/>
              </w:numPr>
              <w:rPr>
                <w:szCs w:val="20"/>
              </w:rPr>
            </w:pPr>
            <w:hyperlink r:id="rId23" w:history="1">
              <w:r w:rsidRPr="00D6493D">
                <w:rPr>
                  <w:rStyle w:val="Hyperlink"/>
                  <w:szCs w:val="20"/>
                </w:rPr>
                <w:t>https://airnows</w:t>
              </w:r>
              <w:r w:rsidRPr="00D6493D">
                <w:rPr>
                  <w:rStyle w:val="Hyperlink"/>
                </w:rPr>
                <w:t>tage</w:t>
              </w:r>
              <w:r w:rsidRPr="00D6493D">
                <w:rPr>
                  <w:rStyle w:val="Hyperlink"/>
                  <w:szCs w:val="20"/>
                </w:rPr>
                <w:t>.app.cloud.gov</w:t>
              </w:r>
            </w:hyperlink>
          </w:p>
          <w:p w14:paraId="2B93405F" w14:textId="2D659DE4" w:rsidR="00CE713F" w:rsidRPr="00FA0F8C" w:rsidRDefault="00CE713F" w:rsidP="00CE713F">
            <w:pPr>
              <w:numPr>
                <w:ilvl w:val="1"/>
                <w:numId w:val="35"/>
              </w:numPr>
              <w:rPr>
                <w:rStyle w:val="Hyperlink"/>
                <w:color w:val="auto"/>
                <w:szCs w:val="20"/>
                <w:u w:val="none"/>
              </w:rPr>
            </w:pPr>
            <w:hyperlink r:id="rId24" w:history="1">
              <w:r w:rsidRPr="00D6493D">
                <w:rPr>
                  <w:rStyle w:val="Hyperlink"/>
                  <w:szCs w:val="20"/>
                </w:rPr>
                <w:t>https://airnowd</w:t>
              </w:r>
              <w:r w:rsidRPr="00D6493D">
                <w:rPr>
                  <w:rStyle w:val="Hyperlink"/>
                </w:rPr>
                <w:t>ev</w:t>
              </w:r>
              <w:r w:rsidRPr="00D6493D">
                <w:rPr>
                  <w:rStyle w:val="Hyperlink"/>
                  <w:szCs w:val="20"/>
                </w:rPr>
                <w:t>.app.cloud.gov</w:t>
              </w:r>
            </w:hyperlink>
          </w:p>
          <w:p w14:paraId="3DDE2056" w14:textId="77777777" w:rsidR="00FA0F8C" w:rsidRPr="00FA0F8C" w:rsidRDefault="00FA0F8C" w:rsidP="00FA0F8C">
            <w:pPr>
              <w:pStyle w:val="ListParagraph"/>
              <w:numPr>
                <w:ilvl w:val="0"/>
                <w:numId w:val="35"/>
              </w:numPr>
              <w:ind w:left="332" w:firstLine="0"/>
              <w:rPr>
                <w:rFonts w:ascii="Courier New" w:hAnsi="Courier New" w:cs="Courier New"/>
                <w:b/>
              </w:rPr>
            </w:pPr>
            <w:r w:rsidRPr="00FA0F8C">
              <w:rPr>
                <w:szCs w:val="20"/>
              </w:rPr>
              <w:t xml:space="preserve">Delete the </w:t>
            </w:r>
            <w:r>
              <w:rPr>
                <w:szCs w:val="20"/>
              </w:rPr>
              <w:t>“</w:t>
            </w:r>
            <w:r w:rsidRPr="00FA0F8C">
              <w:rPr>
                <w:szCs w:val="20"/>
              </w:rPr>
              <w:t>old</w:t>
            </w:r>
            <w:r>
              <w:rPr>
                <w:szCs w:val="20"/>
              </w:rPr>
              <w:t>”</w:t>
            </w:r>
            <w:r w:rsidRPr="00FA0F8C">
              <w:rPr>
                <w:szCs w:val="20"/>
              </w:rPr>
              <w:t xml:space="preserve"> color App</w:t>
            </w:r>
            <w:r>
              <w:rPr>
                <w:szCs w:val="20"/>
              </w:rPr>
              <w:t>lication form the current space on cloud.gov</w:t>
            </w:r>
          </w:p>
          <w:p w14:paraId="0D8B4868" w14:textId="77777777" w:rsidR="00FA0F8C" w:rsidRDefault="00FA0F8C" w:rsidP="00FA0F8C">
            <w:pPr>
              <w:ind w:left="332"/>
              <w:rPr>
                <w:rFonts w:cs="Courier New"/>
                <w:b/>
              </w:rPr>
            </w:pPr>
            <w:r w:rsidRPr="00FA0F8C">
              <w:rPr>
                <w:rFonts w:cs="Courier New"/>
                <w:b/>
              </w:rPr>
              <w:t xml:space="preserve">      </w:t>
            </w:r>
            <w:r>
              <w:rPr>
                <w:rFonts w:cs="Courier New"/>
                <w:b/>
              </w:rPr>
              <w:t xml:space="preserve">        </w:t>
            </w:r>
            <w:proofErr w:type="spellStart"/>
            <w:r>
              <w:rPr>
                <w:rFonts w:cs="Courier New"/>
                <w:b/>
              </w:rPr>
              <w:t>cf</w:t>
            </w:r>
            <w:proofErr w:type="spellEnd"/>
            <w:r>
              <w:rPr>
                <w:rFonts w:cs="Courier New"/>
                <w:b/>
              </w:rPr>
              <w:t xml:space="preserve"> d </w:t>
            </w:r>
            <w:proofErr w:type="spellStart"/>
            <w:r>
              <w:rPr>
                <w:rFonts w:cs="Courier New"/>
                <w:b/>
              </w:rPr>
              <w:t>airnowdev</w:t>
            </w:r>
            <w:proofErr w:type="spellEnd"/>
            <w:r>
              <w:rPr>
                <w:rFonts w:cs="Courier New"/>
                <w:b/>
              </w:rPr>
              <w:t>-green</w:t>
            </w:r>
          </w:p>
          <w:p w14:paraId="2E66EEA6" w14:textId="53B9F98A" w:rsidR="00FA0F8C" w:rsidRPr="00FA0F8C" w:rsidRDefault="00FA0F8C" w:rsidP="00FA0F8C">
            <w:pPr>
              <w:rPr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szCs w:val="20"/>
              </w:rPr>
              <w:t xml:space="preserve">         (</w:t>
            </w:r>
            <w:r w:rsidRPr="00F60114">
              <w:rPr>
                <w:rFonts w:ascii="Courier New" w:hAnsi="Courier New" w:cs="Courier New"/>
                <w:i/>
                <w:szCs w:val="20"/>
              </w:rPr>
              <w:t xml:space="preserve">Example is </w:t>
            </w:r>
            <w:r>
              <w:rPr>
                <w:rFonts w:ascii="Courier New" w:hAnsi="Courier New" w:cs="Courier New"/>
                <w:i/>
                <w:szCs w:val="20"/>
              </w:rPr>
              <w:t>“dev” and going “Blue”)</w:t>
            </w:r>
          </w:p>
          <w:p w14:paraId="1AB0465E" w14:textId="42CC5B67" w:rsidR="00230BC2" w:rsidRPr="00A935AA" w:rsidRDefault="009D0629" w:rsidP="00FF3E3F">
            <w:pPr>
              <w:rPr>
                <w:b/>
                <w:szCs w:val="20"/>
              </w:rPr>
            </w:pPr>
            <w:r w:rsidRPr="009D0629">
              <w:rPr>
                <w:b/>
                <w:szCs w:val="20"/>
              </w:rPr>
              <w:t>Done!</w:t>
            </w:r>
            <w:bookmarkStart w:id="0" w:name="_GoBack"/>
            <w:bookmarkEnd w:id="0"/>
          </w:p>
        </w:tc>
      </w:tr>
      <w:tr w:rsidR="00230BC2" w:rsidRPr="00A22F6D" w14:paraId="19837A06" w14:textId="77777777" w:rsidTr="003D714C">
        <w:trPr>
          <w:trHeight w:val="52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CCFF"/>
          </w:tcPr>
          <w:p w14:paraId="1126D343" w14:textId="7C5B9F12" w:rsidR="00230BC2" w:rsidRPr="00D32387" w:rsidRDefault="00230BC2" w:rsidP="003D714C">
            <w:pPr>
              <w:pStyle w:val="Heading4"/>
              <w:rPr>
                <w:b w:val="0"/>
              </w:rPr>
            </w:pPr>
            <w:r>
              <w:lastRenderedPageBreak/>
              <w:t>System Diagra</w:t>
            </w:r>
            <w:r w:rsidR="003D714C">
              <w:t>M</w:t>
            </w:r>
          </w:p>
        </w:tc>
      </w:tr>
      <w:tr w:rsidR="00230BC2" w:rsidRPr="00A22F6D" w14:paraId="06212512" w14:textId="77777777" w:rsidTr="00A22F6D">
        <w:trPr>
          <w:trHeight w:val="7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273CA3A" w14:textId="418A85C9" w:rsidR="00230BC2" w:rsidRDefault="001C3F1F" w:rsidP="002956AE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87F837" wp14:editId="4D4A96DD">
                  <wp:extent cx="5943600" cy="37395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3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31108" w14:textId="61C80BA6" w:rsidR="00230BC2" w:rsidRPr="00D32387" w:rsidRDefault="00230BC2" w:rsidP="002956AE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</w:tc>
      </w:tr>
      <w:tr w:rsidR="00684881" w:rsidRPr="00A22F6D" w14:paraId="496DC007" w14:textId="77777777" w:rsidTr="00A22F6D">
        <w:tc>
          <w:tcPr>
            <w:tcW w:w="0" w:type="auto"/>
            <w:shd w:val="clear" w:color="auto" w:fill="CCCCFF"/>
          </w:tcPr>
          <w:p w14:paraId="40C7BB6B" w14:textId="335434E6" w:rsidR="00684881" w:rsidRPr="00AB595E" w:rsidRDefault="0091115B" w:rsidP="001877E5">
            <w:pPr>
              <w:pStyle w:val="Heading4"/>
            </w:pPr>
            <w:r>
              <w:t>Know</w:t>
            </w:r>
            <w:r w:rsidR="00236E8D">
              <w:t>N</w:t>
            </w:r>
            <w:r>
              <w:t xml:space="preserve"> </w:t>
            </w:r>
            <w:r w:rsidR="00F12E33">
              <w:t>ISSUES</w:t>
            </w:r>
          </w:p>
        </w:tc>
      </w:tr>
      <w:tr w:rsidR="00684881" w:rsidRPr="00A22F6D" w14:paraId="2D5065C0" w14:textId="77777777" w:rsidTr="001877E5">
        <w:trPr>
          <w:trHeight w:val="2160"/>
        </w:trPr>
        <w:tc>
          <w:tcPr>
            <w:tcW w:w="0" w:type="auto"/>
            <w:shd w:val="clear" w:color="auto" w:fill="auto"/>
          </w:tcPr>
          <w:p w14:paraId="126CA350" w14:textId="77777777" w:rsidR="006F29A3" w:rsidRDefault="006F29A3" w:rsidP="00674B20"/>
          <w:p w14:paraId="50BD978C" w14:textId="1907DB51" w:rsidR="00836EFE" w:rsidRDefault="003B7B74" w:rsidP="00135E25">
            <w:pPr>
              <w:pStyle w:val="HTMLPreformatted"/>
              <w:rPr>
                <w:rFonts w:ascii="Arial" w:hAnsi="Arial" w:cs="Times New Roman"/>
                <w:szCs w:val="24"/>
              </w:rPr>
            </w:pPr>
            <w:r>
              <w:rPr>
                <w:rFonts w:ascii="Arial" w:hAnsi="Arial" w:cs="Times New Roman"/>
                <w:szCs w:val="24"/>
              </w:rPr>
              <w:t>This issue may occur</w:t>
            </w:r>
            <w:r w:rsidR="00836EFE">
              <w:rPr>
                <w:rFonts w:ascii="Arial" w:hAnsi="Arial" w:cs="Times New Roman"/>
                <w:szCs w:val="24"/>
              </w:rPr>
              <w:t xml:space="preserve"> again, but it was resolved on </w:t>
            </w:r>
            <w:proofErr w:type="spellStart"/>
            <w:r w:rsidR="00836EFE">
              <w:rPr>
                <w:rFonts w:ascii="Arial" w:hAnsi="Arial" w:cs="Times New Roman"/>
                <w:szCs w:val="24"/>
              </w:rPr>
              <w:t>Acquia</w:t>
            </w:r>
            <w:proofErr w:type="spellEnd"/>
            <w:r w:rsidR="00836EFE">
              <w:rPr>
                <w:rFonts w:ascii="Arial" w:hAnsi="Arial" w:cs="Times New Roman"/>
                <w:szCs w:val="24"/>
              </w:rPr>
              <w:t xml:space="preserve"> Dev Cloud servers in the past.</w:t>
            </w:r>
          </w:p>
          <w:p w14:paraId="02CD115E" w14:textId="77777777" w:rsidR="00836EFE" w:rsidRDefault="00836EFE" w:rsidP="00135E25">
            <w:pPr>
              <w:pStyle w:val="HTMLPreformatted"/>
              <w:rPr>
                <w:rFonts w:ascii="Arial" w:hAnsi="Arial" w:cs="Times New Roman"/>
                <w:szCs w:val="24"/>
              </w:rPr>
            </w:pPr>
          </w:p>
          <w:p w14:paraId="373A06BE" w14:textId="146BB35F" w:rsidR="00135E25" w:rsidRPr="00135E25" w:rsidRDefault="00135E25" w:rsidP="00135E25">
            <w:pPr>
              <w:pStyle w:val="HTMLPreformatted"/>
              <w:rPr>
                <w:rFonts w:ascii="Arial" w:hAnsi="Arial" w:cs="Times New Roman"/>
                <w:szCs w:val="24"/>
              </w:rPr>
            </w:pPr>
            <w:r w:rsidRPr="00135E25">
              <w:rPr>
                <w:rFonts w:ascii="Arial" w:hAnsi="Arial" w:cs="Times New Roman"/>
                <w:szCs w:val="24"/>
              </w:rPr>
              <w:t xml:space="preserve">The “Generate Static HTML” process my end with a </w:t>
            </w:r>
            <w:proofErr w:type="spellStart"/>
            <w:r w:rsidRPr="00135E25">
              <w:rPr>
                <w:rFonts w:ascii="Arial" w:hAnsi="Arial" w:cs="Times New Roman"/>
                <w:szCs w:val="24"/>
              </w:rPr>
              <w:t>DatabaseExceptionWrapper</w:t>
            </w:r>
            <w:proofErr w:type="spellEnd"/>
            <w:r w:rsidRPr="00135E25">
              <w:rPr>
                <w:rFonts w:ascii="Arial" w:hAnsi="Arial" w:cs="Times New Roman"/>
                <w:szCs w:val="24"/>
              </w:rPr>
              <w:t xml:space="preserve"> error </w:t>
            </w:r>
            <w:r>
              <w:rPr>
                <w:rFonts w:ascii="Arial" w:hAnsi="Arial" w:cs="Times New Roman"/>
                <w:szCs w:val="24"/>
              </w:rPr>
              <w:t>stating</w:t>
            </w:r>
            <w:r w:rsidRPr="00135E25">
              <w:rPr>
                <w:rFonts w:ascii="Arial" w:hAnsi="Arial" w:cs="Times New Roman"/>
                <w:szCs w:val="24"/>
              </w:rPr>
              <w:t>:</w:t>
            </w:r>
          </w:p>
          <w:p w14:paraId="2DB02407" w14:textId="5C312124" w:rsidR="00135E25" w:rsidRDefault="00135E25" w:rsidP="00135E25">
            <w:pPr>
              <w:pStyle w:val="HTMLPreformatted"/>
            </w:pPr>
            <w:r>
              <w:t xml:space="preserve">“The size of BLOB/TEXT data inserted in one transaction is greater than 10% of redo log </w:t>
            </w:r>
            <w:proofErr w:type="gramStart"/>
            <w:r>
              <w:t>size.“</w:t>
            </w:r>
            <w:proofErr w:type="gramEnd"/>
          </w:p>
          <w:p w14:paraId="01A2E0B9" w14:textId="1A9BE129" w:rsidR="00135E25" w:rsidRDefault="00135E25" w:rsidP="00135E25">
            <w:r>
              <w:t xml:space="preserve">We need to increase the log file size on </w:t>
            </w:r>
            <w:proofErr w:type="spellStart"/>
            <w:r>
              <w:t>DevCloud</w:t>
            </w:r>
            <w:proofErr w:type="spellEnd"/>
            <w:r>
              <w:t xml:space="preserve"> and let it pull down with the database / code.</w:t>
            </w:r>
          </w:p>
          <w:p w14:paraId="152AFD9E" w14:textId="77777777" w:rsidR="004D0331" w:rsidRPr="00EA4095" w:rsidRDefault="004D0331" w:rsidP="009E076F"/>
        </w:tc>
      </w:tr>
      <w:tr w:rsidR="009C3383" w:rsidRPr="00A22F6D" w14:paraId="6CDACD13" w14:textId="77777777" w:rsidTr="00F146D8">
        <w:tc>
          <w:tcPr>
            <w:tcW w:w="0" w:type="auto"/>
            <w:shd w:val="clear" w:color="auto" w:fill="CCCCFF"/>
          </w:tcPr>
          <w:p w14:paraId="005C37F1" w14:textId="7B677989" w:rsidR="009C3383" w:rsidRPr="00AB595E" w:rsidRDefault="009C3383" w:rsidP="009C3383">
            <w:pPr>
              <w:pStyle w:val="Heading4"/>
            </w:pPr>
            <w:r>
              <w:t>DOCUMENT VERSION HISTORY</w:t>
            </w:r>
          </w:p>
        </w:tc>
      </w:tr>
      <w:tr w:rsidR="009C3383" w:rsidRPr="00A22F6D" w14:paraId="4506E396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BAE7FBE" w14:textId="77777777" w:rsidR="009C3383" w:rsidRDefault="009C3383" w:rsidP="009C3383"/>
          <w:p w14:paraId="00678959" w14:textId="77777777" w:rsidR="009C3383" w:rsidRDefault="009C3383" w:rsidP="009C3383">
            <w:pPr>
              <w:rPr>
                <w:szCs w:val="20"/>
              </w:rPr>
            </w:pPr>
            <w:r>
              <w:rPr>
                <w:szCs w:val="20"/>
              </w:rPr>
              <w:t>2019-08-23</w:t>
            </w:r>
            <w:r w:rsidRPr="000B026E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v1 </w:t>
            </w:r>
            <w:r w:rsidRPr="000B026E">
              <w:rPr>
                <w:szCs w:val="20"/>
              </w:rPr>
              <w:t>Initial DRAFT by Chris Wilkes</w:t>
            </w:r>
          </w:p>
          <w:p w14:paraId="1F0CCF56" w14:textId="77777777" w:rsidR="009C3383" w:rsidRDefault="009C3383" w:rsidP="009C3383">
            <w:pPr>
              <w:rPr>
                <w:szCs w:val="20"/>
              </w:rPr>
            </w:pPr>
            <w:r>
              <w:rPr>
                <w:szCs w:val="20"/>
              </w:rPr>
              <w:t xml:space="preserve">2019-09-06 v1.1 Updates after Spanish content fixes on </w:t>
            </w:r>
            <w:proofErr w:type="spellStart"/>
            <w:r>
              <w:rPr>
                <w:szCs w:val="20"/>
              </w:rPr>
              <w:t>DevCloud</w:t>
            </w:r>
            <w:proofErr w:type="spellEnd"/>
            <w:r>
              <w:rPr>
                <w:szCs w:val="20"/>
              </w:rPr>
              <w:t xml:space="preserve"> by Chris Wilkes</w:t>
            </w:r>
          </w:p>
          <w:p w14:paraId="497ACBF8" w14:textId="77777777" w:rsidR="009C3383" w:rsidRDefault="009C3383" w:rsidP="009C3383">
            <w:pPr>
              <w:rPr>
                <w:szCs w:val="20"/>
              </w:rPr>
            </w:pPr>
            <w:r>
              <w:rPr>
                <w:szCs w:val="20"/>
              </w:rPr>
              <w:t>2019-09-09 v1.2 Updates to Known Problems Section by Chris Wilkes</w:t>
            </w:r>
          </w:p>
          <w:p w14:paraId="06EFB407" w14:textId="77777777" w:rsidR="009C3383" w:rsidRPr="0031003E" w:rsidRDefault="009C3383" w:rsidP="009C3383">
            <w:pPr>
              <w:rPr>
                <w:szCs w:val="20"/>
              </w:rPr>
            </w:pPr>
            <w:r>
              <w:rPr>
                <w:szCs w:val="20"/>
              </w:rPr>
              <w:t xml:space="preserve">2019-09-24 v1.3 Updates for </w:t>
            </w:r>
            <w:proofErr w:type="spellStart"/>
            <w:r>
              <w:rPr>
                <w:szCs w:val="20"/>
              </w:rPr>
              <w:t>Staticfile.auth</w:t>
            </w:r>
            <w:proofErr w:type="spellEnd"/>
            <w:r>
              <w:rPr>
                <w:szCs w:val="20"/>
              </w:rPr>
              <w:t xml:space="preserve"> by Chris Wilkes</w:t>
            </w:r>
          </w:p>
          <w:p w14:paraId="23311E75" w14:textId="77777777" w:rsidR="00BC44B4" w:rsidRDefault="00BC44B4" w:rsidP="00BC44B4">
            <w:pPr>
              <w:rPr>
                <w:szCs w:val="20"/>
              </w:rPr>
            </w:pPr>
            <w:r>
              <w:rPr>
                <w:szCs w:val="20"/>
              </w:rPr>
              <w:t>2020-01-02 v1.4 Updates for multi HTML directories by Chris Wilkes</w:t>
            </w:r>
          </w:p>
          <w:p w14:paraId="33ED56B5" w14:textId="16EC29F4" w:rsidR="00BC44B4" w:rsidRDefault="00BC44B4" w:rsidP="00BC44B4">
            <w:pPr>
              <w:rPr>
                <w:szCs w:val="20"/>
              </w:rPr>
            </w:pPr>
            <w:r>
              <w:rPr>
                <w:szCs w:val="20"/>
              </w:rPr>
              <w:t>2020-</w:t>
            </w:r>
            <w:r>
              <w:rPr>
                <w:szCs w:val="20"/>
              </w:rPr>
              <w:t>03-18 v1.5</w:t>
            </w:r>
            <w:r>
              <w:rPr>
                <w:szCs w:val="20"/>
              </w:rPr>
              <w:t xml:space="preserve"> Updates </w:t>
            </w:r>
            <w:r>
              <w:rPr>
                <w:szCs w:val="20"/>
              </w:rPr>
              <w:t>and add Blue/Green Deployments</w:t>
            </w:r>
            <w:r>
              <w:rPr>
                <w:szCs w:val="20"/>
              </w:rPr>
              <w:t xml:space="preserve"> by Chris Wilkes</w:t>
            </w:r>
          </w:p>
          <w:p w14:paraId="3AA05518" w14:textId="77777777" w:rsidR="00BC44B4" w:rsidRPr="00E61F58" w:rsidRDefault="00BC44B4" w:rsidP="009C3383">
            <w:pPr>
              <w:rPr>
                <w:sz w:val="22"/>
                <w:szCs w:val="22"/>
              </w:rPr>
            </w:pPr>
          </w:p>
          <w:p w14:paraId="13F1F9BF" w14:textId="3559F310" w:rsidR="009C3383" w:rsidRPr="00D75D2C" w:rsidRDefault="009C3383" w:rsidP="009C3383">
            <w:pPr>
              <w:ind w:left="360"/>
              <w:rPr>
                <w:szCs w:val="20"/>
              </w:rPr>
            </w:pPr>
          </w:p>
        </w:tc>
      </w:tr>
    </w:tbl>
    <w:p w14:paraId="3455CB1C" w14:textId="77777777" w:rsidR="000D5C62" w:rsidRDefault="000D5C62" w:rsidP="00674B20"/>
    <w:sectPr w:rsidR="000D5C62" w:rsidSect="00622CCA">
      <w:footerReference w:type="default" r:id="rId2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37B95" w14:textId="77777777" w:rsidR="001E4F9A" w:rsidRDefault="001E4F9A">
      <w:r>
        <w:separator/>
      </w:r>
    </w:p>
  </w:endnote>
  <w:endnote w:type="continuationSeparator" w:id="0">
    <w:p w14:paraId="0E675AE5" w14:textId="77777777" w:rsidR="001E4F9A" w:rsidRDefault="001E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FFB7" w14:textId="17CB7842" w:rsidR="00126CEE" w:rsidRDefault="001374F8">
    <w:pPr>
      <w:pStyle w:val="Footer"/>
    </w:pPr>
    <w:proofErr w:type="spellStart"/>
    <w:r>
      <w:t>AirNowDrupal</w:t>
    </w:r>
    <w:proofErr w:type="spellEnd"/>
    <w:r>
      <w:t xml:space="preserve"> Tome Deployment</w:t>
    </w:r>
    <w:r w:rsidR="00255707">
      <w:t xml:space="preserve">                  </w:t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D1E6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4F58FC">
      <w:rPr>
        <w:noProof/>
      </w:rPr>
      <w:t>3/18/2020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E8B9F" w14:textId="77777777" w:rsidR="001E4F9A" w:rsidRDefault="001E4F9A">
      <w:r>
        <w:separator/>
      </w:r>
    </w:p>
  </w:footnote>
  <w:footnote w:type="continuationSeparator" w:id="0">
    <w:p w14:paraId="09271568" w14:textId="77777777" w:rsidR="001E4F9A" w:rsidRDefault="001E4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26107C"/>
    <w:lvl w:ilvl="0">
      <w:start w:val="1"/>
      <w:numFmt w:val="decimal"/>
      <w:pStyle w:val="ListNumber5"/>
      <w:lvlText w:val="%1."/>
      <w:lvlJc w:val="left"/>
      <w:pPr>
        <w:tabs>
          <w:tab w:val="num" w:pos="2250"/>
        </w:tabs>
        <w:ind w:left="2250" w:hanging="360"/>
      </w:pPr>
    </w:lvl>
  </w:abstractNum>
  <w:abstractNum w:abstractNumId="1" w15:restartNumberingAfterBreak="0">
    <w:nsid w:val="FFFFFF7D"/>
    <w:multiLevelType w:val="singleLevel"/>
    <w:tmpl w:val="B86468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3012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D05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D8E5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927A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56D9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7713C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92F04"/>
    <w:multiLevelType w:val="hybridMultilevel"/>
    <w:tmpl w:val="CB46F42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95D4E"/>
    <w:multiLevelType w:val="hybridMultilevel"/>
    <w:tmpl w:val="2F485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2E6CF1"/>
    <w:multiLevelType w:val="hybridMultilevel"/>
    <w:tmpl w:val="3A70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96D82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B4039"/>
    <w:multiLevelType w:val="hybridMultilevel"/>
    <w:tmpl w:val="6EBC80F8"/>
    <w:lvl w:ilvl="0" w:tplc="DD1620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7D6EF3"/>
    <w:multiLevelType w:val="hybridMultilevel"/>
    <w:tmpl w:val="D39239AA"/>
    <w:lvl w:ilvl="0" w:tplc="4B440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BF2C9E"/>
    <w:multiLevelType w:val="hybridMultilevel"/>
    <w:tmpl w:val="E2768B86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B387C"/>
    <w:multiLevelType w:val="hybridMultilevel"/>
    <w:tmpl w:val="2EB8C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97D60"/>
    <w:multiLevelType w:val="hybridMultilevel"/>
    <w:tmpl w:val="6624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E6E2D"/>
    <w:multiLevelType w:val="hybridMultilevel"/>
    <w:tmpl w:val="23F03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F7EA3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034713"/>
    <w:multiLevelType w:val="hybridMultilevel"/>
    <w:tmpl w:val="B874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757B78"/>
    <w:multiLevelType w:val="hybridMultilevel"/>
    <w:tmpl w:val="72CED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12491B"/>
    <w:multiLevelType w:val="hybridMultilevel"/>
    <w:tmpl w:val="C976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A7F8E"/>
    <w:multiLevelType w:val="hybridMultilevel"/>
    <w:tmpl w:val="F93042C2"/>
    <w:lvl w:ilvl="0" w:tplc="C56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484670"/>
    <w:multiLevelType w:val="hybridMultilevel"/>
    <w:tmpl w:val="E326D4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DFA303B"/>
    <w:multiLevelType w:val="hybridMultilevel"/>
    <w:tmpl w:val="0CB03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11308B"/>
    <w:multiLevelType w:val="hybridMultilevel"/>
    <w:tmpl w:val="8BBC3BEC"/>
    <w:lvl w:ilvl="0" w:tplc="5C7C9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E1149"/>
    <w:multiLevelType w:val="hybridMultilevel"/>
    <w:tmpl w:val="A3F8F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10F6BC6"/>
    <w:multiLevelType w:val="hybridMultilevel"/>
    <w:tmpl w:val="C8A05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A41F45"/>
    <w:multiLevelType w:val="hybridMultilevel"/>
    <w:tmpl w:val="AB9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7F2201"/>
    <w:multiLevelType w:val="hybridMultilevel"/>
    <w:tmpl w:val="6624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0D7740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794479"/>
    <w:multiLevelType w:val="hybridMultilevel"/>
    <w:tmpl w:val="A320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357F0F"/>
    <w:multiLevelType w:val="hybridMultilevel"/>
    <w:tmpl w:val="8A86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D7539"/>
    <w:multiLevelType w:val="hybridMultilevel"/>
    <w:tmpl w:val="71D6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46516"/>
    <w:multiLevelType w:val="hybridMultilevel"/>
    <w:tmpl w:val="AF200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4043B"/>
    <w:multiLevelType w:val="hybridMultilevel"/>
    <w:tmpl w:val="E484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58F4E5F"/>
    <w:multiLevelType w:val="hybridMultilevel"/>
    <w:tmpl w:val="B2D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D161DF"/>
    <w:multiLevelType w:val="hybridMultilevel"/>
    <w:tmpl w:val="C742E54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3"/>
  </w:num>
  <w:num w:numId="2">
    <w:abstractNumId w:val="43"/>
  </w:num>
  <w:num w:numId="3">
    <w:abstractNumId w:val="25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5"/>
  </w:num>
  <w:num w:numId="16">
    <w:abstractNumId w:val="42"/>
  </w:num>
  <w:num w:numId="17">
    <w:abstractNumId w:val="27"/>
  </w:num>
  <w:num w:numId="18">
    <w:abstractNumId w:val="30"/>
  </w:num>
  <w:num w:numId="19">
    <w:abstractNumId w:val="12"/>
  </w:num>
  <w:num w:numId="20">
    <w:abstractNumId w:val="44"/>
  </w:num>
  <w:num w:numId="21">
    <w:abstractNumId w:val="18"/>
  </w:num>
  <w:num w:numId="22">
    <w:abstractNumId w:val="17"/>
  </w:num>
  <w:num w:numId="23">
    <w:abstractNumId w:val="20"/>
  </w:num>
  <w:num w:numId="24">
    <w:abstractNumId w:val="22"/>
  </w:num>
  <w:num w:numId="25">
    <w:abstractNumId w:val="33"/>
  </w:num>
  <w:num w:numId="26">
    <w:abstractNumId w:val="47"/>
  </w:num>
  <w:num w:numId="27">
    <w:abstractNumId w:val="36"/>
  </w:num>
  <w:num w:numId="28">
    <w:abstractNumId w:val="29"/>
  </w:num>
  <w:num w:numId="29">
    <w:abstractNumId w:val="11"/>
  </w:num>
  <w:num w:numId="30">
    <w:abstractNumId w:val="26"/>
  </w:num>
  <w:num w:numId="31">
    <w:abstractNumId w:val="19"/>
  </w:num>
  <w:num w:numId="32">
    <w:abstractNumId w:val="39"/>
  </w:num>
  <w:num w:numId="33">
    <w:abstractNumId w:val="34"/>
  </w:num>
  <w:num w:numId="34">
    <w:abstractNumId w:val="21"/>
  </w:num>
  <w:num w:numId="35">
    <w:abstractNumId w:val="32"/>
  </w:num>
  <w:num w:numId="36">
    <w:abstractNumId w:val="37"/>
  </w:num>
  <w:num w:numId="37">
    <w:abstractNumId w:val="14"/>
  </w:num>
  <w:num w:numId="38">
    <w:abstractNumId w:val="10"/>
  </w:num>
  <w:num w:numId="39">
    <w:abstractNumId w:val="38"/>
  </w:num>
  <w:num w:numId="40">
    <w:abstractNumId w:val="31"/>
  </w:num>
  <w:num w:numId="41">
    <w:abstractNumId w:val="13"/>
  </w:num>
  <w:num w:numId="42">
    <w:abstractNumId w:val="41"/>
  </w:num>
  <w:num w:numId="43">
    <w:abstractNumId w:val="35"/>
  </w:num>
  <w:num w:numId="44">
    <w:abstractNumId w:val="28"/>
  </w:num>
  <w:num w:numId="45">
    <w:abstractNumId w:val="24"/>
  </w:num>
  <w:num w:numId="46">
    <w:abstractNumId w:val="40"/>
  </w:num>
  <w:num w:numId="4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5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74"/>
    <w:rsid w:val="00006BC6"/>
    <w:rsid w:val="00013BDF"/>
    <w:rsid w:val="0001699B"/>
    <w:rsid w:val="00016BFE"/>
    <w:rsid w:val="00020F43"/>
    <w:rsid w:val="00021D6F"/>
    <w:rsid w:val="000324C6"/>
    <w:rsid w:val="00035DA3"/>
    <w:rsid w:val="00046AF7"/>
    <w:rsid w:val="00051744"/>
    <w:rsid w:val="000523B8"/>
    <w:rsid w:val="0005725A"/>
    <w:rsid w:val="0006039D"/>
    <w:rsid w:val="00072867"/>
    <w:rsid w:val="0009536A"/>
    <w:rsid w:val="00097E17"/>
    <w:rsid w:val="000A016C"/>
    <w:rsid w:val="000B1075"/>
    <w:rsid w:val="000B1FDE"/>
    <w:rsid w:val="000C3FA8"/>
    <w:rsid w:val="000C68A9"/>
    <w:rsid w:val="000D4227"/>
    <w:rsid w:val="000D5C62"/>
    <w:rsid w:val="000D7C7B"/>
    <w:rsid w:val="000E1475"/>
    <w:rsid w:val="000E1617"/>
    <w:rsid w:val="000E1BF9"/>
    <w:rsid w:val="000E4FBA"/>
    <w:rsid w:val="000E5788"/>
    <w:rsid w:val="000F24E7"/>
    <w:rsid w:val="000F5E1F"/>
    <w:rsid w:val="00100491"/>
    <w:rsid w:val="00104296"/>
    <w:rsid w:val="0011030B"/>
    <w:rsid w:val="00110F4B"/>
    <w:rsid w:val="001119A8"/>
    <w:rsid w:val="001177CA"/>
    <w:rsid w:val="00126CEE"/>
    <w:rsid w:val="0012718C"/>
    <w:rsid w:val="00135E25"/>
    <w:rsid w:val="001374F8"/>
    <w:rsid w:val="0014491D"/>
    <w:rsid w:val="0014617E"/>
    <w:rsid w:val="00152601"/>
    <w:rsid w:val="0015292B"/>
    <w:rsid w:val="001533B9"/>
    <w:rsid w:val="00153453"/>
    <w:rsid w:val="0016219A"/>
    <w:rsid w:val="00165DDB"/>
    <w:rsid w:val="0017145E"/>
    <w:rsid w:val="001745CC"/>
    <w:rsid w:val="001877E5"/>
    <w:rsid w:val="001A22FF"/>
    <w:rsid w:val="001B16A0"/>
    <w:rsid w:val="001B6810"/>
    <w:rsid w:val="001C3850"/>
    <w:rsid w:val="001C3A43"/>
    <w:rsid w:val="001C3F1F"/>
    <w:rsid w:val="001D4294"/>
    <w:rsid w:val="001D70D8"/>
    <w:rsid w:val="001E3609"/>
    <w:rsid w:val="001E45A9"/>
    <w:rsid w:val="001E4F9A"/>
    <w:rsid w:val="001F3160"/>
    <w:rsid w:val="002002A2"/>
    <w:rsid w:val="00200737"/>
    <w:rsid w:val="002013CC"/>
    <w:rsid w:val="00222172"/>
    <w:rsid w:val="00227A08"/>
    <w:rsid w:val="00230BC2"/>
    <w:rsid w:val="0023474C"/>
    <w:rsid w:val="00236E8D"/>
    <w:rsid w:val="00240C81"/>
    <w:rsid w:val="00246A46"/>
    <w:rsid w:val="00247E02"/>
    <w:rsid w:val="00250199"/>
    <w:rsid w:val="00255566"/>
    <w:rsid w:val="00255707"/>
    <w:rsid w:val="00265FDE"/>
    <w:rsid w:val="00276D5C"/>
    <w:rsid w:val="00276DA1"/>
    <w:rsid w:val="002805D0"/>
    <w:rsid w:val="002956AE"/>
    <w:rsid w:val="00297FF3"/>
    <w:rsid w:val="002C1A2E"/>
    <w:rsid w:val="002C2896"/>
    <w:rsid w:val="002C59D4"/>
    <w:rsid w:val="002D0A4D"/>
    <w:rsid w:val="002F5D59"/>
    <w:rsid w:val="002F7A52"/>
    <w:rsid w:val="0031003E"/>
    <w:rsid w:val="00312DC9"/>
    <w:rsid w:val="0031308C"/>
    <w:rsid w:val="003227E7"/>
    <w:rsid w:val="00327451"/>
    <w:rsid w:val="00332AB9"/>
    <w:rsid w:val="00341669"/>
    <w:rsid w:val="00346A36"/>
    <w:rsid w:val="00353E74"/>
    <w:rsid w:val="00361FC5"/>
    <w:rsid w:val="00380BCC"/>
    <w:rsid w:val="0038507E"/>
    <w:rsid w:val="00386713"/>
    <w:rsid w:val="003A0BE0"/>
    <w:rsid w:val="003A3BEC"/>
    <w:rsid w:val="003A514E"/>
    <w:rsid w:val="003B681E"/>
    <w:rsid w:val="003B7090"/>
    <w:rsid w:val="003B7B74"/>
    <w:rsid w:val="003C17E6"/>
    <w:rsid w:val="003C2C25"/>
    <w:rsid w:val="003C3D60"/>
    <w:rsid w:val="003D714C"/>
    <w:rsid w:val="003E62F8"/>
    <w:rsid w:val="00412C7B"/>
    <w:rsid w:val="0041339D"/>
    <w:rsid w:val="00413BC1"/>
    <w:rsid w:val="004160FF"/>
    <w:rsid w:val="00431274"/>
    <w:rsid w:val="004360F7"/>
    <w:rsid w:val="0045295E"/>
    <w:rsid w:val="00454F5A"/>
    <w:rsid w:val="00470F93"/>
    <w:rsid w:val="00476139"/>
    <w:rsid w:val="004827A2"/>
    <w:rsid w:val="00485EBC"/>
    <w:rsid w:val="004A4974"/>
    <w:rsid w:val="004C612A"/>
    <w:rsid w:val="004D0331"/>
    <w:rsid w:val="004E3A9A"/>
    <w:rsid w:val="004F2026"/>
    <w:rsid w:val="004F58FC"/>
    <w:rsid w:val="005107B2"/>
    <w:rsid w:val="0051348E"/>
    <w:rsid w:val="00514436"/>
    <w:rsid w:val="005223A4"/>
    <w:rsid w:val="005363E8"/>
    <w:rsid w:val="00543EC9"/>
    <w:rsid w:val="00544BC4"/>
    <w:rsid w:val="00545021"/>
    <w:rsid w:val="00582FFF"/>
    <w:rsid w:val="00592062"/>
    <w:rsid w:val="00593829"/>
    <w:rsid w:val="00594F08"/>
    <w:rsid w:val="005A037C"/>
    <w:rsid w:val="005B321C"/>
    <w:rsid w:val="005C0FB9"/>
    <w:rsid w:val="005C6EEA"/>
    <w:rsid w:val="005D1E68"/>
    <w:rsid w:val="005E4313"/>
    <w:rsid w:val="00621F70"/>
    <w:rsid w:val="00622CCA"/>
    <w:rsid w:val="00623DA4"/>
    <w:rsid w:val="006246D3"/>
    <w:rsid w:val="00632389"/>
    <w:rsid w:val="0063370D"/>
    <w:rsid w:val="006371AA"/>
    <w:rsid w:val="006417E1"/>
    <w:rsid w:val="0065283E"/>
    <w:rsid w:val="00654F95"/>
    <w:rsid w:val="006644A1"/>
    <w:rsid w:val="006660E0"/>
    <w:rsid w:val="00666749"/>
    <w:rsid w:val="006730CF"/>
    <w:rsid w:val="00674B20"/>
    <w:rsid w:val="006807EA"/>
    <w:rsid w:val="00684881"/>
    <w:rsid w:val="0069008B"/>
    <w:rsid w:val="006916A4"/>
    <w:rsid w:val="006A052D"/>
    <w:rsid w:val="006C77D9"/>
    <w:rsid w:val="006E0D21"/>
    <w:rsid w:val="006E7FDB"/>
    <w:rsid w:val="006F29A3"/>
    <w:rsid w:val="006F3CE1"/>
    <w:rsid w:val="007016F9"/>
    <w:rsid w:val="00702138"/>
    <w:rsid w:val="00702427"/>
    <w:rsid w:val="00703FFD"/>
    <w:rsid w:val="007264C8"/>
    <w:rsid w:val="00733420"/>
    <w:rsid w:val="00741974"/>
    <w:rsid w:val="00751FA6"/>
    <w:rsid w:val="00795BFC"/>
    <w:rsid w:val="007A28ED"/>
    <w:rsid w:val="007B0B8B"/>
    <w:rsid w:val="007B3A5C"/>
    <w:rsid w:val="007B70A4"/>
    <w:rsid w:val="007C6427"/>
    <w:rsid w:val="007D214A"/>
    <w:rsid w:val="00800C27"/>
    <w:rsid w:val="008160F7"/>
    <w:rsid w:val="008204A5"/>
    <w:rsid w:val="008206CB"/>
    <w:rsid w:val="008340F9"/>
    <w:rsid w:val="00836EFE"/>
    <w:rsid w:val="00846F12"/>
    <w:rsid w:val="00853357"/>
    <w:rsid w:val="008603A0"/>
    <w:rsid w:val="00863BFB"/>
    <w:rsid w:val="0087273C"/>
    <w:rsid w:val="00873EEF"/>
    <w:rsid w:val="00874AB6"/>
    <w:rsid w:val="00877C71"/>
    <w:rsid w:val="0089257C"/>
    <w:rsid w:val="008A236C"/>
    <w:rsid w:val="008B039C"/>
    <w:rsid w:val="008B0E32"/>
    <w:rsid w:val="008C295A"/>
    <w:rsid w:val="008D0025"/>
    <w:rsid w:val="008D25FC"/>
    <w:rsid w:val="008D421A"/>
    <w:rsid w:val="008E3337"/>
    <w:rsid w:val="008E3359"/>
    <w:rsid w:val="008E54F9"/>
    <w:rsid w:val="008F50C0"/>
    <w:rsid w:val="008F56A4"/>
    <w:rsid w:val="008F56BD"/>
    <w:rsid w:val="008F680B"/>
    <w:rsid w:val="0090217B"/>
    <w:rsid w:val="00903E82"/>
    <w:rsid w:val="00905D00"/>
    <w:rsid w:val="00907E82"/>
    <w:rsid w:val="0091115B"/>
    <w:rsid w:val="00911A11"/>
    <w:rsid w:val="009211D0"/>
    <w:rsid w:val="00922CB0"/>
    <w:rsid w:val="009314AE"/>
    <w:rsid w:val="00933825"/>
    <w:rsid w:val="00940EE1"/>
    <w:rsid w:val="00942AAE"/>
    <w:rsid w:val="0094430A"/>
    <w:rsid w:val="00946E72"/>
    <w:rsid w:val="00951B61"/>
    <w:rsid w:val="00953F8B"/>
    <w:rsid w:val="00960BD5"/>
    <w:rsid w:val="00970D2B"/>
    <w:rsid w:val="00984464"/>
    <w:rsid w:val="00987E2F"/>
    <w:rsid w:val="00992C88"/>
    <w:rsid w:val="009A2E3F"/>
    <w:rsid w:val="009A7D27"/>
    <w:rsid w:val="009B1A3F"/>
    <w:rsid w:val="009B3680"/>
    <w:rsid w:val="009B45F4"/>
    <w:rsid w:val="009C0117"/>
    <w:rsid w:val="009C3383"/>
    <w:rsid w:val="009D0629"/>
    <w:rsid w:val="009E076F"/>
    <w:rsid w:val="009E26BE"/>
    <w:rsid w:val="009E640B"/>
    <w:rsid w:val="009E789D"/>
    <w:rsid w:val="009F11A1"/>
    <w:rsid w:val="00A031EE"/>
    <w:rsid w:val="00A14A33"/>
    <w:rsid w:val="00A16A06"/>
    <w:rsid w:val="00A22F6D"/>
    <w:rsid w:val="00A32612"/>
    <w:rsid w:val="00A33B4C"/>
    <w:rsid w:val="00A5015F"/>
    <w:rsid w:val="00A735C6"/>
    <w:rsid w:val="00A935AA"/>
    <w:rsid w:val="00AB595E"/>
    <w:rsid w:val="00AD5646"/>
    <w:rsid w:val="00AD5A2E"/>
    <w:rsid w:val="00AD65C3"/>
    <w:rsid w:val="00AE70B9"/>
    <w:rsid w:val="00AF1DEA"/>
    <w:rsid w:val="00B172C2"/>
    <w:rsid w:val="00B23185"/>
    <w:rsid w:val="00B319E1"/>
    <w:rsid w:val="00B32151"/>
    <w:rsid w:val="00B36166"/>
    <w:rsid w:val="00B428D6"/>
    <w:rsid w:val="00B446AB"/>
    <w:rsid w:val="00B50826"/>
    <w:rsid w:val="00B67A20"/>
    <w:rsid w:val="00B75780"/>
    <w:rsid w:val="00B84950"/>
    <w:rsid w:val="00B9166E"/>
    <w:rsid w:val="00BB2933"/>
    <w:rsid w:val="00BB51EA"/>
    <w:rsid w:val="00BC44B4"/>
    <w:rsid w:val="00BC5688"/>
    <w:rsid w:val="00BD34BC"/>
    <w:rsid w:val="00BE21F9"/>
    <w:rsid w:val="00C00543"/>
    <w:rsid w:val="00C0162B"/>
    <w:rsid w:val="00C01DE6"/>
    <w:rsid w:val="00C1100B"/>
    <w:rsid w:val="00C1141E"/>
    <w:rsid w:val="00C134F6"/>
    <w:rsid w:val="00C17D90"/>
    <w:rsid w:val="00C205D4"/>
    <w:rsid w:val="00C206D7"/>
    <w:rsid w:val="00C312CD"/>
    <w:rsid w:val="00C36EF3"/>
    <w:rsid w:val="00C5261D"/>
    <w:rsid w:val="00C52D0D"/>
    <w:rsid w:val="00C677E3"/>
    <w:rsid w:val="00C800C7"/>
    <w:rsid w:val="00C8553C"/>
    <w:rsid w:val="00C94773"/>
    <w:rsid w:val="00C95BF7"/>
    <w:rsid w:val="00C9630E"/>
    <w:rsid w:val="00CA3EBB"/>
    <w:rsid w:val="00CB2C44"/>
    <w:rsid w:val="00CC1606"/>
    <w:rsid w:val="00CC59CD"/>
    <w:rsid w:val="00CE09D7"/>
    <w:rsid w:val="00CE3CBE"/>
    <w:rsid w:val="00CE713F"/>
    <w:rsid w:val="00CF2D8B"/>
    <w:rsid w:val="00CF341A"/>
    <w:rsid w:val="00D00187"/>
    <w:rsid w:val="00D03703"/>
    <w:rsid w:val="00D04AE1"/>
    <w:rsid w:val="00D104C6"/>
    <w:rsid w:val="00D112A0"/>
    <w:rsid w:val="00D16170"/>
    <w:rsid w:val="00D17C09"/>
    <w:rsid w:val="00D264B7"/>
    <w:rsid w:val="00D32387"/>
    <w:rsid w:val="00D3756E"/>
    <w:rsid w:val="00D41F51"/>
    <w:rsid w:val="00D4364A"/>
    <w:rsid w:val="00D50F61"/>
    <w:rsid w:val="00D72C8F"/>
    <w:rsid w:val="00D75D2C"/>
    <w:rsid w:val="00D80B6C"/>
    <w:rsid w:val="00DB45BC"/>
    <w:rsid w:val="00DB7BC0"/>
    <w:rsid w:val="00DC04DB"/>
    <w:rsid w:val="00DC1A9F"/>
    <w:rsid w:val="00DC3378"/>
    <w:rsid w:val="00DD70E7"/>
    <w:rsid w:val="00DE1C93"/>
    <w:rsid w:val="00DF05AC"/>
    <w:rsid w:val="00DF0D66"/>
    <w:rsid w:val="00E04A22"/>
    <w:rsid w:val="00E100D9"/>
    <w:rsid w:val="00E1152F"/>
    <w:rsid w:val="00E11FA3"/>
    <w:rsid w:val="00E13BA1"/>
    <w:rsid w:val="00E32DD0"/>
    <w:rsid w:val="00E5247B"/>
    <w:rsid w:val="00E57E3B"/>
    <w:rsid w:val="00E61B49"/>
    <w:rsid w:val="00E61F58"/>
    <w:rsid w:val="00E74AA1"/>
    <w:rsid w:val="00E77E31"/>
    <w:rsid w:val="00E91CF3"/>
    <w:rsid w:val="00E92755"/>
    <w:rsid w:val="00E9303C"/>
    <w:rsid w:val="00E94016"/>
    <w:rsid w:val="00E96846"/>
    <w:rsid w:val="00EA3F11"/>
    <w:rsid w:val="00EA4095"/>
    <w:rsid w:val="00EB5339"/>
    <w:rsid w:val="00EB57B2"/>
    <w:rsid w:val="00EC39EA"/>
    <w:rsid w:val="00ED002E"/>
    <w:rsid w:val="00EE0603"/>
    <w:rsid w:val="00EE595F"/>
    <w:rsid w:val="00F12E33"/>
    <w:rsid w:val="00F14047"/>
    <w:rsid w:val="00F146D8"/>
    <w:rsid w:val="00F151DB"/>
    <w:rsid w:val="00F27D26"/>
    <w:rsid w:val="00F33943"/>
    <w:rsid w:val="00F34A27"/>
    <w:rsid w:val="00F4471B"/>
    <w:rsid w:val="00F454FF"/>
    <w:rsid w:val="00F568DF"/>
    <w:rsid w:val="00F60114"/>
    <w:rsid w:val="00F66700"/>
    <w:rsid w:val="00F8118F"/>
    <w:rsid w:val="00F814F2"/>
    <w:rsid w:val="00F82682"/>
    <w:rsid w:val="00F86097"/>
    <w:rsid w:val="00F8742E"/>
    <w:rsid w:val="00FA0F8C"/>
    <w:rsid w:val="00FA28AD"/>
    <w:rsid w:val="00FA482B"/>
    <w:rsid w:val="00FB2273"/>
    <w:rsid w:val="00FB4A67"/>
    <w:rsid w:val="00FB782D"/>
    <w:rsid w:val="00FE186A"/>
    <w:rsid w:val="00FF061A"/>
    <w:rsid w:val="00FF38C5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81147"/>
  <w15:chartTrackingRefBased/>
  <w15:docId w15:val="{5AD17D25-42F2-4B98-90F9-D80EAD8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3F1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3F1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3F1F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3F1F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3F1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UnresolvedMention">
    <w:name w:val="Unresolved Mention"/>
    <w:uiPriority w:val="99"/>
    <w:semiHidden/>
    <w:unhideWhenUsed/>
    <w:rsid w:val="00341669"/>
    <w:rPr>
      <w:color w:val="605E5C"/>
      <w:shd w:val="clear" w:color="auto" w:fill="E1DFDD"/>
    </w:rPr>
  </w:style>
  <w:style w:type="character" w:styleId="HTMLCode">
    <w:name w:val="HTML Code"/>
    <w:uiPriority w:val="99"/>
    <w:unhideWhenUsed/>
    <w:rsid w:val="00165D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1B4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135E25"/>
    <w:rPr>
      <w:rFonts w:ascii="Courier New" w:hAnsi="Courier New" w:cs="Courier New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3F1F"/>
  </w:style>
  <w:style w:type="paragraph" w:styleId="BlockText">
    <w:name w:val="Block Text"/>
    <w:basedOn w:val="Normal"/>
    <w:rsid w:val="001C3F1F"/>
    <w:pPr>
      <w:spacing w:after="120"/>
      <w:ind w:left="1440" w:right="1440"/>
    </w:pPr>
  </w:style>
  <w:style w:type="paragraph" w:styleId="BodyTextIndent2">
    <w:name w:val="Body Text Indent 2"/>
    <w:basedOn w:val="Normal"/>
    <w:link w:val="BodyTextIndent2Char"/>
    <w:rsid w:val="001C3F1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C3F1F"/>
    <w:rPr>
      <w:rFonts w:ascii="Arial" w:hAnsi="Arial"/>
      <w:szCs w:val="24"/>
    </w:rPr>
  </w:style>
  <w:style w:type="paragraph" w:styleId="BodyTextIndent3">
    <w:name w:val="Body Text Indent 3"/>
    <w:basedOn w:val="Normal"/>
    <w:link w:val="BodyTextIndent3Char"/>
    <w:rsid w:val="001C3F1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3F1F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C3F1F"/>
    <w:rPr>
      <w:b/>
      <w:bCs/>
      <w:szCs w:val="20"/>
    </w:rPr>
  </w:style>
  <w:style w:type="paragraph" w:styleId="Closing">
    <w:name w:val="Closing"/>
    <w:basedOn w:val="Normal"/>
    <w:link w:val="ClosingChar"/>
    <w:rsid w:val="001C3F1F"/>
    <w:pPr>
      <w:ind w:left="4320"/>
    </w:pPr>
  </w:style>
  <w:style w:type="character" w:customStyle="1" w:styleId="ClosingChar">
    <w:name w:val="Closing Char"/>
    <w:basedOn w:val="DefaultParagraphFont"/>
    <w:link w:val="Closing"/>
    <w:rsid w:val="001C3F1F"/>
    <w:rPr>
      <w:rFonts w:ascii="Arial" w:hAnsi="Arial"/>
      <w:szCs w:val="24"/>
    </w:rPr>
  </w:style>
  <w:style w:type="paragraph" w:styleId="Date">
    <w:name w:val="Date"/>
    <w:basedOn w:val="Normal"/>
    <w:next w:val="Normal"/>
    <w:link w:val="DateChar"/>
    <w:rsid w:val="001C3F1F"/>
  </w:style>
  <w:style w:type="character" w:customStyle="1" w:styleId="DateChar">
    <w:name w:val="Date Char"/>
    <w:basedOn w:val="DefaultParagraphFont"/>
    <w:link w:val="Date"/>
    <w:rsid w:val="001C3F1F"/>
    <w:rPr>
      <w:rFonts w:ascii="Arial" w:hAnsi="Arial"/>
      <w:szCs w:val="24"/>
    </w:rPr>
  </w:style>
  <w:style w:type="paragraph" w:styleId="DocumentMap">
    <w:name w:val="Document Map"/>
    <w:basedOn w:val="Normal"/>
    <w:link w:val="DocumentMapChar"/>
    <w:rsid w:val="001C3F1F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C3F1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1C3F1F"/>
  </w:style>
  <w:style w:type="character" w:customStyle="1" w:styleId="E-mailSignatureChar">
    <w:name w:val="E-mail Signature Char"/>
    <w:basedOn w:val="DefaultParagraphFont"/>
    <w:link w:val="E-mailSignature"/>
    <w:rsid w:val="001C3F1F"/>
    <w:rPr>
      <w:rFonts w:ascii="Arial" w:hAnsi="Arial"/>
      <w:szCs w:val="24"/>
    </w:rPr>
  </w:style>
  <w:style w:type="paragraph" w:styleId="EndnoteText">
    <w:name w:val="endnote text"/>
    <w:basedOn w:val="Normal"/>
    <w:link w:val="EndnoteTextChar"/>
    <w:rsid w:val="001C3F1F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1C3F1F"/>
    <w:rPr>
      <w:rFonts w:ascii="Arial" w:hAnsi="Arial"/>
    </w:rPr>
  </w:style>
  <w:style w:type="paragraph" w:styleId="EnvelopeAddress">
    <w:name w:val="envelope address"/>
    <w:basedOn w:val="Normal"/>
    <w:rsid w:val="001C3F1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1C3F1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rsid w:val="001C3F1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1C3F1F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semiHidden/>
    <w:rsid w:val="001C3F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1C3F1F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C3F1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3F1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C3F1F"/>
    <w:rPr>
      <w:rFonts w:asciiTheme="majorHAnsi" w:eastAsiaTheme="majorEastAsia" w:hAnsiTheme="majorHAnsi" w:cstheme="majorBidi"/>
      <w:sz w:val="22"/>
      <w:szCs w:val="22"/>
    </w:rPr>
  </w:style>
  <w:style w:type="paragraph" w:styleId="HTMLAddress">
    <w:name w:val="HTML Address"/>
    <w:basedOn w:val="Normal"/>
    <w:link w:val="HTMLAddressChar"/>
    <w:rsid w:val="001C3F1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C3F1F"/>
    <w:rPr>
      <w:rFonts w:ascii="Arial" w:hAnsi="Arial"/>
      <w:i/>
      <w:iCs/>
      <w:szCs w:val="24"/>
    </w:rPr>
  </w:style>
  <w:style w:type="paragraph" w:styleId="Index1">
    <w:name w:val="index 1"/>
    <w:basedOn w:val="Normal"/>
    <w:next w:val="Normal"/>
    <w:autoRedefine/>
    <w:rsid w:val="001C3F1F"/>
    <w:pPr>
      <w:ind w:left="200" w:hanging="200"/>
    </w:pPr>
  </w:style>
  <w:style w:type="paragraph" w:styleId="Index2">
    <w:name w:val="index 2"/>
    <w:basedOn w:val="Normal"/>
    <w:next w:val="Normal"/>
    <w:autoRedefine/>
    <w:rsid w:val="001C3F1F"/>
    <w:pPr>
      <w:ind w:left="400" w:hanging="200"/>
    </w:pPr>
  </w:style>
  <w:style w:type="paragraph" w:styleId="Index3">
    <w:name w:val="index 3"/>
    <w:basedOn w:val="Normal"/>
    <w:next w:val="Normal"/>
    <w:autoRedefine/>
    <w:rsid w:val="001C3F1F"/>
    <w:pPr>
      <w:ind w:left="600" w:hanging="200"/>
    </w:pPr>
  </w:style>
  <w:style w:type="paragraph" w:styleId="Index4">
    <w:name w:val="index 4"/>
    <w:basedOn w:val="Normal"/>
    <w:next w:val="Normal"/>
    <w:autoRedefine/>
    <w:rsid w:val="001C3F1F"/>
    <w:pPr>
      <w:ind w:left="800" w:hanging="200"/>
    </w:pPr>
  </w:style>
  <w:style w:type="paragraph" w:styleId="Index5">
    <w:name w:val="index 5"/>
    <w:basedOn w:val="Normal"/>
    <w:next w:val="Normal"/>
    <w:autoRedefine/>
    <w:rsid w:val="001C3F1F"/>
    <w:pPr>
      <w:ind w:left="1000" w:hanging="200"/>
    </w:pPr>
  </w:style>
  <w:style w:type="paragraph" w:styleId="Index6">
    <w:name w:val="index 6"/>
    <w:basedOn w:val="Normal"/>
    <w:next w:val="Normal"/>
    <w:autoRedefine/>
    <w:rsid w:val="001C3F1F"/>
    <w:pPr>
      <w:ind w:left="1200" w:hanging="200"/>
    </w:pPr>
  </w:style>
  <w:style w:type="paragraph" w:styleId="Index7">
    <w:name w:val="index 7"/>
    <w:basedOn w:val="Normal"/>
    <w:next w:val="Normal"/>
    <w:autoRedefine/>
    <w:rsid w:val="001C3F1F"/>
    <w:pPr>
      <w:ind w:left="1400" w:hanging="200"/>
    </w:pPr>
  </w:style>
  <w:style w:type="paragraph" w:styleId="Index8">
    <w:name w:val="index 8"/>
    <w:basedOn w:val="Normal"/>
    <w:next w:val="Normal"/>
    <w:autoRedefine/>
    <w:rsid w:val="001C3F1F"/>
    <w:pPr>
      <w:ind w:left="1600" w:hanging="200"/>
    </w:pPr>
  </w:style>
  <w:style w:type="paragraph" w:styleId="Index9">
    <w:name w:val="index 9"/>
    <w:basedOn w:val="Normal"/>
    <w:next w:val="Normal"/>
    <w:autoRedefine/>
    <w:rsid w:val="001C3F1F"/>
    <w:pPr>
      <w:ind w:left="1800" w:hanging="200"/>
    </w:pPr>
  </w:style>
  <w:style w:type="paragraph" w:styleId="IndexHeading">
    <w:name w:val="index heading"/>
    <w:basedOn w:val="Normal"/>
    <w:next w:val="Index1"/>
    <w:rsid w:val="001C3F1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F1F"/>
    <w:rPr>
      <w:rFonts w:ascii="Arial" w:hAnsi="Arial"/>
      <w:i/>
      <w:iCs/>
      <w:color w:val="4472C4" w:themeColor="accent1"/>
      <w:szCs w:val="24"/>
    </w:rPr>
  </w:style>
  <w:style w:type="paragraph" w:styleId="List">
    <w:name w:val="List"/>
    <w:basedOn w:val="Normal"/>
    <w:rsid w:val="001C3F1F"/>
    <w:pPr>
      <w:ind w:left="360" w:hanging="360"/>
      <w:contextualSpacing/>
    </w:pPr>
  </w:style>
  <w:style w:type="paragraph" w:styleId="List2">
    <w:name w:val="List 2"/>
    <w:basedOn w:val="Normal"/>
    <w:rsid w:val="001C3F1F"/>
    <w:pPr>
      <w:ind w:left="720" w:hanging="360"/>
      <w:contextualSpacing/>
    </w:pPr>
  </w:style>
  <w:style w:type="paragraph" w:styleId="List3">
    <w:name w:val="List 3"/>
    <w:basedOn w:val="Normal"/>
    <w:rsid w:val="001C3F1F"/>
    <w:pPr>
      <w:ind w:left="1080" w:hanging="360"/>
      <w:contextualSpacing/>
    </w:pPr>
  </w:style>
  <w:style w:type="paragraph" w:styleId="List4">
    <w:name w:val="List 4"/>
    <w:basedOn w:val="Normal"/>
    <w:rsid w:val="001C3F1F"/>
    <w:pPr>
      <w:ind w:left="1440" w:hanging="360"/>
      <w:contextualSpacing/>
    </w:pPr>
  </w:style>
  <w:style w:type="paragraph" w:styleId="List5">
    <w:name w:val="List 5"/>
    <w:basedOn w:val="Normal"/>
    <w:rsid w:val="001C3F1F"/>
    <w:pPr>
      <w:ind w:left="1800" w:hanging="360"/>
      <w:contextualSpacing/>
    </w:pPr>
  </w:style>
  <w:style w:type="paragraph" w:styleId="ListBullet4">
    <w:name w:val="List Bullet 4"/>
    <w:basedOn w:val="Normal"/>
    <w:rsid w:val="001C3F1F"/>
    <w:pPr>
      <w:numPr>
        <w:numId w:val="8"/>
      </w:numPr>
      <w:contextualSpacing/>
    </w:pPr>
  </w:style>
  <w:style w:type="paragraph" w:styleId="ListBullet5">
    <w:name w:val="List Bullet 5"/>
    <w:basedOn w:val="Normal"/>
    <w:rsid w:val="001C3F1F"/>
    <w:pPr>
      <w:numPr>
        <w:numId w:val="9"/>
      </w:numPr>
      <w:contextualSpacing/>
    </w:pPr>
  </w:style>
  <w:style w:type="paragraph" w:styleId="ListContinue">
    <w:name w:val="List Continue"/>
    <w:basedOn w:val="Normal"/>
    <w:rsid w:val="001C3F1F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1C3F1F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1C3F1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1C3F1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1C3F1F"/>
    <w:pPr>
      <w:spacing w:after="120"/>
      <w:ind w:left="1800"/>
      <w:contextualSpacing/>
    </w:pPr>
  </w:style>
  <w:style w:type="paragraph" w:styleId="ListNumber">
    <w:name w:val="List Number"/>
    <w:basedOn w:val="Normal"/>
    <w:rsid w:val="001C3F1F"/>
    <w:pPr>
      <w:numPr>
        <w:numId w:val="10"/>
      </w:numPr>
      <w:contextualSpacing/>
    </w:pPr>
  </w:style>
  <w:style w:type="paragraph" w:styleId="ListNumber2">
    <w:name w:val="List Number 2"/>
    <w:basedOn w:val="Normal"/>
    <w:rsid w:val="001C3F1F"/>
    <w:pPr>
      <w:numPr>
        <w:numId w:val="11"/>
      </w:numPr>
      <w:contextualSpacing/>
    </w:pPr>
  </w:style>
  <w:style w:type="paragraph" w:styleId="ListNumber3">
    <w:name w:val="List Number 3"/>
    <w:basedOn w:val="Normal"/>
    <w:rsid w:val="001C3F1F"/>
    <w:pPr>
      <w:numPr>
        <w:numId w:val="12"/>
      </w:numPr>
      <w:contextualSpacing/>
    </w:pPr>
  </w:style>
  <w:style w:type="paragraph" w:styleId="ListNumber4">
    <w:name w:val="List Number 4"/>
    <w:basedOn w:val="Normal"/>
    <w:rsid w:val="001C3F1F"/>
    <w:pPr>
      <w:numPr>
        <w:numId w:val="13"/>
      </w:numPr>
      <w:contextualSpacing/>
    </w:pPr>
  </w:style>
  <w:style w:type="paragraph" w:styleId="ListNumber5">
    <w:name w:val="List Number 5"/>
    <w:basedOn w:val="Normal"/>
    <w:rsid w:val="001C3F1F"/>
    <w:pPr>
      <w:numPr>
        <w:numId w:val="14"/>
      </w:numPr>
      <w:contextualSpacing/>
    </w:pPr>
  </w:style>
  <w:style w:type="paragraph" w:styleId="MacroText">
    <w:name w:val="macro"/>
    <w:link w:val="MacroTextChar"/>
    <w:rsid w:val="001C3F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1C3F1F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1C3F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1C3F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C3F1F"/>
    <w:rPr>
      <w:rFonts w:ascii="Arial" w:hAnsi="Arial"/>
      <w:szCs w:val="24"/>
    </w:rPr>
  </w:style>
  <w:style w:type="paragraph" w:styleId="NormalWeb">
    <w:name w:val="Normal (Web)"/>
    <w:basedOn w:val="Normal"/>
    <w:rsid w:val="001C3F1F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1C3F1F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1C3F1F"/>
  </w:style>
  <w:style w:type="character" w:customStyle="1" w:styleId="NoteHeadingChar">
    <w:name w:val="Note Heading Char"/>
    <w:basedOn w:val="DefaultParagraphFont"/>
    <w:link w:val="NoteHeading"/>
    <w:rsid w:val="001C3F1F"/>
    <w:rPr>
      <w:rFonts w:ascii="Arial" w:hAnsi="Arial"/>
      <w:szCs w:val="24"/>
    </w:rPr>
  </w:style>
  <w:style w:type="paragraph" w:styleId="PlainText">
    <w:name w:val="Plain Text"/>
    <w:basedOn w:val="Normal"/>
    <w:link w:val="PlainTextChar"/>
    <w:rsid w:val="001C3F1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1C3F1F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1C3F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F1F"/>
    <w:rPr>
      <w:rFonts w:ascii="Arial" w:hAnsi="Arial"/>
      <w:i/>
      <w:iCs/>
      <w:color w:val="404040" w:themeColor="text1" w:themeTint="BF"/>
      <w:szCs w:val="24"/>
    </w:rPr>
  </w:style>
  <w:style w:type="paragraph" w:styleId="Salutation">
    <w:name w:val="Salutation"/>
    <w:basedOn w:val="Normal"/>
    <w:next w:val="Normal"/>
    <w:link w:val="SalutationChar"/>
    <w:rsid w:val="001C3F1F"/>
  </w:style>
  <w:style w:type="character" w:customStyle="1" w:styleId="SalutationChar">
    <w:name w:val="Salutation Char"/>
    <w:basedOn w:val="DefaultParagraphFont"/>
    <w:link w:val="Salutation"/>
    <w:rsid w:val="001C3F1F"/>
    <w:rPr>
      <w:rFonts w:ascii="Arial" w:hAnsi="Arial"/>
      <w:szCs w:val="24"/>
    </w:rPr>
  </w:style>
  <w:style w:type="paragraph" w:styleId="Signature">
    <w:name w:val="Signature"/>
    <w:basedOn w:val="Normal"/>
    <w:link w:val="SignatureChar"/>
    <w:rsid w:val="001C3F1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1C3F1F"/>
    <w:rPr>
      <w:rFonts w:ascii="Arial" w:hAnsi="Arial"/>
      <w:szCs w:val="24"/>
    </w:rPr>
  </w:style>
  <w:style w:type="paragraph" w:styleId="Subtitle">
    <w:name w:val="Subtitle"/>
    <w:basedOn w:val="Normal"/>
    <w:next w:val="Normal"/>
    <w:link w:val="SubtitleChar"/>
    <w:qFormat/>
    <w:rsid w:val="001C3F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1C3F1F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1C3F1F"/>
    <w:pPr>
      <w:ind w:left="200" w:hanging="200"/>
    </w:pPr>
  </w:style>
  <w:style w:type="paragraph" w:styleId="TableofFigures">
    <w:name w:val="table of figures"/>
    <w:basedOn w:val="Normal"/>
    <w:next w:val="Normal"/>
    <w:rsid w:val="001C3F1F"/>
  </w:style>
  <w:style w:type="paragraph" w:styleId="Title">
    <w:name w:val="Title"/>
    <w:basedOn w:val="Normal"/>
    <w:next w:val="Normal"/>
    <w:link w:val="TitleChar"/>
    <w:qFormat/>
    <w:rsid w:val="001C3F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C3F1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1C3F1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1C3F1F"/>
  </w:style>
  <w:style w:type="paragraph" w:styleId="TOC2">
    <w:name w:val="toc 2"/>
    <w:basedOn w:val="Normal"/>
    <w:next w:val="Normal"/>
    <w:autoRedefine/>
    <w:rsid w:val="001C3F1F"/>
    <w:pPr>
      <w:ind w:left="200"/>
    </w:pPr>
  </w:style>
  <w:style w:type="paragraph" w:styleId="TOC3">
    <w:name w:val="toc 3"/>
    <w:basedOn w:val="Normal"/>
    <w:next w:val="Normal"/>
    <w:autoRedefine/>
    <w:rsid w:val="001C3F1F"/>
    <w:pPr>
      <w:ind w:left="400"/>
    </w:pPr>
  </w:style>
  <w:style w:type="paragraph" w:styleId="TOC4">
    <w:name w:val="toc 4"/>
    <w:basedOn w:val="Normal"/>
    <w:next w:val="Normal"/>
    <w:autoRedefine/>
    <w:rsid w:val="001C3F1F"/>
    <w:pPr>
      <w:ind w:left="600"/>
    </w:pPr>
  </w:style>
  <w:style w:type="paragraph" w:styleId="TOC5">
    <w:name w:val="toc 5"/>
    <w:basedOn w:val="Normal"/>
    <w:next w:val="Normal"/>
    <w:autoRedefine/>
    <w:rsid w:val="001C3F1F"/>
    <w:pPr>
      <w:ind w:left="800"/>
    </w:pPr>
  </w:style>
  <w:style w:type="paragraph" w:styleId="TOC6">
    <w:name w:val="toc 6"/>
    <w:basedOn w:val="Normal"/>
    <w:next w:val="Normal"/>
    <w:autoRedefine/>
    <w:rsid w:val="001C3F1F"/>
    <w:pPr>
      <w:ind w:left="1000"/>
    </w:pPr>
  </w:style>
  <w:style w:type="paragraph" w:styleId="TOC7">
    <w:name w:val="toc 7"/>
    <w:basedOn w:val="Normal"/>
    <w:next w:val="Normal"/>
    <w:autoRedefine/>
    <w:rsid w:val="001C3F1F"/>
    <w:pPr>
      <w:ind w:left="1200"/>
    </w:pPr>
  </w:style>
  <w:style w:type="paragraph" w:styleId="TOC8">
    <w:name w:val="toc 8"/>
    <w:basedOn w:val="Normal"/>
    <w:next w:val="Normal"/>
    <w:autoRedefine/>
    <w:rsid w:val="001C3F1F"/>
    <w:pPr>
      <w:ind w:left="1400"/>
    </w:pPr>
  </w:style>
  <w:style w:type="paragraph" w:styleId="TOC9">
    <w:name w:val="toc 9"/>
    <w:basedOn w:val="Normal"/>
    <w:next w:val="Normal"/>
    <w:autoRedefine/>
    <w:rsid w:val="001C3F1F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F1F"/>
    <w:pPr>
      <w:outlineLvl w:val="9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now.gov" TargetMode="External"/><Relationship Id="rId13" Type="http://schemas.openxmlformats.org/officeDocument/2006/relationships/hyperlink" Target="https://login.fr.cloud.gov/passcode" TargetMode="External"/><Relationship Id="rId18" Type="http://schemas.openxmlformats.org/officeDocument/2006/relationships/hyperlink" Target="https://airnowstage.app.cloud.gov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irnow-cdn.epa.gov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irnowdev.app.cloud.gov" TargetMode="External"/><Relationship Id="rId17" Type="http://schemas.openxmlformats.org/officeDocument/2006/relationships/hyperlink" Target="https://airnowtome.app.cloud.gov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airnow-cdn.epa.gov" TargetMode="External"/><Relationship Id="rId20" Type="http://schemas.openxmlformats.org/officeDocument/2006/relationships/hyperlink" Target="https://airnow.g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rnowstage.app.cloud.gov" TargetMode="External"/><Relationship Id="rId24" Type="http://schemas.openxmlformats.org/officeDocument/2006/relationships/hyperlink" Target="https://airnowdev.app.cloud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irnow.gov" TargetMode="External"/><Relationship Id="rId23" Type="http://schemas.openxmlformats.org/officeDocument/2006/relationships/hyperlink" Target="https://airnowstage.app.cloud.gov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irnowtome.app.cloud.gov" TargetMode="External"/><Relationship Id="rId19" Type="http://schemas.openxmlformats.org/officeDocument/2006/relationships/hyperlink" Target="https://airnowdev.app.cloud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rnow-cdn.epa.gov" TargetMode="External"/><Relationship Id="rId14" Type="http://schemas.openxmlformats.org/officeDocument/2006/relationships/hyperlink" Target="https://dashboard.fr.cloud.gov/" TargetMode="External"/><Relationship Id="rId22" Type="http://schemas.openxmlformats.org/officeDocument/2006/relationships/hyperlink" Target="https://airnowtome.app.cloud.gov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3214-DEFE-459D-9407-6F681E4C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0</TotalTime>
  <Pages>4</Pages>
  <Words>1254</Words>
  <Characters>6762</Characters>
  <Application>Microsoft Office Word</Application>
  <DocSecurity>0</DocSecurity>
  <Lines>204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AirNow Drupal Tome Deployment</vt:lpstr>
    </vt:vector>
  </TitlesOfParts>
  <Manager>Wilkes.Chris@epa.gov</Manager>
  <Company/>
  <LinksUpToDate>false</LinksUpToDate>
  <CharactersWithSpaces>7842</CharactersWithSpaces>
  <SharedDoc>false</SharedDoc>
  <HLinks>
    <vt:vector size="24" baseType="variant">
      <vt:variant>
        <vt:i4>196621</vt:i4>
      </vt:variant>
      <vt:variant>
        <vt:i4>9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  <vt:variant>
        <vt:i4>2097184</vt:i4>
      </vt:variant>
      <vt:variant>
        <vt:i4>6</vt:i4>
      </vt:variant>
      <vt:variant>
        <vt:i4>0</vt:i4>
      </vt:variant>
      <vt:variant>
        <vt:i4>5</vt:i4>
      </vt:variant>
      <vt:variant>
        <vt:lpwstr>https://dashboard.fr.cloud.gov/</vt:lpwstr>
      </vt:variant>
      <vt:variant>
        <vt:lpwstr/>
      </vt:variant>
      <vt:variant>
        <vt:i4>3539047</vt:i4>
      </vt:variant>
      <vt:variant>
        <vt:i4>3</vt:i4>
      </vt:variant>
      <vt:variant>
        <vt:i4>0</vt:i4>
      </vt:variant>
      <vt:variant>
        <vt:i4>5</vt:i4>
      </vt:variant>
      <vt:variant>
        <vt:lpwstr>https://login.fr.cloud.gov/passcode</vt:lpwstr>
      </vt:variant>
      <vt:variant>
        <vt:lpwstr/>
      </vt:variant>
      <vt:variant>
        <vt:i4>196621</vt:i4>
      </vt:variant>
      <vt:variant>
        <vt:i4>0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AirNow Drupal Tome Deployment</dc:title>
  <dc:subject/>
  <dc:creator>Contractor</dc:creator>
  <cp:keywords/>
  <dc:description/>
  <cp:lastModifiedBy>Wilkes, Chris</cp:lastModifiedBy>
  <cp:revision>2</cp:revision>
  <cp:lastPrinted>2020-01-02T16:28:00Z</cp:lastPrinted>
  <dcterms:created xsi:type="dcterms:W3CDTF">2020-03-18T21:07:00Z</dcterms:created>
  <dcterms:modified xsi:type="dcterms:W3CDTF">2020-03-18T21:07:00Z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