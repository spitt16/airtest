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9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0"/>
      </w:tblGrid>
      <w:tr w:rsidR="006C77D9" w:rsidRPr="00A22F6D" w14:paraId="6401EA4F" w14:textId="77777777" w:rsidTr="00ED1A1E">
        <w:trPr>
          <w:trHeight w:val="530"/>
          <w:tblHeader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FFFFFF"/>
          </w:tcPr>
          <w:p w14:paraId="441E9333" w14:textId="75688BE2" w:rsidR="006C77D9" w:rsidRPr="00AE08E2" w:rsidRDefault="00796E19" w:rsidP="00FB782D">
            <w:pPr>
              <w:pStyle w:val="Heading1"/>
              <w:rPr>
                <w:highlight w:val="lightGray"/>
              </w:rPr>
            </w:pPr>
            <w:r>
              <w:t xml:space="preserve">Create </w:t>
            </w:r>
            <w:proofErr w:type="spellStart"/>
            <w:r>
              <w:t>AirNowTomed</w:t>
            </w:r>
            <w:proofErr w:type="spellEnd"/>
            <w:r>
              <w:t xml:space="preserve"> git Submodule</w:t>
            </w:r>
          </w:p>
        </w:tc>
      </w:tr>
      <w:tr w:rsidR="00684881" w:rsidRPr="00A22F6D" w14:paraId="6960E8CB" w14:textId="77777777" w:rsidTr="001514D7">
        <w:tc>
          <w:tcPr>
            <w:tcW w:w="10890" w:type="dxa"/>
            <w:shd w:val="clear" w:color="auto" w:fill="CCCCFF"/>
          </w:tcPr>
          <w:p w14:paraId="138ED3D2" w14:textId="77777777" w:rsidR="00684881" w:rsidRPr="003A43BD" w:rsidRDefault="00684881" w:rsidP="0063370D">
            <w:pPr>
              <w:pStyle w:val="Heading4"/>
            </w:pPr>
            <w:r w:rsidRPr="003A43BD">
              <w:t>Introduction</w:t>
            </w:r>
          </w:p>
        </w:tc>
      </w:tr>
      <w:tr w:rsidR="00D72481" w:rsidRPr="00A22F6D" w14:paraId="13D8FAE8" w14:textId="77777777" w:rsidTr="001514D7">
        <w:trPr>
          <w:trHeight w:val="728"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auto"/>
          </w:tcPr>
          <w:p w14:paraId="44EB7F18" w14:textId="77777777" w:rsidR="00D72481" w:rsidRDefault="00D72481" w:rsidP="00D72481"/>
          <w:p w14:paraId="0DB00CA2" w14:textId="3C6334C0" w:rsidR="00D72481" w:rsidRDefault="00D72481" w:rsidP="00D72481">
            <w:r>
              <w:t xml:space="preserve">Use this procedure to build a git Submodule for the post </w:t>
            </w:r>
            <w:proofErr w:type="spellStart"/>
            <w:r>
              <w:t>TOMEd</w:t>
            </w:r>
            <w:proofErr w:type="spellEnd"/>
            <w:r>
              <w:t xml:space="preserve"> HTML used on cloud.gov. Each time we TOME we will git push the changes into a Bit Bucket repository so that anyone can git pull the HTML and do their own </w:t>
            </w:r>
            <w:proofErr w:type="spellStart"/>
            <w:r>
              <w:t>cf</w:t>
            </w:r>
            <w:proofErr w:type="spellEnd"/>
            <w:r>
              <w:t xml:space="preserve"> push to cloud.gov</w:t>
            </w:r>
          </w:p>
          <w:p w14:paraId="35E157C0" w14:textId="77777777" w:rsidR="00D72481" w:rsidRDefault="00D72481" w:rsidP="00D72481"/>
          <w:p w14:paraId="20F043BC" w14:textId="3BB55E16" w:rsidR="00D72481" w:rsidRDefault="00D72481" w:rsidP="00D72481">
            <w:r>
              <w:t xml:space="preserve">This procedure assumes that you are using DevDesktop and wish to build the </w:t>
            </w:r>
            <w:proofErr w:type="spellStart"/>
            <w:r>
              <w:t>AirNowTomed</w:t>
            </w:r>
            <w:proofErr w:type="spellEnd"/>
            <w:r>
              <w:t xml:space="preserve"> repository as a submodule inside your existing </w:t>
            </w:r>
            <w:proofErr w:type="spellStart"/>
            <w:r>
              <w:t>airnowgov</w:t>
            </w:r>
            <w:proofErr w:type="spellEnd"/>
            <w:r>
              <w:t xml:space="preserve">-dev repository. </w:t>
            </w:r>
            <w:r w:rsidR="003C0735">
              <w:t>You can view the Bit Bucket repository’s files here:</w:t>
            </w:r>
          </w:p>
          <w:p w14:paraId="5FF977BC" w14:textId="53195060" w:rsidR="003C0735" w:rsidRDefault="003C0735" w:rsidP="00CD542B">
            <w:pPr>
              <w:ind w:left="720"/>
            </w:pPr>
            <w:hyperlink r:id="rId8" w:history="1">
              <w:r w:rsidRPr="00EE5F9E">
                <w:rPr>
                  <w:rStyle w:val="Hyperlink"/>
                </w:rPr>
                <w:t>https://bitbucket.org/epaeis/airnowtomed/src/main/</w:t>
              </w:r>
            </w:hyperlink>
          </w:p>
          <w:p w14:paraId="62DEAE7E" w14:textId="77777777" w:rsidR="00D72481" w:rsidRPr="00BC273C" w:rsidRDefault="00D72481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</w:tc>
      </w:tr>
      <w:tr w:rsidR="00D72481" w:rsidRPr="00A22F6D" w14:paraId="28F8190C" w14:textId="77777777" w:rsidTr="00D72481">
        <w:trPr>
          <w:trHeight w:val="566"/>
        </w:trPr>
        <w:tc>
          <w:tcPr>
            <w:tcW w:w="10890" w:type="dxa"/>
            <w:shd w:val="clear" w:color="auto" w:fill="CCCCFF"/>
          </w:tcPr>
          <w:p w14:paraId="71C18AD6" w14:textId="7BB2D8C6" w:rsidR="00D72481" w:rsidRPr="00D72481" w:rsidRDefault="003C0735" w:rsidP="003C0735">
            <w:pPr>
              <w:pStyle w:val="Heading4"/>
            </w:pPr>
            <w:r>
              <w:t>Procedure</w:t>
            </w:r>
          </w:p>
        </w:tc>
      </w:tr>
      <w:tr w:rsidR="003C0735" w:rsidRPr="00A22F6D" w14:paraId="0BF837BC" w14:textId="77777777" w:rsidTr="003C0735">
        <w:trPr>
          <w:trHeight w:val="566"/>
        </w:trPr>
        <w:tc>
          <w:tcPr>
            <w:tcW w:w="10890" w:type="dxa"/>
            <w:shd w:val="clear" w:color="auto" w:fill="auto"/>
          </w:tcPr>
          <w:p w14:paraId="6AA6FF8A" w14:textId="77777777" w:rsidR="003C0735" w:rsidRDefault="003C0735" w:rsidP="003C0735"/>
          <w:p w14:paraId="41D3850D" w14:textId="77777777" w:rsidR="003C0735" w:rsidRDefault="003C0735" w:rsidP="003C0735">
            <w:pPr>
              <w:pStyle w:val="ListParagraph"/>
              <w:numPr>
                <w:ilvl w:val="0"/>
                <w:numId w:val="11"/>
              </w:numPr>
            </w:pPr>
            <w:r>
              <w:t>Delete your existing “prod” directory which should be a path like this:</w:t>
            </w:r>
          </w:p>
          <w:p w14:paraId="736FDFAC" w14:textId="54533B10" w:rsidR="003C0735" w:rsidRDefault="003C0735" w:rsidP="003C0735">
            <w:pPr>
              <w:pStyle w:val="ListParagraph"/>
              <w:numPr>
                <w:ilvl w:val="1"/>
                <w:numId w:val="11"/>
              </w:numPr>
            </w:pPr>
            <w:r w:rsidRPr="00E17B84">
              <w:t>C:\Users\</w:t>
            </w:r>
            <w:r>
              <w:t>&lt;user&gt;</w:t>
            </w:r>
            <w:r w:rsidRPr="00E17B84">
              <w:t>\Sites\devdesktop\airnowgov-dev</w:t>
            </w:r>
          </w:p>
          <w:p w14:paraId="180DB4B9" w14:textId="77777777" w:rsidR="003C0735" w:rsidRDefault="003C0735" w:rsidP="003C0735">
            <w:pPr>
              <w:pStyle w:val="ListParagraph"/>
              <w:ind w:left="1440"/>
            </w:pPr>
          </w:p>
          <w:p w14:paraId="4B17F8ED" w14:textId="17D5ED11" w:rsidR="003C0735" w:rsidRDefault="003C0735" w:rsidP="003C0735">
            <w:pPr>
              <w:pStyle w:val="ListParagraph"/>
              <w:numPr>
                <w:ilvl w:val="0"/>
                <w:numId w:val="11"/>
              </w:numPr>
            </w:pPr>
            <w:r>
              <w:t xml:space="preserve">Use Tortoise git to create a Submodule </w:t>
            </w:r>
            <w:r w:rsidRPr="003C0735">
              <w:rPr>
                <w:i/>
                <w:iCs/>
              </w:rPr>
              <w:t>inside</w:t>
            </w:r>
            <w:r>
              <w:t xml:space="preserve"> your existing “Dev Cloud” repository. </w:t>
            </w:r>
          </w:p>
          <w:p w14:paraId="04F46F49" w14:textId="59554B40" w:rsidR="003C0735" w:rsidRDefault="003C0735" w:rsidP="003C0735">
            <w:pPr>
              <w:pStyle w:val="ListParagraph"/>
              <w:numPr>
                <w:ilvl w:val="1"/>
                <w:numId w:val="11"/>
              </w:numPr>
            </w:pPr>
            <w:r>
              <w:t xml:space="preserve">Repository = </w:t>
            </w:r>
            <w:hyperlink r:id="rId9" w:history="1">
              <w:r w:rsidRPr="00EE5F9E">
                <w:rPr>
                  <w:rStyle w:val="Hyperlink"/>
                </w:rPr>
                <w:t>https://</w:t>
              </w:r>
              <w:r w:rsidRPr="00EE5F9E">
                <w:rPr>
                  <w:rStyle w:val="Hyperlink"/>
                </w:rPr>
                <w:t>&lt;bitbucketID&gt;</w:t>
              </w:r>
              <w:r w:rsidRPr="00EE5F9E">
                <w:rPr>
                  <w:rStyle w:val="Hyperlink"/>
                </w:rPr>
                <w:t>@bitbucket.org/epaeis/airnowtomed.git</w:t>
              </w:r>
            </w:hyperlink>
          </w:p>
          <w:p w14:paraId="0F22B21B" w14:textId="4E7DDEBD" w:rsidR="003C0735" w:rsidRDefault="003C0735" w:rsidP="003C0735">
            <w:pPr>
              <w:pStyle w:val="ListParagraph"/>
              <w:numPr>
                <w:ilvl w:val="1"/>
                <w:numId w:val="11"/>
              </w:numPr>
            </w:pPr>
            <w:r>
              <w:t>Path = prod</w:t>
            </w:r>
          </w:p>
          <w:p w14:paraId="4DD6D56C" w14:textId="01B24F01" w:rsidR="003C0735" w:rsidRDefault="003C0735" w:rsidP="003C0735">
            <w:pPr>
              <w:pStyle w:val="ListParagraph"/>
              <w:numPr>
                <w:ilvl w:val="1"/>
                <w:numId w:val="11"/>
              </w:numPr>
            </w:pPr>
            <w:r>
              <w:t>Branch = main</w:t>
            </w:r>
          </w:p>
          <w:p w14:paraId="11D9B64B" w14:textId="42BC8283" w:rsidR="003C0735" w:rsidRDefault="003C0735" w:rsidP="003C0735">
            <w:pPr>
              <w:pStyle w:val="ListParagraph"/>
              <w:numPr>
                <w:ilvl w:val="1"/>
                <w:numId w:val="11"/>
              </w:numPr>
            </w:pPr>
            <w:r>
              <w:t>Load Putty Key = path &amp; file to your Private key</w:t>
            </w:r>
          </w:p>
          <w:p w14:paraId="54E7B773" w14:textId="1F336429" w:rsidR="00CD542B" w:rsidRDefault="00CD542B" w:rsidP="00CD542B"/>
          <w:p w14:paraId="11963E5C" w14:textId="640E35FD" w:rsidR="00CD542B" w:rsidRDefault="00CD542B" w:rsidP="00CD542B">
            <w:pPr>
              <w:ind w:left="1440"/>
            </w:pPr>
            <w:r>
              <w:rPr>
                <w:noProof/>
              </w:rPr>
              <w:drawing>
                <wp:inline distT="0" distB="0" distL="0" distR="0" wp14:anchorId="103A07E6" wp14:editId="1D4DC5FE">
                  <wp:extent cx="4896485" cy="3057525"/>
                  <wp:effectExtent l="0" t="0" r="0" b="95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48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B693B" w14:textId="77777777" w:rsidR="00CD542B" w:rsidRDefault="00CD542B" w:rsidP="00CD542B"/>
          <w:p w14:paraId="5C2DCC16" w14:textId="1074DA25" w:rsidR="003C0735" w:rsidRDefault="00CD542B" w:rsidP="003C0735">
            <w:pPr>
              <w:pStyle w:val="ListParagraph"/>
              <w:numPr>
                <w:ilvl w:val="0"/>
                <w:numId w:val="11"/>
              </w:numPr>
            </w:pPr>
            <w:r>
              <w:t>Enter your Private key password.</w:t>
            </w:r>
          </w:p>
          <w:p w14:paraId="6DE18332" w14:textId="77777777" w:rsidR="00CD542B" w:rsidRDefault="00CD542B" w:rsidP="00CD542B">
            <w:pPr>
              <w:pStyle w:val="ListParagraph"/>
            </w:pPr>
          </w:p>
          <w:p w14:paraId="48A0BA8B" w14:textId="2EA07033" w:rsidR="00CD542B" w:rsidRDefault="00CD542B" w:rsidP="00CD542B">
            <w:pPr>
              <w:pStyle w:val="ListParagraph"/>
              <w:numPr>
                <w:ilvl w:val="0"/>
                <w:numId w:val="11"/>
              </w:numPr>
            </w:pPr>
            <w:r>
              <w:t>Enter your Bit Bucket ID password.</w:t>
            </w:r>
          </w:p>
          <w:p w14:paraId="163FB37E" w14:textId="77777777" w:rsidR="00CD542B" w:rsidRDefault="00CD542B" w:rsidP="00CD542B">
            <w:pPr>
              <w:pStyle w:val="ListParagraph"/>
            </w:pPr>
          </w:p>
          <w:p w14:paraId="165E02B1" w14:textId="1D7D0391" w:rsidR="00CD542B" w:rsidRDefault="00CD542B" w:rsidP="00CD542B">
            <w:pPr>
              <w:pStyle w:val="ListParagraph"/>
              <w:numPr>
                <w:ilvl w:val="0"/>
                <w:numId w:val="11"/>
              </w:numPr>
            </w:pPr>
            <w:r>
              <w:t>Verify by making a trivial change. Commit and Push that change and verify it on the web at:</w:t>
            </w:r>
          </w:p>
          <w:p w14:paraId="40E051A7" w14:textId="4630860A" w:rsidR="00CD542B" w:rsidRDefault="00CD542B" w:rsidP="00CD542B">
            <w:pPr>
              <w:pStyle w:val="ListParagraph"/>
              <w:numPr>
                <w:ilvl w:val="1"/>
                <w:numId w:val="11"/>
              </w:numPr>
            </w:pPr>
            <w:hyperlink r:id="rId11" w:history="1">
              <w:r w:rsidRPr="00EE5F9E">
                <w:rPr>
                  <w:rStyle w:val="Hyperlink"/>
                </w:rPr>
                <w:t>https://bitbucket.org/epaeis/airnowtomed/src/main/</w:t>
              </w:r>
            </w:hyperlink>
          </w:p>
          <w:p w14:paraId="7E728F81" w14:textId="77777777" w:rsidR="003C0735" w:rsidRDefault="003C0735" w:rsidP="00CD542B"/>
        </w:tc>
      </w:tr>
      <w:tr w:rsidR="003E32FB" w:rsidRPr="003E32FB" w14:paraId="03A2A01A" w14:textId="77777777" w:rsidTr="00D84CF5">
        <w:tc>
          <w:tcPr>
            <w:tcW w:w="10890" w:type="dxa"/>
            <w:shd w:val="clear" w:color="auto" w:fill="CCCCFF"/>
          </w:tcPr>
          <w:p w14:paraId="1D05D3FF" w14:textId="77777777" w:rsidR="003E32FB" w:rsidRPr="003E32FB" w:rsidRDefault="003E32FB" w:rsidP="00D84CF5">
            <w:pPr>
              <w:pStyle w:val="Heading4"/>
            </w:pPr>
            <w:r w:rsidRPr="00EF1CD5">
              <w:t>Document histor</w:t>
            </w:r>
            <w:r>
              <w:t>Y</w:t>
            </w:r>
          </w:p>
        </w:tc>
      </w:tr>
      <w:tr w:rsidR="003E32FB" w:rsidRPr="00EF1CD5" w14:paraId="1837B42D" w14:textId="77777777" w:rsidTr="00EA26FB">
        <w:trPr>
          <w:trHeight w:val="584"/>
        </w:trPr>
        <w:tc>
          <w:tcPr>
            <w:tcW w:w="10890" w:type="dxa"/>
            <w:tcBorders>
              <w:bottom w:val="single" w:sz="4" w:space="0" w:color="auto"/>
            </w:tcBorders>
            <w:shd w:val="clear" w:color="auto" w:fill="auto"/>
          </w:tcPr>
          <w:p w14:paraId="10E4BD58" w14:textId="77777777" w:rsidR="003E32FB" w:rsidRPr="00EF1CD5" w:rsidRDefault="003E32FB" w:rsidP="00D84CF5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  <w:p w14:paraId="7EB947DC" w14:textId="4134B67A" w:rsidR="00676520" w:rsidRDefault="003C0735" w:rsidP="003C0735">
            <w:pPr>
              <w:pStyle w:val="BodyText3example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2022-01-07</w:t>
            </w:r>
            <w:r w:rsidR="003E32FB" w:rsidRPr="00EF1CD5">
              <w:rPr>
                <w:color w:val="auto"/>
                <w:szCs w:val="20"/>
              </w:rPr>
              <w:t xml:space="preserve"> Initial version by </w:t>
            </w:r>
            <w:r w:rsidR="003E32FB">
              <w:rPr>
                <w:color w:val="auto"/>
                <w:szCs w:val="20"/>
              </w:rPr>
              <w:t xml:space="preserve">Chris Wilkes  </w:t>
            </w:r>
          </w:p>
          <w:p w14:paraId="743E61B8" w14:textId="77777777" w:rsidR="003E32FB" w:rsidRPr="00EF1CD5" w:rsidRDefault="003E32FB" w:rsidP="00D84CF5">
            <w:pPr>
              <w:pStyle w:val="BodyText3example"/>
              <w:rPr>
                <w:color w:val="auto"/>
                <w:szCs w:val="20"/>
              </w:rPr>
            </w:pPr>
          </w:p>
        </w:tc>
      </w:tr>
    </w:tbl>
    <w:p w14:paraId="402C5537" w14:textId="77777777" w:rsidR="003E32FB" w:rsidRDefault="003E32FB" w:rsidP="00674B20"/>
    <w:sectPr w:rsidR="003E32FB" w:rsidSect="00CE5C9B">
      <w:footerReference w:type="default" r:id="rId12"/>
      <w:pgSz w:w="12240" w:h="15840"/>
      <w:pgMar w:top="630" w:right="1440" w:bottom="720" w:left="1440" w:header="720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EF729" w14:textId="77777777" w:rsidR="00D930B3" w:rsidRDefault="00D930B3">
      <w:r>
        <w:separator/>
      </w:r>
    </w:p>
  </w:endnote>
  <w:endnote w:type="continuationSeparator" w:id="0">
    <w:p w14:paraId="54B46070" w14:textId="77777777" w:rsidR="00D930B3" w:rsidRDefault="00D9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DBC19" w14:textId="2221017B" w:rsidR="00126CEE" w:rsidRDefault="00A34C83">
    <w:pPr>
      <w:pStyle w:val="Footer"/>
    </w:pPr>
    <w:r>
      <w:t xml:space="preserve">Create </w:t>
    </w:r>
    <w:proofErr w:type="spellStart"/>
    <w:r>
      <w:t>AirNowTomed</w:t>
    </w:r>
    <w:proofErr w:type="spellEnd"/>
    <w:r>
      <w:t xml:space="preserve"> git Submodule</w:t>
    </w:r>
    <w:r w:rsidR="00B205F5"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C25F9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963264">
      <w:rPr>
        <w:noProof/>
      </w:rPr>
      <w:t>1/7/2022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7E5EE" w14:textId="77777777" w:rsidR="00D930B3" w:rsidRDefault="00D930B3">
      <w:r>
        <w:separator/>
      </w:r>
    </w:p>
  </w:footnote>
  <w:footnote w:type="continuationSeparator" w:id="0">
    <w:p w14:paraId="3FE82F70" w14:textId="77777777" w:rsidR="00D930B3" w:rsidRDefault="00D93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2C2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207F1"/>
    <w:multiLevelType w:val="hybridMultilevel"/>
    <w:tmpl w:val="85D84D4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37C97"/>
    <w:multiLevelType w:val="hybridMultilevel"/>
    <w:tmpl w:val="FDF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6FCF"/>
    <w:multiLevelType w:val="hybridMultilevel"/>
    <w:tmpl w:val="0CB4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C794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6422C"/>
    <w:multiLevelType w:val="hybridMultilevel"/>
    <w:tmpl w:val="3EEE9780"/>
    <w:lvl w:ilvl="0" w:tplc="9168B8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74"/>
    <w:rsid w:val="00001573"/>
    <w:rsid w:val="000019A4"/>
    <w:rsid w:val="00007843"/>
    <w:rsid w:val="00013BDF"/>
    <w:rsid w:val="00016BFE"/>
    <w:rsid w:val="00020F43"/>
    <w:rsid w:val="00021362"/>
    <w:rsid w:val="00021D6F"/>
    <w:rsid w:val="000304CD"/>
    <w:rsid w:val="000324C6"/>
    <w:rsid w:val="0003311B"/>
    <w:rsid w:val="000362D6"/>
    <w:rsid w:val="0004247A"/>
    <w:rsid w:val="00046AF7"/>
    <w:rsid w:val="00051744"/>
    <w:rsid w:val="000523B8"/>
    <w:rsid w:val="000527ED"/>
    <w:rsid w:val="00052F02"/>
    <w:rsid w:val="00057830"/>
    <w:rsid w:val="0006039D"/>
    <w:rsid w:val="00060BCC"/>
    <w:rsid w:val="00064302"/>
    <w:rsid w:val="000809E3"/>
    <w:rsid w:val="0008324A"/>
    <w:rsid w:val="000B1075"/>
    <w:rsid w:val="000B1FDE"/>
    <w:rsid w:val="000B5528"/>
    <w:rsid w:val="000C0491"/>
    <w:rsid w:val="000C24EE"/>
    <w:rsid w:val="000C3FA8"/>
    <w:rsid w:val="000C4E46"/>
    <w:rsid w:val="000C5873"/>
    <w:rsid w:val="000D1018"/>
    <w:rsid w:val="000D4227"/>
    <w:rsid w:val="000D5C62"/>
    <w:rsid w:val="000D77F2"/>
    <w:rsid w:val="000E1475"/>
    <w:rsid w:val="000E1617"/>
    <w:rsid w:val="000E323E"/>
    <w:rsid w:val="000E4FBA"/>
    <w:rsid w:val="000F0114"/>
    <w:rsid w:val="00117323"/>
    <w:rsid w:val="00126CEE"/>
    <w:rsid w:val="0012718C"/>
    <w:rsid w:val="001367B5"/>
    <w:rsid w:val="0014491D"/>
    <w:rsid w:val="0014617E"/>
    <w:rsid w:val="001514D7"/>
    <w:rsid w:val="0015292B"/>
    <w:rsid w:val="00163AE3"/>
    <w:rsid w:val="0017145E"/>
    <w:rsid w:val="001745CC"/>
    <w:rsid w:val="00176C8B"/>
    <w:rsid w:val="001A20BA"/>
    <w:rsid w:val="001A22FF"/>
    <w:rsid w:val="001A6DA0"/>
    <w:rsid w:val="001B16A0"/>
    <w:rsid w:val="001C3A43"/>
    <w:rsid w:val="001C4D2A"/>
    <w:rsid w:val="001E2573"/>
    <w:rsid w:val="002002A2"/>
    <w:rsid w:val="00200737"/>
    <w:rsid w:val="002013CC"/>
    <w:rsid w:val="0020509C"/>
    <w:rsid w:val="002073E4"/>
    <w:rsid w:val="00211AE5"/>
    <w:rsid w:val="0022141B"/>
    <w:rsid w:val="00226041"/>
    <w:rsid w:val="00227A08"/>
    <w:rsid w:val="0023474C"/>
    <w:rsid w:val="00241ACA"/>
    <w:rsid w:val="00247E02"/>
    <w:rsid w:val="00255566"/>
    <w:rsid w:val="00255707"/>
    <w:rsid w:val="0025782A"/>
    <w:rsid w:val="002714FE"/>
    <w:rsid w:val="0027362D"/>
    <w:rsid w:val="00276DA1"/>
    <w:rsid w:val="002805D0"/>
    <w:rsid w:val="00295AB6"/>
    <w:rsid w:val="00296A8D"/>
    <w:rsid w:val="002B082B"/>
    <w:rsid w:val="002C1A2E"/>
    <w:rsid w:val="002C2896"/>
    <w:rsid w:val="002C41C1"/>
    <w:rsid w:val="002E2E25"/>
    <w:rsid w:val="002F5D59"/>
    <w:rsid w:val="002F7097"/>
    <w:rsid w:val="003063C8"/>
    <w:rsid w:val="00326AC9"/>
    <w:rsid w:val="00334F66"/>
    <w:rsid w:val="00347B89"/>
    <w:rsid w:val="003539FB"/>
    <w:rsid w:val="00353E74"/>
    <w:rsid w:val="00354441"/>
    <w:rsid w:val="00361710"/>
    <w:rsid w:val="00361FC5"/>
    <w:rsid w:val="003713CD"/>
    <w:rsid w:val="00374FCE"/>
    <w:rsid w:val="00380BCC"/>
    <w:rsid w:val="00380FA7"/>
    <w:rsid w:val="00382548"/>
    <w:rsid w:val="003958E5"/>
    <w:rsid w:val="00397C74"/>
    <w:rsid w:val="003A0BE0"/>
    <w:rsid w:val="003A3BEC"/>
    <w:rsid w:val="003A43BD"/>
    <w:rsid w:val="003A514E"/>
    <w:rsid w:val="003B061B"/>
    <w:rsid w:val="003B7090"/>
    <w:rsid w:val="003B7AE8"/>
    <w:rsid w:val="003C0735"/>
    <w:rsid w:val="003C0746"/>
    <w:rsid w:val="003E2A52"/>
    <w:rsid w:val="003E32FB"/>
    <w:rsid w:val="003E3793"/>
    <w:rsid w:val="00416160"/>
    <w:rsid w:val="00432F5C"/>
    <w:rsid w:val="004357F2"/>
    <w:rsid w:val="004454D4"/>
    <w:rsid w:val="00453C1E"/>
    <w:rsid w:val="004655EC"/>
    <w:rsid w:val="00472E33"/>
    <w:rsid w:val="00476139"/>
    <w:rsid w:val="00485EBC"/>
    <w:rsid w:val="00494275"/>
    <w:rsid w:val="004967F9"/>
    <w:rsid w:val="00497FED"/>
    <w:rsid w:val="004A4974"/>
    <w:rsid w:val="004B075D"/>
    <w:rsid w:val="004B65CC"/>
    <w:rsid w:val="004C3558"/>
    <w:rsid w:val="004C5509"/>
    <w:rsid w:val="004C612A"/>
    <w:rsid w:val="004D6230"/>
    <w:rsid w:val="004E491A"/>
    <w:rsid w:val="004F2026"/>
    <w:rsid w:val="004F24E5"/>
    <w:rsid w:val="004F4042"/>
    <w:rsid w:val="005056D9"/>
    <w:rsid w:val="0051348E"/>
    <w:rsid w:val="00513D17"/>
    <w:rsid w:val="00520719"/>
    <w:rsid w:val="005223A4"/>
    <w:rsid w:val="00540362"/>
    <w:rsid w:val="00541C30"/>
    <w:rsid w:val="00542BE8"/>
    <w:rsid w:val="00544BC4"/>
    <w:rsid w:val="005574F8"/>
    <w:rsid w:val="005661D7"/>
    <w:rsid w:val="00571D45"/>
    <w:rsid w:val="0057797C"/>
    <w:rsid w:val="00582FFF"/>
    <w:rsid w:val="00590F20"/>
    <w:rsid w:val="00593504"/>
    <w:rsid w:val="00593829"/>
    <w:rsid w:val="005A037C"/>
    <w:rsid w:val="005A426B"/>
    <w:rsid w:val="005A683E"/>
    <w:rsid w:val="005B022C"/>
    <w:rsid w:val="005B321C"/>
    <w:rsid w:val="005B58ED"/>
    <w:rsid w:val="005C0BE6"/>
    <w:rsid w:val="005C25F9"/>
    <w:rsid w:val="005C6EEA"/>
    <w:rsid w:val="005C7481"/>
    <w:rsid w:val="005F6C88"/>
    <w:rsid w:val="00603505"/>
    <w:rsid w:val="006040FE"/>
    <w:rsid w:val="0061391B"/>
    <w:rsid w:val="00616365"/>
    <w:rsid w:val="0062725C"/>
    <w:rsid w:val="0063370D"/>
    <w:rsid w:val="0063524D"/>
    <w:rsid w:val="0064624F"/>
    <w:rsid w:val="0065283E"/>
    <w:rsid w:val="006538AE"/>
    <w:rsid w:val="0066631E"/>
    <w:rsid w:val="00666749"/>
    <w:rsid w:val="00672802"/>
    <w:rsid w:val="00674B20"/>
    <w:rsid w:val="00675DE5"/>
    <w:rsid w:val="00676520"/>
    <w:rsid w:val="00684881"/>
    <w:rsid w:val="00690A30"/>
    <w:rsid w:val="006916A4"/>
    <w:rsid w:val="00695DE1"/>
    <w:rsid w:val="00696480"/>
    <w:rsid w:val="006B57EF"/>
    <w:rsid w:val="006C52B4"/>
    <w:rsid w:val="006C77D9"/>
    <w:rsid w:val="006D36E0"/>
    <w:rsid w:val="006E2179"/>
    <w:rsid w:val="00702138"/>
    <w:rsid w:val="00702427"/>
    <w:rsid w:val="007025BD"/>
    <w:rsid w:val="00722DBB"/>
    <w:rsid w:val="00723A40"/>
    <w:rsid w:val="007264C8"/>
    <w:rsid w:val="007324BC"/>
    <w:rsid w:val="00740AA0"/>
    <w:rsid w:val="00741974"/>
    <w:rsid w:val="00744751"/>
    <w:rsid w:val="0074538F"/>
    <w:rsid w:val="00751FA6"/>
    <w:rsid w:val="0076292D"/>
    <w:rsid w:val="00795BFC"/>
    <w:rsid w:val="00796E19"/>
    <w:rsid w:val="007A1F13"/>
    <w:rsid w:val="007B0B8B"/>
    <w:rsid w:val="007C3D9D"/>
    <w:rsid w:val="007C6427"/>
    <w:rsid w:val="007D17AF"/>
    <w:rsid w:val="007D214A"/>
    <w:rsid w:val="007E545B"/>
    <w:rsid w:val="007E6FE3"/>
    <w:rsid w:val="00800C27"/>
    <w:rsid w:val="00806674"/>
    <w:rsid w:val="008206CB"/>
    <w:rsid w:val="00821428"/>
    <w:rsid w:val="008308F7"/>
    <w:rsid w:val="008337FC"/>
    <w:rsid w:val="008340F9"/>
    <w:rsid w:val="00845D54"/>
    <w:rsid w:val="008644F2"/>
    <w:rsid w:val="0087273C"/>
    <w:rsid w:val="008912E9"/>
    <w:rsid w:val="008A3ADD"/>
    <w:rsid w:val="008A62FB"/>
    <w:rsid w:val="008B039C"/>
    <w:rsid w:val="008B1C26"/>
    <w:rsid w:val="008C233A"/>
    <w:rsid w:val="008C295A"/>
    <w:rsid w:val="008D25FC"/>
    <w:rsid w:val="008E3359"/>
    <w:rsid w:val="008E54F9"/>
    <w:rsid w:val="008E6B22"/>
    <w:rsid w:val="008F240E"/>
    <w:rsid w:val="008F4910"/>
    <w:rsid w:val="008F56A4"/>
    <w:rsid w:val="008F680B"/>
    <w:rsid w:val="0090217B"/>
    <w:rsid w:val="00907E82"/>
    <w:rsid w:val="00911F1A"/>
    <w:rsid w:val="00916582"/>
    <w:rsid w:val="009211D0"/>
    <w:rsid w:val="009246BE"/>
    <w:rsid w:val="00933825"/>
    <w:rsid w:val="0094138F"/>
    <w:rsid w:val="00942AAE"/>
    <w:rsid w:val="0094430A"/>
    <w:rsid w:val="009469CC"/>
    <w:rsid w:val="00946C15"/>
    <w:rsid w:val="00946E72"/>
    <w:rsid w:val="00951B61"/>
    <w:rsid w:val="00953CA4"/>
    <w:rsid w:val="00953F8B"/>
    <w:rsid w:val="00963264"/>
    <w:rsid w:val="00984464"/>
    <w:rsid w:val="00990172"/>
    <w:rsid w:val="00992C88"/>
    <w:rsid w:val="00997CD5"/>
    <w:rsid w:val="009A61DD"/>
    <w:rsid w:val="009A7D27"/>
    <w:rsid w:val="009C0117"/>
    <w:rsid w:val="009C2B3B"/>
    <w:rsid w:val="009C5469"/>
    <w:rsid w:val="009C61FA"/>
    <w:rsid w:val="009E09EA"/>
    <w:rsid w:val="009E2677"/>
    <w:rsid w:val="009F1CA0"/>
    <w:rsid w:val="009F1E23"/>
    <w:rsid w:val="009F5A3D"/>
    <w:rsid w:val="00A02B4C"/>
    <w:rsid w:val="00A031EE"/>
    <w:rsid w:val="00A079FA"/>
    <w:rsid w:val="00A10500"/>
    <w:rsid w:val="00A22F6D"/>
    <w:rsid w:val="00A27968"/>
    <w:rsid w:val="00A33B4C"/>
    <w:rsid w:val="00A34C83"/>
    <w:rsid w:val="00A44DEF"/>
    <w:rsid w:val="00A5015F"/>
    <w:rsid w:val="00A50489"/>
    <w:rsid w:val="00A7029B"/>
    <w:rsid w:val="00A735C6"/>
    <w:rsid w:val="00A8101C"/>
    <w:rsid w:val="00A82B6B"/>
    <w:rsid w:val="00A831F8"/>
    <w:rsid w:val="00A8595B"/>
    <w:rsid w:val="00A90E0D"/>
    <w:rsid w:val="00A90EB8"/>
    <w:rsid w:val="00AA053D"/>
    <w:rsid w:val="00AA202F"/>
    <w:rsid w:val="00AA7E08"/>
    <w:rsid w:val="00AB4A3F"/>
    <w:rsid w:val="00AB595E"/>
    <w:rsid w:val="00AC2B94"/>
    <w:rsid w:val="00AC4E6B"/>
    <w:rsid w:val="00AD1C44"/>
    <w:rsid w:val="00AD5A2E"/>
    <w:rsid w:val="00AD613E"/>
    <w:rsid w:val="00AD65C3"/>
    <w:rsid w:val="00AE08E2"/>
    <w:rsid w:val="00AE3082"/>
    <w:rsid w:val="00AE5251"/>
    <w:rsid w:val="00AE70B9"/>
    <w:rsid w:val="00AF0735"/>
    <w:rsid w:val="00AF44A8"/>
    <w:rsid w:val="00B1468A"/>
    <w:rsid w:val="00B16BEE"/>
    <w:rsid w:val="00B17CA1"/>
    <w:rsid w:val="00B205F5"/>
    <w:rsid w:val="00B23185"/>
    <w:rsid w:val="00B2417B"/>
    <w:rsid w:val="00B24582"/>
    <w:rsid w:val="00B25BA3"/>
    <w:rsid w:val="00B34602"/>
    <w:rsid w:val="00B446AB"/>
    <w:rsid w:val="00B4741A"/>
    <w:rsid w:val="00B51975"/>
    <w:rsid w:val="00B5789B"/>
    <w:rsid w:val="00B622CD"/>
    <w:rsid w:val="00B62B59"/>
    <w:rsid w:val="00B63C4A"/>
    <w:rsid w:val="00B660E4"/>
    <w:rsid w:val="00B75780"/>
    <w:rsid w:val="00B8304D"/>
    <w:rsid w:val="00B8609E"/>
    <w:rsid w:val="00B93E55"/>
    <w:rsid w:val="00BA58A0"/>
    <w:rsid w:val="00BB3D70"/>
    <w:rsid w:val="00BB51EA"/>
    <w:rsid w:val="00BC01FE"/>
    <w:rsid w:val="00BC1525"/>
    <w:rsid w:val="00BC273C"/>
    <w:rsid w:val="00BC38F4"/>
    <w:rsid w:val="00BC7CE4"/>
    <w:rsid w:val="00BD693F"/>
    <w:rsid w:val="00C0162B"/>
    <w:rsid w:val="00C0391D"/>
    <w:rsid w:val="00C06E1B"/>
    <w:rsid w:val="00C1339B"/>
    <w:rsid w:val="00C23D1A"/>
    <w:rsid w:val="00C312CD"/>
    <w:rsid w:val="00C35262"/>
    <w:rsid w:val="00C35E84"/>
    <w:rsid w:val="00C41C04"/>
    <w:rsid w:val="00C5261D"/>
    <w:rsid w:val="00C52D0D"/>
    <w:rsid w:val="00C55C38"/>
    <w:rsid w:val="00C657D8"/>
    <w:rsid w:val="00C700E8"/>
    <w:rsid w:val="00C7443E"/>
    <w:rsid w:val="00C745B7"/>
    <w:rsid w:val="00C77DC7"/>
    <w:rsid w:val="00C800C7"/>
    <w:rsid w:val="00C94773"/>
    <w:rsid w:val="00C94864"/>
    <w:rsid w:val="00CA344F"/>
    <w:rsid w:val="00CA3EBB"/>
    <w:rsid w:val="00CA64B7"/>
    <w:rsid w:val="00CB4EC5"/>
    <w:rsid w:val="00CC3510"/>
    <w:rsid w:val="00CC5C2C"/>
    <w:rsid w:val="00CC6F2C"/>
    <w:rsid w:val="00CD542B"/>
    <w:rsid w:val="00CE5B8B"/>
    <w:rsid w:val="00CE5C9B"/>
    <w:rsid w:val="00CF3753"/>
    <w:rsid w:val="00D03D7F"/>
    <w:rsid w:val="00D05F64"/>
    <w:rsid w:val="00D22DE6"/>
    <w:rsid w:val="00D310E4"/>
    <w:rsid w:val="00D32387"/>
    <w:rsid w:val="00D46D10"/>
    <w:rsid w:val="00D50F61"/>
    <w:rsid w:val="00D60F70"/>
    <w:rsid w:val="00D6224B"/>
    <w:rsid w:val="00D7106D"/>
    <w:rsid w:val="00D71966"/>
    <w:rsid w:val="00D72481"/>
    <w:rsid w:val="00D72C8F"/>
    <w:rsid w:val="00D930B3"/>
    <w:rsid w:val="00D94CED"/>
    <w:rsid w:val="00DB3E7F"/>
    <w:rsid w:val="00DB45D6"/>
    <w:rsid w:val="00DB5591"/>
    <w:rsid w:val="00DC322C"/>
    <w:rsid w:val="00DC3378"/>
    <w:rsid w:val="00DD020F"/>
    <w:rsid w:val="00DD11D7"/>
    <w:rsid w:val="00DD1BC1"/>
    <w:rsid w:val="00DD70E7"/>
    <w:rsid w:val="00DE1C93"/>
    <w:rsid w:val="00DE3625"/>
    <w:rsid w:val="00DF05AC"/>
    <w:rsid w:val="00DF0D66"/>
    <w:rsid w:val="00E03EA1"/>
    <w:rsid w:val="00E040F7"/>
    <w:rsid w:val="00E1152F"/>
    <w:rsid w:val="00E13BA1"/>
    <w:rsid w:val="00E17B84"/>
    <w:rsid w:val="00E256A0"/>
    <w:rsid w:val="00E330F2"/>
    <w:rsid w:val="00E345ED"/>
    <w:rsid w:val="00E364EF"/>
    <w:rsid w:val="00E47378"/>
    <w:rsid w:val="00E57E3B"/>
    <w:rsid w:val="00E606D9"/>
    <w:rsid w:val="00E641AD"/>
    <w:rsid w:val="00E74AA1"/>
    <w:rsid w:val="00E77E31"/>
    <w:rsid w:val="00E91CF3"/>
    <w:rsid w:val="00E92755"/>
    <w:rsid w:val="00E932B0"/>
    <w:rsid w:val="00E94016"/>
    <w:rsid w:val="00EA16DA"/>
    <w:rsid w:val="00EA26FB"/>
    <w:rsid w:val="00EA4C69"/>
    <w:rsid w:val="00EA79E9"/>
    <w:rsid w:val="00EB5339"/>
    <w:rsid w:val="00EC0831"/>
    <w:rsid w:val="00ED176C"/>
    <w:rsid w:val="00ED1A1E"/>
    <w:rsid w:val="00ED1F05"/>
    <w:rsid w:val="00EE6B80"/>
    <w:rsid w:val="00EF1CD5"/>
    <w:rsid w:val="00EF793C"/>
    <w:rsid w:val="00F0287F"/>
    <w:rsid w:val="00F151DB"/>
    <w:rsid w:val="00F31E03"/>
    <w:rsid w:val="00F33943"/>
    <w:rsid w:val="00F34A27"/>
    <w:rsid w:val="00F4346B"/>
    <w:rsid w:val="00F4471B"/>
    <w:rsid w:val="00F47474"/>
    <w:rsid w:val="00F61702"/>
    <w:rsid w:val="00F73C83"/>
    <w:rsid w:val="00F82682"/>
    <w:rsid w:val="00F8742E"/>
    <w:rsid w:val="00F91B06"/>
    <w:rsid w:val="00F93742"/>
    <w:rsid w:val="00F94720"/>
    <w:rsid w:val="00FA3089"/>
    <w:rsid w:val="00FA482B"/>
    <w:rsid w:val="00FA7052"/>
    <w:rsid w:val="00FB2273"/>
    <w:rsid w:val="00FB782D"/>
    <w:rsid w:val="00FC3A25"/>
    <w:rsid w:val="00FD1CD3"/>
    <w:rsid w:val="00FD2126"/>
    <w:rsid w:val="00FD269C"/>
    <w:rsid w:val="00FD65AA"/>
    <w:rsid w:val="00FD7CCE"/>
    <w:rsid w:val="00FE186A"/>
    <w:rsid w:val="00FF061A"/>
    <w:rsid w:val="00FF10AF"/>
    <w:rsid w:val="00FF3238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4"/>
      </w:numPr>
    </w:pPr>
  </w:style>
  <w:style w:type="paragraph" w:styleId="ListBullet">
    <w:name w:val="List Bullet"/>
    <w:basedOn w:val="Normal"/>
    <w:rsid w:val="00046AF7"/>
    <w:pPr>
      <w:numPr>
        <w:numId w:val="1"/>
      </w:numPr>
    </w:pPr>
  </w:style>
  <w:style w:type="paragraph" w:styleId="ListBullet2">
    <w:name w:val="List Bullet 2"/>
    <w:basedOn w:val="Normal"/>
    <w:rsid w:val="00046AF7"/>
    <w:pPr>
      <w:numPr>
        <w:numId w:val="2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3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44D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31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epaeis/airnowtomed/src/ma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epaeis/airnowtomed/src/mai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%3cbitbucketID%3e@bitbucket.org/epaeis/airnowtomed.gi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BBB94-ED01-44D0-A23C-CBEBFCB9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AirNowTomed</dc:title>
  <dc:subject/>
  <dc:creator>Contractor</dc:creator>
  <cp:keywords/>
  <dc:description/>
  <cp:lastModifiedBy>Wilkes, Chris</cp:lastModifiedBy>
  <cp:revision>2</cp:revision>
  <cp:lastPrinted>2021-08-25T17:36:00Z</cp:lastPrinted>
  <dcterms:created xsi:type="dcterms:W3CDTF">2022-01-07T18:41:00Z</dcterms:created>
  <dcterms:modified xsi:type="dcterms:W3CDTF">2022-01-07T18:41:00Z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