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6C77D9" w:rsidRPr="00A22F6D" w14:paraId="543FF019" w14:textId="77777777" w:rsidTr="00016BFE">
        <w:trPr>
          <w:tblHeader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14:paraId="5FEAF82E" w14:textId="48BCB34D" w:rsidR="006C77D9" w:rsidRPr="00877C71" w:rsidRDefault="00F3447E" w:rsidP="00FB782D">
            <w:pPr>
              <w:pStyle w:val="Heading1"/>
            </w:pPr>
            <w:r>
              <w:t xml:space="preserve">AirNow State </w:t>
            </w:r>
            <w:r w:rsidR="007463BC">
              <w:t xml:space="preserve">Level </w:t>
            </w:r>
            <w:r>
              <w:t>Notifications</w:t>
            </w:r>
          </w:p>
        </w:tc>
      </w:tr>
      <w:tr w:rsidR="00684881" w:rsidRPr="00A22F6D" w14:paraId="5558274C" w14:textId="77777777" w:rsidTr="00A22F6D">
        <w:trPr>
          <w:tblHeader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33EAE4CC" w14:textId="7A1F8E15" w:rsidR="00353E74" w:rsidRPr="00046AF7" w:rsidRDefault="00CB34B6" w:rsidP="00FB782D">
            <w:pPr>
              <w:pStyle w:val="Heading5"/>
            </w:pPr>
            <w:r>
              <w:t>06/16</w:t>
            </w:r>
            <w:r w:rsidR="007860D6">
              <w:t>/2021</w:t>
            </w:r>
          </w:p>
        </w:tc>
      </w:tr>
      <w:tr w:rsidR="00684881" w:rsidRPr="00A22F6D" w14:paraId="3C2413A4" w14:textId="77777777" w:rsidTr="00A22F6D">
        <w:tc>
          <w:tcPr>
            <w:tcW w:w="0" w:type="auto"/>
            <w:shd w:val="clear" w:color="auto" w:fill="CCCCFF"/>
          </w:tcPr>
          <w:p w14:paraId="31E86980" w14:textId="77777777" w:rsidR="00684881" w:rsidRDefault="00684881" w:rsidP="0063370D">
            <w:pPr>
              <w:pStyle w:val="Heading4"/>
            </w:pPr>
            <w:r>
              <w:t>Introduction</w:t>
            </w:r>
          </w:p>
        </w:tc>
      </w:tr>
      <w:tr w:rsidR="00684881" w:rsidRPr="00A22F6D" w14:paraId="187B6C6F" w14:textId="77777777" w:rsidTr="00A22F6D">
        <w:trPr>
          <w:trHeight w:val="1682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4F1240A3" w14:textId="77777777" w:rsidR="008E54F9" w:rsidRPr="004818F6" w:rsidRDefault="008E54F9" w:rsidP="00A22F6D">
            <w:pPr>
              <w:pStyle w:val="BodyText3example"/>
              <w:ind w:left="0"/>
              <w:rPr>
                <w:rFonts w:cs="Arial"/>
                <w:color w:val="FF0000"/>
                <w:szCs w:val="20"/>
              </w:rPr>
            </w:pPr>
          </w:p>
          <w:p w14:paraId="01DBA033" w14:textId="563F1C0E" w:rsidR="00CB34B6" w:rsidRPr="004818F6" w:rsidRDefault="00255707" w:rsidP="00CB34B6">
            <w:pPr>
              <w:rPr>
                <w:rFonts w:cs="Arial"/>
                <w:szCs w:val="20"/>
              </w:rPr>
            </w:pPr>
            <w:r w:rsidRPr="004818F6">
              <w:rPr>
                <w:rFonts w:cs="Arial"/>
                <w:szCs w:val="20"/>
              </w:rPr>
              <w:t xml:space="preserve">This is the procedure </w:t>
            </w:r>
            <w:r w:rsidR="00CB34B6" w:rsidRPr="004818F6">
              <w:rPr>
                <w:rFonts w:cs="Arial"/>
                <w:szCs w:val="20"/>
              </w:rPr>
              <w:t xml:space="preserve">to add (or remove) a AirNow State </w:t>
            </w:r>
            <w:r w:rsidR="007463BC" w:rsidRPr="004818F6">
              <w:rPr>
                <w:rFonts w:cs="Arial"/>
                <w:szCs w:val="20"/>
              </w:rPr>
              <w:t xml:space="preserve">Level </w:t>
            </w:r>
            <w:r w:rsidR="00CB34B6" w:rsidRPr="004818F6">
              <w:rPr>
                <w:rFonts w:cs="Arial"/>
                <w:szCs w:val="20"/>
              </w:rPr>
              <w:t>Notification</w:t>
            </w:r>
            <w:r w:rsidR="00DA5492" w:rsidRPr="004818F6">
              <w:rPr>
                <w:rFonts w:cs="Arial"/>
                <w:szCs w:val="20"/>
              </w:rPr>
              <w:t>.</w:t>
            </w:r>
            <w:r w:rsidR="00ED1A2B" w:rsidRPr="004818F6">
              <w:rPr>
                <w:rFonts w:cs="Arial"/>
                <w:szCs w:val="20"/>
              </w:rPr>
              <w:t xml:space="preserve"> </w:t>
            </w:r>
            <w:r w:rsidR="004415F6" w:rsidRPr="004818F6">
              <w:rPr>
                <w:rFonts w:cs="Arial"/>
                <w:szCs w:val="20"/>
              </w:rPr>
              <w:t xml:space="preserve">This procedure assumes </w:t>
            </w:r>
            <w:r w:rsidR="00CB34B6" w:rsidRPr="004818F6">
              <w:rPr>
                <w:rFonts w:cs="Arial"/>
                <w:szCs w:val="20"/>
              </w:rPr>
              <w:t xml:space="preserve">that sample stateNotifications.json file is available in </w:t>
            </w:r>
            <w:r w:rsidR="006F1455" w:rsidRPr="004818F6">
              <w:rPr>
                <w:rFonts w:cs="Arial"/>
                <w:szCs w:val="20"/>
              </w:rPr>
              <w:t>the</w:t>
            </w:r>
            <w:r w:rsidR="00CB34B6" w:rsidRPr="004818F6">
              <w:rPr>
                <w:rFonts w:cs="Arial"/>
                <w:szCs w:val="20"/>
              </w:rPr>
              <w:t xml:space="preserve"> docroot</w:t>
            </w:r>
            <w:r w:rsidR="006F1455" w:rsidRPr="004818F6">
              <w:rPr>
                <w:rFonts w:cs="Arial"/>
                <w:szCs w:val="20"/>
              </w:rPr>
              <w:t xml:space="preserve"> directory</w:t>
            </w:r>
            <w:r w:rsidR="00CB34B6" w:rsidRPr="004818F6">
              <w:rPr>
                <w:rFonts w:cs="Arial"/>
                <w:szCs w:val="20"/>
              </w:rPr>
              <w:t xml:space="preserve"> (or “</w:t>
            </w:r>
            <w:r w:rsidR="001F2BA8" w:rsidRPr="004818F6">
              <w:rPr>
                <w:rFonts w:cs="Arial"/>
                <w:szCs w:val="20"/>
              </w:rPr>
              <w:t>/</w:t>
            </w:r>
            <w:r w:rsidR="00CB34B6" w:rsidRPr="004818F6">
              <w:rPr>
                <w:rFonts w:cs="Arial"/>
                <w:szCs w:val="20"/>
              </w:rPr>
              <w:t>prod</w:t>
            </w:r>
            <w:r w:rsidR="001F2BA8" w:rsidRPr="004818F6">
              <w:rPr>
                <w:rFonts w:cs="Arial"/>
                <w:szCs w:val="20"/>
              </w:rPr>
              <w:t>/public</w:t>
            </w:r>
            <w:r w:rsidR="00CB34B6" w:rsidRPr="004818F6">
              <w:rPr>
                <w:rFonts w:cs="Arial"/>
                <w:szCs w:val="20"/>
              </w:rPr>
              <w:t>” directory post-TOME</w:t>
            </w:r>
            <w:r w:rsidR="006F1455" w:rsidRPr="004818F6">
              <w:rPr>
                <w:rFonts w:cs="Arial"/>
                <w:szCs w:val="20"/>
              </w:rPr>
              <w:t xml:space="preserve"> and pre-Push</w:t>
            </w:r>
            <w:r w:rsidR="00CB34B6" w:rsidRPr="004818F6">
              <w:rPr>
                <w:rFonts w:cs="Arial"/>
                <w:szCs w:val="20"/>
              </w:rPr>
              <w:t>.)</w:t>
            </w:r>
            <w:r w:rsidR="00AF0520" w:rsidRPr="004818F6">
              <w:rPr>
                <w:rFonts w:cs="Arial"/>
                <w:szCs w:val="20"/>
              </w:rPr>
              <w:t xml:space="preserve"> </w:t>
            </w:r>
            <w:r w:rsidR="00CB34B6" w:rsidRPr="004818F6">
              <w:rPr>
                <w:rFonts w:cs="Arial"/>
                <w:szCs w:val="20"/>
              </w:rPr>
              <w:t>Th</w:t>
            </w:r>
            <w:r w:rsidR="006F1455" w:rsidRPr="004818F6">
              <w:rPr>
                <w:rFonts w:cs="Arial"/>
                <w:szCs w:val="20"/>
              </w:rPr>
              <w:t>er</w:t>
            </w:r>
            <w:r w:rsidR="00CB34B6" w:rsidRPr="004818F6">
              <w:rPr>
                <w:rFonts w:cs="Arial"/>
                <w:szCs w:val="20"/>
              </w:rPr>
              <w:t xml:space="preserve">e are </w:t>
            </w:r>
            <w:r w:rsidR="00CB34B6" w:rsidRPr="004818F6">
              <w:rPr>
                <w:rFonts w:cs="Arial"/>
                <w:b/>
                <w:bCs/>
                <w:szCs w:val="20"/>
              </w:rPr>
              <w:t>three</w:t>
            </w:r>
            <w:r w:rsidR="00CB34B6" w:rsidRPr="004818F6">
              <w:rPr>
                <w:rFonts w:cs="Arial"/>
                <w:szCs w:val="20"/>
              </w:rPr>
              <w:t xml:space="preserve"> types of State Level Notifications. Wildfire, Notice, and General. Wildfire and Notice Notifications create a clickable button in the black bar that can highlight an AirNow.gov </w:t>
            </w:r>
            <w:r w:rsidR="00CB34B6" w:rsidRPr="004818F6">
              <w:rPr>
                <w:rFonts w:cs="Arial"/>
                <w:b/>
                <w:bCs/>
                <w:szCs w:val="20"/>
              </w:rPr>
              <w:t xml:space="preserve">Alert </w:t>
            </w:r>
            <w:r w:rsidR="00CB34B6" w:rsidRPr="004818F6">
              <w:rPr>
                <w:rFonts w:cs="Arial"/>
                <w:szCs w:val="20"/>
              </w:rPr>
              <w:t>that already exists. A General Notification creates a clickable button in the black bar that opens a JavaScript alert dialog box using the content in the JSON file.</w:t>
            </w:r>
          </w:p>
          <w:p w14:paraId="619D8364" w14:textId="77777777" w:rsidR="00CB34B6" w:rsidRPr="004818F6" w:rsidRDefault="00CB34B6" w:rsidP="00CB34B6">
            <w:pPr>
              <w:rPr>
                <w:rFonts w:cs="Arial"/>
                <w:szCs w:val="20"/>
              </w:rPr>
            </w:pPr>
          </w:p>
          <w:p w14:paraId="72C67C61" w14:textId="30C285CF" w:rsidR="00CB34B6" w:rsidRPr="004818F6" w:rsidRDefault="00AF0520" w:rsidP="00CB34B6">
            <w:pPr>
              <w:rPr>
                <w:rFonts w:cs="Arial"/>
                <w:szCs w:val="20"/>
              </w:rPr>
            </w:pPr>
            <w:r w:rsidRPr="004818F6">
              <w:rPr>
                <w:rFonts w:cs="Arial"/>
                <w:szCs w:val="20"/>
              </w:rPr>
              <w:t>In the</w:t>
            </w:r>
            <w:r w:rsidR="00175EB5" w:rsidRPr="004818F6">
              <w:rPr>
                <w:rFonts w:cs="Arial"/>
                <w:szCs w:val="20"/>
              </w:rPr>
              <w:t xml:space="preserve"> sample stateNotofications.json there are Test “states” for each type. They use </w:t>
            </w:r>
            <w:r w:rsidR="00CB34B6" w:rsidRPr="004818F6">
              <w:rPr>
                <w:rFonts w:cs="Arial"/>
                <w:szCs w:val="20"/>
              </w:rPr>
              <w:t xml:space="preserve">the two-letter </w:t>
            </w:r>
            <w:r w:rsidR="00175EB5" w:rsidRPr="004818F6">
              <w:rPr>
                <w:rFonts w:cs="Arial"/>
                <w:szCs w:val="20"/>
              </w:rPr>
              <w:t>s</w:t>
            </w:r>
            <w:r w:rsidR="00CB34B6" w:rsidRPr="004818F6">
              <w:rPr>
                <w:rFonts w:cs="Arial"/>
                <w:szCs w:val="20"/>
              </w:rPr>
              <w:t>tates</w:t>
            </w:r>
            <w:r w:rsidR="00175EB5" w:rsidRPr="004818F6">
              <w:rPr>
                <w:rFonts w:cs="Arial"/>
                <w:szCs w:val="20"/>
              </w:rPr>
              <w:t xml:space="preserve"> abbreviations of </w:t>
            </w:r>
            <w:r w:rsidR="00CB34B6" w:rsidRPr="004818F6">
              <w:rPr>
                <w:rFonts w:cs="Arial"/>
                <w:szCs w:val="20"/>
              </w:rPr>
              <w:t>TF, TE, and TG. TF for “</w:t>
            </w:r>
            <w:r w:rsidR="00CB34B6" w:rsidRPr="004818F6">
              <w:rPr>
                <w:rFonts w:cs="Arial"/>
                <w:b/>
                <w:bCs/>
                <w:szCs w:val="20"/>
              </w:rPr>
              <w:t>T</w:t>
            </w:r>
            <w:r w:rsidR="00CB34B6" w:rsidRPr="004818F6">
              <w:rPr>
                <w:rFonts w:cs="Arial"/>
                <w:szCs w:val="20"/>
              </w:rPr>
              <w:t xml:space="preserve">est </w:t>
            </w:r>
            <w:r w:rsidR="00CB34B6" w:rsidRPr="004818F6">
              <w:rPr>
                <w:rFonts w:cs="Arial"/>
                <w:b/>
                <w:bCs/>
                <w:szCs w:val="20"/>
              </w:rPr>
              <w:t>F</w:t>
            </w:r>
            <w:r w:rsidR="00CB34B6" w:rsidRPr="004818F6">
              <w:rPr>
                <w:rFonts w:cs="Arial"/>
                <w:szCs w:val="20"/>
              </w:rPr>
              <w:t>ire”, TE for “</w:t>
            </w:r>
            <w:r w:rsidR="00CB34B6" w:rsidRPr="004818F6">
              <w:rPr>
                <w:rFonts w:cs="Arial"/>
                <w:b/>
                <w:bCs/>
                <w:szCs w:val="20"/>
              </w:rPr>
              <w:t>T</w:t>
            </w:r>
            <w:r w:rsidR="00CB34B6" w:rsidRPr="004818F6">
              <w:rPr>
                <w:rFonts w:cs="Arial"/>
                <w:szCs w:val="20"/>
              </w:rPr>
              <w:t>est Notic</w:t>
            </w:r>
            <w:r w:rsidR="00CB34B6" w:rsidRPr="004818F6">
              <w:rPr>
                <w:rFonts w:cs="Arial"/>
                <w:b/>
                <w:bCs/>
                <w:szCs w:val="20"/>
              </w:rPr>
              <w:t>E</w:t>
            </w:r>
            <w:r w:rsidR="00CB34B6" w:rsidRPr="004818F6">
              <w:rPr>
                <w:rFonts w:cs="Arial"/>
                <w:szCs w:val="20"/>
              </w:rPr>
              <w:t>”, and TG for “</w:t>
            </w:r>
            <w:r w:rsidR="00CB34B6" w:rsidRPr="004818F6">
              <w:rPr>
                <w:rFonts w:cs="Arial"/>
                <w:b/>
                <w:bCs/>
                <w:szCs w:val="20"/>
              </w:rPr>
              <w:t>T</w:t>
            </w:r>
            <w:r w:rsidR="00CB34B6" w:rsidRPr="004818F6">
              <w:rPr>
                <w:rFonts w:cs="Arial"/>
                <w:szCs w:val="20"/>
              </w:rPr>
              <w:t xml:space="preserve">est </w:t>
            </w:r>
            <w:r w:rsidR="00CB34B6" w:rsidRPr="004818F6">
              <w:rPr>
                <w:rFonts w:cs="Arial"/>
                <w:b/>
                <w:bCs/>
                <w:szCs w:val="20"/>
              </w:rPr>
              <w:t>G</w:t>
            </w:r>
            <w:r w:rsidR="00CB34B6" w:rsidRPr="004818F6">
              <w:rPr>
                <w:rFonts w:cs="Arial"/>
                <w:szCs w:val="20"/>
              </w:rPr>
              <w:t>eneral”</w:t>
            </w:r>
            <w:r w:rsidR="00175EB5" w:rsidRPr="004818F6">
              <w:rPr>
                <w:rFonts w:cs="Arial"/>
                <w:szCs w:val="20"/>
              </w:rPr>
              <w:t xml:space="preserve"> See the sample stateNotification.json file below.</w:t>
            </w:r>
          </w:p>
          <w:p w14:paraId="439E790B" w14:textId="77777777" w:rsidR="00CB34B6" w:rsidRPr="004818F6" w:rsidRDefault="00CB34B6" w:rsidP="00CB34B6">
            <w:pPr>
              <w:rPr>
                <w:rFonts w:cs="Arial"/>
                <w:szCs w:val="20"/>
              </w:rPr>
            </w:pPr>
          </w:p>
          <w:p w14:paraId="319672BD" w14:textId="058C91AB" w:rsidR="00CB34B6" w:rsidRPr="004818F6" w:rsidRDefault="00CB34B6" w:rsidP="00CB34B6">
            <w:pPr>
              <w:rPr>
                <w:rFonts w:cs="Arial"/>
                <w:szCs w:val="20"/>
              </w:rPr>
            </w:pPr>
            <w:r w:rsidRPr="004818F6">
              <w:rPr>
                <w:rFonts w:cs="Arial"/>
                <w:szCs w:val="20"/>
              </w:rPr>
              <w:t xml:space="preserve">Type "Wildfires". This one </w:t>
            </w:r>
            <w:r w:rsidR="00175EB5" w:rsidRPr="004818F6">
              <w:rPr>
                <w:rFonts w:cs="Arial"/>
                <w:szCs w:val="20"/>
              </w:rPr>
              <w:t>has</w:t>
            </w:r>
            <w:r w:rsidRPr="004818F6">
              <w:rPr>
                <w:rFonts w:cs="Arial"/>
                <w:szCs w:val="20"/>
              </w:rPr>
              <w:t xml:space="preserve"> a type of “Wildfires” and alertnode value of an existing Alert.</w:t>
            </w:r>
            <w:r w:rsidR="00175EB5" w:rsidRPr="004818F6">
              <w:rPr>
                <w:rFonts w:cs="Arial"/>
                <w:szCs w:val="20"/>
              </w:rPr>
              <w:t xml:space="preserve"> It will also create the dark red Fire &amp; Smoke Map button on the dial page.</w:t>
            </w:r>
          </w:p>
          <w:p w14:paraId="73BC8B08" w14:textId="3D62F158" w:rsidR="00CB34B6" w:rsidRPr="004818F6" w:rsidRDefault="00CB34B6" w:rsidP="00CB34B6">
            <w:pPr>
              <w:rPr>
                <w:rFonts w:cs="Arial"/>
                <w:szCs w:val="20"/>
              </w:rPr>
            </w:pPr>
            <w:r w:rsidRPr="004818F6">
              <w:rPr>
                <w:rFonts w:cs="Arial"/>
                <w:szCs w:val="20"/>
              </w:rPr>
              <w:t xml:space="preserve">            </w:t>
            </w:r>
            <w:hyperlink r:id="rId8" w:history="1">
              <w:r w:rsidR="001F2BA8" w:rsidRPr="004818F6">
                <w:rPr>
                  <w:rStyle w:val="Hyperlink"/>
                  <w:rFonts w:cs="Arial"/>
                  <w:szCs w:val="20"/>
                </w:rPr>
                <w:t>https://www.airnow.gov/?city=Test&amp;state=TF&amp;country=USA</w:t>
              </w:r>
            </w:hyperlink>
          </w:p>
          <w:p w14:paraId="232EB1F6" w14:textId="77777777" w:rsidR="00CB34B6" w:rsidRPr="004818F6" w:rsidRDefault="00CB34B6" w:rsidP="00CB34B6">
            <w:pPr>
              <w:rPr>
                <w:rFonts w:cs="Arial"/>
                <w:szCs w:val="20"/>
              </w:rPr>
            </w:pPr>
          </w:p>
          <w:p w14:paraId="516DEE2D" w14:textId="77777777" w:rsidR="00CB34B6" w:rsidRPr="004818F6" w:rsidRDefault="00CB34B6" w:rsidP="00CB34B6">
            <w:pPr>
              <w:rPr>
                <w:rFonts w:cs="Arial"/>
                <w:szCs w:val="20"/>
              </w:rPr>
            </w:pPr>
            <w:r w:rsidRPr="004818F6">
              <w:rPr>
                <w:rFonts w:cs="Arial"/>
                <w:szCs w:val="20"/>
              </w:rPr>
              <w:t>Type "Notice", This one has a type of “Notice” and alertnode value of an existing Alert.</w:t>
            </w:r>
          </w:p>
          <w:p w14:paraId="01571CF4" w14:textId="0FE4EABF" w:rsidR="00CB34B6" w:rsidRPr="004818F6" w:rsidRDefault="00CB34B6" w:rsidP="00CB34B6">
            <w:pPr>
              <w:rPr>
                <w:rFonts w:cs="Arial"/>
                <w:szCs w:val="20"/>
              </w:rPr>
            </w:pPr>
            <w:r w:rsidRPr="004818F6">
              <w:rPr>
                <w:rFonts w:cs="Arial"/>
                <w:szCs w:val="20"/>
              </w:rPr>
              <w:t xml:space="preserve">            </w:t>
            </w:r>
            <w:hyperlink r:id="rId9" w:history="1">
              <w:r w:rsidR="00207747" w:rsidRPr="00692315">
                <w:rPr>
                  <w:rStyle w:val="Hyperlink"/>
                  <w:rFonts w:cs="Arial"/>
                  <w:szCs w:val="20"/>
                </w:rPr>
                <w:t>https://www.airnow.gov/?city=Test&amp;state=TE&amp;country=USA</w:t>
              </w:r>
            </w:hyperlink>
            <w:r w:rsidRPr="004818F6">
              <w:rPr>
                <w:rFonts w:cs="Arial"/>
                <w:szCs w:val="20"/>
              </w:rPr>
              <w:t xml:space="preserve"> </w:t>
            </w:r>
          </w:p>
          <w:p w14:paraId="05FE5FA3" w14:textId="77777777" w:rsidR="00CB34B6" w:rsidRPr="004818F6" w:rsidRDefault="00CB34B6" w:rsidP="00CB34B6">
            <w:pPr>
              <w:rPr>
                <w:rFonts w:cs="Arial"/>
                <w:szCs w:val="20"/>
              </w:rPr>
            </w:pPr>
          </w:p>
          <w:p w14:paraId="0AA79D07" w14:textId="1447A51B" w:rsidR="00CB34B6" w:rsidRPr="004818F6" w:rsidRDefault="00CB34B6" w:rsidP="00CB34B6">
            <w:pPr>
              <w:rPr>
                <w:rFonts w:cs="Arial"/>
                <w:szCs w:val="20"/>
              </w:rPr>
            </w:pPr>
            <w:r w:rsidRPr="004818F6">
              <w:rPr>
                <w:rFonts w:cs="Arial"/>
                <w:szCs w:val="20"/>
              </w:rPr>
              <w:t>Type "General". This one can have a type of “Wildfires” or “Notice,</w:t>
            </w:r>
            <w:r w:rsidR="006075FC" w:rsidRPr="004818F6">
              <w:rPr>
                <w:rFonts w:cs="Arial"/>
                <w:szCs w:val="20"/>
              </w:rPr>
              <w:t>”</w:t>
            </w:r>
            <w:r w:rsidRPr="004818F6">
              <w:rPr>
                <w:rFonts w:cs="Arial"/>
                <w:szCs w:val="20"/>
              </w:rPr>
              <w:t xml:space="preserve"> but </w:t>
            </w:r>
            <w:r w:rsidR="00175EB5" w:rsidRPr="004818F6">
              <w:rPr>
                <w:rFonts w:cs="Arial"/>
                <w:szCs w:val="20"/>
              </w:rPr>
              <w:t>has an</w:t>
            </w:r>
            <w:r w:rsidRPr="004818F6">
              <w:rPr>
                <w:rFonts w:cs="Arial"/>
                <w:szCs w:val="20"/>
              </w:rPr>
              <w:t xml:space="preserve"> alertnode value of “0”. It creates a JavaScript alert box based on the supplied </w:t>
            </w:r>
            <w:r w:rsidR="00175EB5" w:rsidRPr="004818F6">
              <w:rPr>
                <w:rFonts w:cs="Arial"/>
                <w:szCs w:val="20"/>
              </w:rPr>
              <w:t xml:space="preserve">value of </w:t>
            </w:r>
            <w:r w:rsidR="006075FC" w:rsidRPr="004818F6">
              <w:rPr>
                <w:rFonts w:cs="Arial"/>
                <w:szCs w:val="20"/>
              </w:rPr>
              <w:t>“</w:t>
            </w:r>
            <w:r w:rsidRPr="004818F6">
              <w:rPr>
                <w:rFonts w:cs="Arial"/>
                <w:szCs w:val="20"/>
              </w:rPr>
              <w:t>alerttext</w:t>
            </w:r>
            <w:r w:rsidR="006075FC" w:rsidRPr="004818F6">
              <w:rPr>
                <w:rFonts w:cs="Arial"/>
                <w:szCs w:val="20"/>
              </w:rPr>
              <w:t xml:space="preserve">,” </w:t>
            </w:r>
            <w:r w:rsidRPr="004818F6">
              <w:rPr>
                <w:rFonts w:cs="Arial"/>
                <w:szCs w:val="20"/>
              </w:rPr>
              <w:t xml:space="preserve">but will </w:t>
            </w:r>
            <w:r w:rsidRPr="004818F6">
              <w:rPr>
                <w:rFonts w:cs="Arial"/>
                <w:b/>
                <w:bCs/>
                <w:szCs w:val="20"/>
              </w:rPr>
              <w:t>not</w:t>
            </w:r>
            <w:r w:rsidRPr="004818F6">
              <w:rPr>
                <w:rFonts w:cs="Arial"/>
                <w:szCs w:val="20"/>
              </w:rPr>
              <w:t xml:space="preserve"> allow </w:t>
            </w:r>
            <w:r w:rsidR="00175EB5" w:rsidRPr="004818F6">
              <w:rPr>
                <w:rFonts w:cs="Arial"/>
                <w:szCs w:val="20"/>
              </w:rPr>
              <w:t xml:space="preserve">HTML </w:t>
            </w:r>
            <w:r w:rsidRPr="004818F6">
              <w:rPr>
                <w:rFonts w:cs="Arial"/>
                <w:szCs w:val="20"/>
              </w:rPr>
              <w:t xml:space="preserve">formatting and links. This should allow </w:t>
            </w:r>
            <w:r w:rsidR="00175EB5" w:rsidRPr="004818F6">
              <w:rPr>
                <w:rFonts w:cs="Arial"/>
                <w:szCs w:val="20"/>
              </w:rPr>
              <w:t>the creation of a</w:t>
            </w:r>
            <w:r w:rsidRPr="004818F6">
              <w:rPr>
                <w:rFonts w:cs="Arial"/>
                <w:szCs w:val="20"/>
              </w:rPr>
              <w:t xml:space="preserve"> quick Notification without having to Tome out a new Alert.</w:t>
            </w:r>
          </w:p>
          <w:p w14:paraId="5B3FC5FA" w14:textId="49B2904A" w:rsidR="00CB34B6" w:rsidRPr="004818F6" w:rsidRDefault="00CB34B6" w:rsidP="00CB34B6">
            <w:pPr>
              <w:rPr>
                <w:rFonts w:cs="Arial"/>
                <w:szCs w:val="20"/>
              </w:rPr>
            </w:pPr>
            <w:r w:rsidRPr="004818F6">
              <w:rPr>
                <w:rFonts w:cs="Arial"/>
                <w:szCs w:val="20"/>
              </w:rPr>
              <w:t xml:space="preserve">            </w:t>
            </w:r>
            <w:hyperlink r:id="rId10" w:history="1">
              <w:r w:rsidR="009E6823" w:rsidRPr="004818F6">
                <w:rPr>
                  <w:rStyle w:val="Hyperlink"/>
                  <w:rFonts w:cs="Arial"/>
                  <w:szCs w:val="20"/>
                </w:rPr>
                <w:t>https://www.airnow.gov/?city=Test&amp;state=TG&amp;country=USA</w:t>
              </w:r>
            </w:hyperlink>
          </w:p>
          <w:p w14:paraId="2B52AE5D" w14:textId="30C0AE58" w:rsidR="00CB34B6" w:rsidRPr="004818F6" w:rsidRDefault="00CB34B6" w:rsidP="00AD65C3">
            <w:pPr>
              <w:rPr>
                <w:rFonts w:cs="Arial"/>
                <w:szCs w:val="20"/>
              </w:rPr>
            </w:pPr>
          </w:p>
          <w:p w14:paraId="4BF0576A" w14:textId="6F258545" w:rsidR="006718AA" w:rsidRPr="004818F6" w:rsidRDefault="009E6823" w:rsidP="006718AA">
            <w:pPr>
              <w:rPr>
                <w:rFonts w:cs="Arial"/>
                <w:i/>
                <w:iCs/>
                <w:szCs w:val="20"/>
              </w:rPr>
            </w:pPr>
            <w:r w:rsidRPr="004818F6">
              <w:rPr>
                <w:rFonts w:cs="Arial"/>
                <w:i/>
                <w:iCs/>
                <w:szCs w:val="20"/>
              </w:rPr>
              <w:t>Flexible</w:t>
            </w:r>
            <w:r w:rsidR="006718AA" w:rsidRPr="004818F6">
              <w:rPr>
                <w:rFonts w:cs="Arial"/>
                <w:i/>
                <w:iCs/>
                <w:szCs w:val="20"/>
              </w:rPr>
              <w:t xml:space="preserve"> “Notice” Notification Type</w:t>
            </w:r>
            <w:r w:rsidRPr="004818F6">
              <w:rPr>
                <w:rFonts w:cs="Arial"/>
                <w:i/>
                <w:iCs/>
                <w:szCs w:val="20"/>
              </w:rPr>
              <w:t xml:space="preserve"> Names</w:t>
            </w:r>
          </w:p>
          <w:p w14:paraId="2845F5F0" w14:textId="7E73B708" w:rsidR="006718AA" w:rsidRPr="004818F6" w:rsidRDefault="009E6823" w:rsidP="006718AA">
            <w:pPr>
              <w:rPr>
                <w:rFonts w:cs="Arial"/>
                <w:szCs w:val="20"/>
              </w:rPr>
            </w:pPr>
            <w:r w:rsidRPr="004818F6">
              <w:rPr>
                <w:rFonts w:cs="Arial"/>
                <w:szCs w:val="20"/>
              </w:rPr>
              <w:t>Additional</w:t>
            </w:r>
            <w:r w:rsidR="006718AA" w:rsidRPr="004818F6">
              <w:rPr>
                <w:rFonts w:cs="Arial"/>
                <w:szCs w:val="20"/>
              </w:rPr>
              <w:t xml:space="preserve"> words </w:t>
            </w:r>
            <w:r w:rsidR="004818F6" w:rsidRPr="004818F6">
              <w:rPr>
                <w:rFonts w:cs="Arial"/>
                <w:b/>
                <w:bCs/>
                <w:szCs w:val="20"/>
              </w:rPr>
              <w:t>can</w:t>
            </w:r>
            <w:r w:rsidR="006718AA" w:rsidRPr="004818F6">
              <w:rPr>
                <w:rFonts w:cs="Arial"/>
                <w:szCs w:val="20"/>
              </w:rPr>
              <w:t xml:space="preserve"> be used for the “type” value, but they will always be of type “Notice”. The </w:t>
            </w:r>
            <w:r w:rsidRPr="004818F6">
              <w:rPr>
                <w:rFonts w:cs="Arial"/>
                <w:szCs w:val="20"/>
              </w:rPr>
              <w:t xml:space="preserve">button in the navbar will be the “type” value followed by “for.” </w:t>
            </w:r>
            <w:r w:rsidR="004818F6" w:rsidRPr="004818F6">
              <w:rPr>
                <w:rFonts w:cs="Arial"/>
                <w:szCs w:val="20"/>
              </w:rPr>
              <w:t xml:space="preserve">The </w:t>
            </w:r>
            <w:r w:rsidR="006718AA" w:rsidRPr="004818F6">
              <w:rPr>
                <w:rFonts w:cs="Arial"/>
                <w:szCs w:val="20"/>
              </w:rPr>
              <w:t xml:space="preserve">navbar button will be </w:t>
            </w:r>
            <w:r w:rsidR="001E520E" w:rsidRPr="004818F6">
              <w:rPr>
                <w:rFonts w:cs="Arial"/>
                <w:szCs w:val="20"/>
              </w:rPr>
              <w:t>blue</w:t>
            </w:r>
            <w:r w:rsidR="004818F6" w:rsidRPr="004818F6">
              <w:rPr>
                <w:rFonts w:cs="Arial"/>
                <w:szCs w:val="20"/>
              </w:rPr>
              <w:t xml:space="preserve"> and the </w:t>
            </w:r>
            <w:r w:rsidR="006718AA" w:rsidRPr="004818F6">
              <w:rPr>
                <w:rFonts w:cs="Arial"/>
                <w:szCs w:val="20"/>
              </w:rPr>
              <w:t xml:space="preserve">Fire &amp; Smoke map button will </w:t>
            </w:r>
            <w:r w:rsidR="004818F6" w:rsidRPr="004818F6">
              <w:rPr>
                <w:rFonts w:cs="Arial"/>
                <w:b/>
                <w:bCs/>
                <w:szCs w:val="20"/>
              </w:rPr>
              <w:t>not</w:t>
            </w:r>
            <w:r w:rsidR="004818F6" w:rsidRPr="004818F6">
              <w:rPr>
                <w:rFonts w:cs="Arial"/>
                <w:szCs w:val="20"/>
              </w:rPr>
              <w:t xml:space="preserve"> </w:t>
            </w:r>
            <w:r w:rsidR="006718AA" w:rsidRPr="004818F6">
              <w:rPr>
                <w:rFonts w:cs="Arial"/>
                <w:szCs w:val="20"/>
              </w:rPr>
              <w:t>display. Example</w:t>
            </w:r>
            <w:r w:rsidR="001E520E" w:rsidRPr="004818F6">
              <w:rPr>
                <w:rFonts w:cs="Arial"/>
                <w:szCs w:val="20"/>
              </w:rPr>
              <w:t>s</w:t>
            </w:r>
            <w:r w:rsidR="006718AA" w:rsidRPr="004818F6">
              <w:rPr>
                <w:rFonts w:cs="Arial"/>
                <w:szCs w:val="20"/>
              </w:rPr>
              <w:t xml:space="preserve"> </w:t>
            </w:r>
            <w:r w:rsidR="004818F6" w:rsidRPr="004818F6">
              <w:rPr>
                <w:rFonts w:cs="Arial"/>
                <w:szCs w:val="20"/>
              </w:rPr>
              <w:t>could</w:t>
            </w:r>
            <w:r w:rsidR="006718AA" w:rsidRPr="004818F6">
              <w:rPr>
                <w:rFonts w:cs="Arial"/>
                <w:szCs w:val="20"/>
              </w:rPr>
              <w:t xml:space="preserve"> be “Info for NC</w:t>
            </w:r>
            <w:r w:rsidR="001E520E" w:rsidRPr="004818F6">
              <w:rPr>
                <w:rFonts w:cs="Arial"/>
                <w:szCs w:val="20"/>
              </w:rPr>
              <w:t xml:space="preserve">, </w:t>
            </w:r>
            <w:r w:rsidR="006718AA" w:rsidRPr="004818F6">
              <w:rPr>
                <w:rFonts w:cs="Arial"/>
                <w:szCs w:val="20"/>
              </w:rPr>
              <w:t xml:space="preserve">“Update for SC” or </w:t>
            </w:r>
            <w:r w:rsidR="001E520E" w:rsidRPr="004818F6">
              <w:rPr>
                <w:rFonts w:cs="Arial"/>
                <w:szCs w:val="20"/>
              </w:rPr>
              <w:t>“</w:t>
            </w:r>
            <w:r w:rsidRPr="004818F6">
              <w:rPr>
                <w:rFonts w:cs="Arial"/>
                <w:szCs w:val="20"/>
              </w:rPr>
              <w:t>Advice for GA</w:t>
            </w:r>
            <w:r w:rsidR="00207747">
              <w:rPr>
                <w:rFonts w:cs="Arial"/>
                <w:szCs w:val="20"/>
              </w:rPr>
              <w:t>.</w:t>
            </w:r>
            <w:r w:rsidRPr="004818F6">
              <w:rPr>
                <w:rFonts w:cs="Arial"/>
                <w:szCs w:val="20"/>
              </w:rPr>
              <w:t>”</w:t>
            </w:r>
          </w:p>
          <w:p w14:paraId="6AED2F8C" w14:textId="77777777" w:rsidR="006718AA" w:rsidRPr="004818F6" w:rsidRDefault="006718AA" w:rsidP="00AD65C3">
            <w:pPr>
              <w:rPr>
                <w:rFonts w:cs="Arial"/>
                <w:szCs w:val="20"/>
              </w:rPr>
            </w:pPr>
          </w:p>
          <w:p w14:paraId="5CC1805F" w14:textId="1A894019" w:rsidR="00CB34B6" w:rsidRPr="004818F6" w:rsidRDefault="00CB34B6" w:rsidP="00CB34B6">
            <w:pPr>
              <w:rPr>
                <w:rFonts w:cs="Arial"/>
                <w:szCs w:val="20"/>
              </w:rPr>
            </w:pPr>
            <w:r w:rsidRPr="004818F6">
              <w:rPr>
                <w:rFonts w:cs="Arial"/>
                <w:szCs w:val="20"/>
              </w:rPr>
              <w:t>Procedures:</w:t>
            </w:r>
          </w:p>
          <w:p w14:paraId="510CAC8C" w14:textId="58C008E2" w:rsidR="00CB34B6" w:rsidRPr="004818F6" w:rsidRDefault="00CB34B6" w:rsidP="00222F4A">
            <w:pPr>
              <w:numPr>
                <w:ilvl w:val="0"/>
                <w:numId w:val="12"/>
              </w:numPr>
              <w:rPr>
                <w:rFonts w:cs="Arial"/>
                <w:szCs w:val="20"/>
              </w:rPr>
            </w:pPr>
            <w:r w:rsidRPr="004818F6">
              <w:rPr>
                <w:rFonts w:cs="Arial"/>
                <w:szCs w:val="20"/>
              </w:rPr>
              <w:t>Add a new State Notification of type “Wildfires” or “Notice”</w:t>
            </w:r>
          </w:p>
          <w:p w14:paraId="6E444622" w14:textId="0DB0D50D" w:rsidR="00CB34B6" w:rsidRPr="004818F6" w:rsidRDefault="00CB34B6" w:rsidP="00CB34B6">
            <w:pPr>
              <w:numPr>
                <w:ilvl w:val="0"/>
                <w:numId w:val="12"/>
              </w:numPr>
              <w:rPr>
                <w:rFonts w:cs="Arial"/>
                <w:szCs w:val="20"/>
              </w:rPr>
            </w:pPr>
            <w:r w:rsidRPr="004818F6">
              <w:rPr>
                <w:rFonts w:cs="Arial"/>
                <w:szCs w:val="20"/>
              </w:rPr>
              <w:t>Add a new State Notification of type “General”</w:t>
            </w:r>
          </w:p>
          <w:p w14:paraId="34DA51CA" w14:textId="0191CA5B" w:rsidR="00544BC4" w:rsidRPr="004818F6" w:rsidRDefault="00CB34B6" w:rsidP="0005411D">
            <w:pPr>
              <w:numPr>
                <w:ilvl w:val="0"/>
                <w:numId w:val="12"/>
              </w:numPr>
              <w:rPr>
                <w:rFonts w:cs="Arial"/>
                <w:szCs w:val="20"/>
              </w:rPr>
            </w:pPr>
            <w:r w:rsidRPr="004818F6">
              <w:rPr>
                <w:rFonts w:cs="Arial"/>
                <w:szCs w:val="20"/>
              </w:rPr>
              <w:t>Delete an existing State Notification</w:t>
            </w:r>
          </w:p>
          <w:p w14:paraId="43AB2A1D" w14:textId="70CE492E" w:rsidR="00DA5492" w:rsidRPr="004818F6" w:rsidRDefault="00DA5492" w:rsidP="00DA5492">
            <w:pPr>
              <w:ind w:left="720"/>
              <w:rPr>
                <w:rFonts w:cs="Arial"/>
                <w:color w:val="FF0000"/>
                <w:szCs w:val="20"/>
              </w:rPr>
            </w:pPr>
          </w:p>
        </w:tc>
      </w:tr>
      <w:tr w:rsidR="0017145E" w:rsidRPr="00A22F6D" w14:paraId="3E25F3D7" w14:textId="77777777" w:rsidTr="00A22F6D">
        <w:tc>
          <w:tcPr>
            <w:tcW w:w="0" w:type="auto"/>
            <w:shd w:val="clear" w:color="auto" w:fill="CCCCFF"/>
          </w:tcPr>
          <w:p w14:paraId="51FBA641" w14:textId="77777777" w:rsidR="0017145E" w:rsidRPr="004818F6" w:rsidRDefault="001877E5" w:rsidP="00F34A27">
            <w:pPr>
              <w:pStyle w:val="Heading4"/>
              <w:rPr>
                <w:rFonts w:cs="Arial"/>
              </w:rPr>
            </w:pPr>
            <w:r w:rsidRPr="004818F6">
              <w:rPr>
                <w:rFonts w:cs="Arial"/>
              </w:rPr>
              <w:t>PROCEDURE</w:t>
            </w:r>
          </w:p>
        </w:tc>
      </w:tr>
      <w:tr w:rsidR="0017145E" w:rsidRPr="00A22F6D" w14:paraId="77883E37" w14:textId="77777777" w:rsidTr="00A22F6D">
        <w:trPr>
          <w:trHeight w:val="72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6320F175" w14:textId="21949826" w:rsidR="00ED002E" w:rsidRPr="004818F6" w:rsidRDefault="001A22FF" w:rsidP="002956AE">
            <w:pPr>
              <w:pStyle w:val="BodyText3example"/>
              <w:ind w:left="0"/>
              <w:rPr>
                <w:rFonts w:cs="Arial"/>
                <w:b/>
                <w:color w:val="auto"/>
                <w:szCs w:val="20"/>
              </w:rPr>
            </w:pPr>
            <w:r w:rsidRPr="004818F6">
              <w:rPr>
                <w:rFonts w:cs="Arial"/>
                <w:b/>
                <w:color w:val="auto"/>
                <w:szCs w:val="20"/>
              </w:rPr>
              <w:t xml:space="preserve"> </w:t>
            </w:r>
          </w:p>
          <w:p w14:paraId="1FEF68FD" w14:textId="25DE1CF7" w:rsidR="00CB34B6" w:rsidRPr="004818F6" w:rsidRDefault="00CB34B6" w:rsidP="008255E8">
            <w:pPr>
              <w:rPr>
                <w:rFonts w:cs="Arial"/>
                <w:b/>
                <w:bCs/>
                <w:szCs w:val="20"/>
              </w:rPr>
            </w:pPr>
            <w:r w:rsidRPr="004818F6">
              <w:rPr>
                <w:rFonts w:cs="Arial"/>
                <w:b/>
                <w:bCs/>
                <w:szCs w:val="20"/>
              </w:rPr>
              <w:t xml:space="preserve">Add a new State </w:t>
            </w:r>
            <w:r w:rsidR="008255E8" w:rsidRPr="004818F6">
              <w:rPr>
                <w:rFonts w:cs="Arial"/>
                <w:b/>
                <w:bCs/>
                <w:szCs w:val="20"/>
              </w:rPr>
              <w:t>Notification of type “Wildfires” or “Notice”</w:t>
            </w:r>
          </w:p>
          <w:p w14:paraId="0C93DF6F" w14:textId="14321410" w:rsidR="00CB34B6" w:rsidRPr="004818F6" w:rsidRDefault="00903B06" w:rsidP="00CB34B6">
            <w:pPr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 w:rsidRPr="004818F6">
              <w:rPr>
                <w:rFonts w:cs="Arial"/>
                <w:b/>
                <w:bCs/>
                <w:szCs w:val="20"/>
              </w:rPr>
              <w:t>First</w:t>
            </w:r>
            <w:r w:rsidRPr="004818F6">
              <w:rPr>
                <w:rFonts w:cs="Arial"/>
                <w:szCs w:val="20"/>
              </w:rPr>
              <w:t xml:space="preserve"> create a new Alert and note the Drupal node value. To find the Drupal node value of an existing Alert follow these steps:</w:t>
            </w:r>
          </w:p>
          <w:p w14:paraId="593DBB1D" w14:textId="60386A8D" w:rsidR="00903B06" w:rsidRPr="004818F6" w:rsidRDefault="00903B06" w:rsidP="00903B06">
            <w:pPr>
              <w:numPr>
                <w:ilvl w:val="1"/>
                <w:numId w:val="13"/>
              </w:numPr>
              <w:rPr>
                <w:rFonts w:cs="Arial"/>
                <w:szCs w:val="20"/>
              </w:rPr>
            </w:pPr>
            <w:r w:rsidRPr="004818F6">
              <w:rPr>
                <w:rFonts w:cs="Arial"/>
                <w:szCs w:val="20"/>
              </w:rPr>
              <w:t>In a web browser go to the site with the alert.</w:t>
            </w:r>
          </w:p>
          <w:p w14:paraId="3F03D124" w14:textId="6F5C7AA9" w:rsidR="00903B06" w:rsidRPr="004818F6" w:rsidRDefault="00903B06" w:rsidP="00903B06">
            <w:pPr>
              <w:numPr>
                <w:ilvl w:val="1"/>
                <w:numId w:val="13"/>
              </w:numPr>
              <w:rPr>
                <w:rFonts w:cs="Arial"/>
                <w:szCs w:val="20"/>
              </w:rPr>
            </w:pPr>
            <w:r w:rsidRPr="004818F6">
              <w:rPr>
                <w:rFonts w:cs="Arial"/>
                <w:szCs w:val="20"/>
              </w:rPr>
              <w:t>Click on the Alert icon.</w:t>
            </w:r>
          </w:p>
          <w:p w14:paraId="1633EDB8" w14:textId="55DA9223" w:rsidR="00903B06" w:rsidRPr="004818F6" w:rsidRDefault="00903B06" w:rsidP="00903B06">
            <w:pPr>
              <w:numPr>
                <w:ilvl w:val="1"/>
                <w:numId w:val="13"/>
              </w:numPr>
              <w:rPr>
                <w:rFonts w:cs="Arial"/>
                <w:szCs w:val="20"/>
              </w:rPr>
            </w:pPr>
            <w:r w:rsidRPr="004818F6">
              <w:rPr>
                <w:rFonts w:cs="Arial"/>
                <w:szCs w:val="20"/>
              </w:rPr>
              <w:t>Right-click on the desired Alert, and select “Inspect”</w:t>
            </w:r>
          </w:p>
          <w:p w14:paraId="00B3EA04" w14:textId="3D251A03" w:rsidR="00903B06" w:rsidRPr="004818F6" w:rsidRDefault="00903B06" w:rsidP="00903B06">
            <w:pPr>
              <w:numPr>
                <w:ilvl w:val="1"/>
                <w:numId w:val="13"/>
              </w:numPr>
              <w:rPr>
                <w:rFonts w:cs="Arial"/>
                <w:szCs w:val="20"/>
              </w:rPr>
            </w:pPr>
            <w:r w:rsidRPr="004818F6">
              <w:rPr>
                <w:rFonts w:cs="Arial"/>
                <w:szCs w:val="20"/>
              </w:rPr>
              <w:t>In the Inspector window the highlighted element will have an href value of “/node/###/” where XXXX is the Alert’s node number.</w:t>
            </w:r>
          </w:p>
          <w:p w14:paraId="354D0445" w14:textId="2BBE8902" w:rsidR="00903B06" w:rsidRPr="004818F6" w:rsidRDefault="00903B06" w:rsidP="00CB34B6">
            <w:pPr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 w:rsidRPr="004818F6">
              <w:rPr>
                <w:rFonts w:cs="Arial"/>
                <w:szCs w:val="20"/>
              </w:rPr>
              <w:t>Open the stateNotifications.json file in any text editor.</w:t>
            </w:r>
          </w:p>
          <w:p w14:paraId="479AD649" w14:textId="41561881" w:rsidR="00903B06" w:rsidRPr="004818F6" w:rsidRDefault="00903B06" w:rsidP="00CB34B6">
            <w:pPr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 w:rsidRPr="004818F6">
              <w:rPr>
                <w:rFonts w:cs="Arial"/>
                <w:szCs w:val="20"/>
              </w:rPr>
              <w:t xml:space="preserve">Copy and Paste the </w:t>
            </w:r>
            <w:r w:rsidRPr="004818F6">
              <w:rPr>
                <w:rFonts w:cs="Arial"/>
                <w:b/>
                <w:bCs/>
                <w:szCs w:val="20"/>
              </w:rPr>
              <w:t>top</w:t>
            </w:r>
            <w:r w:rsidRPr="004818F6">
              <w:rPr>
                <w:rFonts w:cs="Arial"/>
                <w:szCs w:val="20"/>
              </w:rPr>
              <w:t xml:space="preserve"> row from the three samples. </w:t>
            </w:r>
            <w:r w:rsidR="00AF0520" w:rsidRPr="004818F6">
              <w:rPr>
                <w:rFonts w:cs="Arial"/>
                <w:szCs w:val="20"/>
              </w:rPr>
              <w:t>Leave</w:t>
            </w:r>
            <w:r w:rsidRPr="004818F6">
              <w:rPr>
                <w:rFonts w:cs="Arial"/>
                <w:szCs w:val="20"/>
              </w:rPr>
              <w:t xml:space="preserve"> the </w:t>
            </w:r>
            <w:r w:rsidR="006718AA" w:rsidRPr="004818F6">
              <w:rPr>
                <w:rFonts w:cs="Arial"/>
                <w:szCs w:val="20"/>
              </w:rPr>
              <w:t xml:space="preserve">other </w:t>
            </w:r>
            <w:r w:rsidR="00AF0520" w:rsidRPr="004818F6">
              <w:rPr>
                <w:rFonts w:cs="Arial"/>
                <w:szCs w:val="20"/>
              </w:rPr>
              <w:t xml:space="preserve">three </w:t>
            </w:r>
            <w:r w:rsidRPr="004818F6">
              <w:rPr>
                <w:rFonts w:cs="Arial"/>
                <w:szCs w:val="20"/>
              </w:rPr>
              <w:t>sample rows there.</w:t>
            </w:r>
            <w:r w:rsidR="00AF0520" w:rsidRPr="004818F6">
              <w:rPr>
                <w:rFonts w:cs="Arial"/>
                <w:szCs w:val="20"/>
              </w:rPr>
              <w:t xml:space="preserve"> Note that each row except the last one ends with a comma.</w:t>
            </w:r>
          </w:p>
          <w:p w14:paraId="485912AD" w14:textId="2DD1D7DB" w:rsidR="00AF0520" w:rsidRPr="004818F6" w:rsidRDefault="00AF0520" w:rsidP="00CB34B6">
            <w:pPr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 w:rsidRPr="004818F6">
              <w:rPr>
                <w:rFonts w:cs="Arial"/>
                <w:szCs w:val="20"/>
              </w:rPr>
              <w:t xml:space="preserve">Change the “state” </w:t>
            </w:r>
            <w:r w:rsidR="001F2BA8" w:rsidRPr="004818F6">
              <w:rPr>
                <w:rFonts w:cs="Arial"/>
                <w:szCs w:val="20"/>
              </w:rPr>
              <w:t xml:space="preserve">string </w:t>
            </w:r>
            <w:r w:rsidRPr="004818F6">
              <w:rPr>
                <w:rFonts w:cs="Arial"/>
                <w:szCs w:val="20"/>
              </w:rPr>
              <w:t>value to a two-letter state abbreviation of the desired state.</w:t>
            </w:r>
          </w:p>
          <w:p w14:paraId="5399CF0E" w14:textId="05C15319" w:rsidR="00AF0520" w:rsidRPr="004818F6" w:rsidRDefault="00AF0520" w:rsidP="00CB34B6">
            <w:pPr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 w:rsidRPr="004818F6">
              <w:rPr>
                <w:rFonts w:cs="Arial"/>
                <w:szCs w:val="20"/>
              </w:rPr>
              <w:lastRenderedPageBreak/>
              <w:t xml:space="preserve">Change the ”type” </w:t>
            </w:r>
            <w:r w:rsidR="001F2BA8" w:rsidRPr="004818F6">
              <w:rPr>
                <w:rFonts w:cs="Arial"/>
                <w:szCs w:val="20"/>
              </w:rPr>
              <w:t xml:space="preserve">string </w:t>
            </w:r>
            <w:r w:rsidRPr="004818F6">
              <w:rPr>
                <w:rFonts w:cs="Arial"/>
                <w:szCs w:val="20"/>
              </w:rPr>
              <w:t>value to either “Wildfires” or “Notice” for the type of Notification desired.</w:t>
            </w:r>
          </w:p>
          <w:p w14:paraId="07E43663" w14:textId="1733E0D3" w:rsidR="00AF0520" w:rsidRPr="004818F6" w:rsidRDefault="00AF0520" w:rsidP="00CB34B6">
            <w:pPr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 w:rsidRPr="004818F6">
              <w:rPr>
                <w:rFonts w:cs="Arial"/>
                <w:szCs w:val="20"/>
              </w:rPr>
              <w:t xml:space="preserve">Change the “alertnode” </w:t>
            </w:r>
            <w:r w:rsidR="001F2BA8" w:rsidRPr="004818F6">
              <w:rPr>
                <w:rFonts w:cs="Arial"/>
                <w:szCs w:val="20"/>
              </w:rPr>
              <w:t xml:space="preserve">integer </w:t>
            </w:r>
            <w:r w:rsidRPr="004818F6">
              <w:rPr>
                <w:rFonts w:cs="Arial"/>
                <w:szCs w:val="20"/>
              </w:rPr>
              <w:t>value to the desired Alert’s node number.</w:t>
            </w:r>
          </w:p>
          <w:p w14:paraId="3E5D71A0" w14:textId="1866B74D" w:rsidR="00AF0520" w:rsidRPr="004818F6" w:rsidRDefault="00AF0520" w:rsidP="00CB34B6">
            <w:pPr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 w:rsidRPr="004818F6">
              <w:rPr>
                <w:rFonts w:cs="Arial"/>
                <w:szCs w:val="20"/>
              </w:rPr>
              <w:t>Save the JSON file.</w:t>
            </w:r>
          </w:p>
          <w:p w14:paraId="3792D6CC" w14:textId="010FC6C9" w:rsidR="00AF0520" w:rsidRPr="004818F6" w:rsidRDefault="00AF0520" w:rsidP="00CB34B6">
            <w:pPr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 w:rsidRPr="004818F6">
              <w:rPr>
                <w:rFonts w:cs="Arial"/>
                <w:szCs w:val="20"/>
              </w:rPr>
              <w:t>Deploy the application.</w:t>
            </w:r>
          </w:p>
          <w:p w14:paraId="5549B076" w14:textId="754FACE8" w:rsidR="00AF0520" w:rsidRPr="004818F6" w:rsidRDefault="00AF0520" w:rsidP="00CB34B6">
            <w:pPr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 w:rsidRPr="004818F6">
              <w:rPr>
                <w:rFonts w:cs="Arial"/>
                <w:szCs w:val="20"/>
              </w:rPr>
              <w:t>Verify after deployment by geolocating to a location in that state.</w:t>
            </w:r>
          </w:p>
          <w:p w14:paraId="300B9A04" w14:textId="77777777" w:rsidR="00230BC2" w:rsidRPr="004818F6" w:rsidRDefault="00230BC2" w:rsidP="00FF3E3F">
            <w:pPr>
              <w:rPr>
                <w:rFonts w:cs="Arial"/>
                <w:szCs w:val="20"/>
              </w:rPr>
            </w:pPr>
          </w:p>
          <w:p w14:paraId="0F50ED79" w14:textId="77777777" w:rsidR="006075FC" w:rsidRPr="004818F6" w:rsidRDefault="008255E8" w:rsidP="006075FC">
            <w:pPr>
              <w:rPr>
                <w:rFonts w:cs="Arial"/>
                <w:b/>
                <w:bCs/>
                <w:szCs w:val="20"/>
              </w:rPr>
            </w:pPr>
            <w:r w:rsidRPr="004818F6">
              <w:rPr>
                <w:rFonts w:cs="Arial"/>
                <w:b/>
                <w:bCs/>
                <w:szCs w:val="20"/>
              </w:rPr>
              <w:t>Add a new State Notification of type “General”</w:t>
            </w:r>
          </w:p>
          <w:p w14:paraId="4A3CFE56" w14:textId="5AF871C0" w:rsidR="006075FC" w:rsidRPr="004818F6" w:rsidRDefault="006075FC" w:rsidP="007A18D4">
            <w:pPr>
              <w:ind w:left="360"/>
              <w:rPr>
                <w:rFonts w:cs="Arial"/>
                <w:i/>
                <w:iCs/>
                <w:szCs w:val="20"/>
              </w:rPr>
            </w:pPr>
            <w:r w:rsidRPr="004818F6">
              <w:rPr>
                <w:rFonts w:cs="Arial"/>
                <w:i/>
                <w:iCs/>
                <w:szCs w:val="20"/>
              </w:rPr>
              <w:t xml:space="preserve">Since this Notification does not </w:t>
            </w:r>
            <w:r w:rsidR="007A18D4" w:rsidRPr="004818F6">
              <w:rPr>
                <w:rFonts w:cs="Arial"/>
                <w:i/>
                <w:iCs/>
                <w:szCs w:val="20"/>
              </w:rPr>
              <w:t>highlight</w:t>
            </w:r>
            <w:r w:rsidRPr="004818F6">
              <w:rPr>
                <w:rFonts w:cs="Arial"/>
                <w:i/>
                <w:iCs/>
                <w:szCs w:val="20"/>
              </w:rPr>
              <w:t xml:space="preserve"> an Alert it does not have an “alertnode” value.</w:t>
            </w:r>
          </w:p>
          <w:p w14:paraId="0830BAAE" w14:textId="77777777" w:rsidR="007A18D4" w:rsidRPr="004818F6" w:rsidRDefault="007A18D4" w:rsidP="007A18D4">
            <w:pPr>
              <w:ind w:left="360"/>
              <w:rPr>
                <w:rFonts w:cs="Arial"/>
                <w:i/>
                <w:iCs/>
                <w:szCs w:val="20"/>
              </w:rPr>
            </w:pPr>
          </w:p>
          <w:p w14:paraId="7EB13335" w14:textId="60DBF28E" w:rsidR="006075FC" w:rsidRPr="004818F6" w:rsidRDefault="006075FC" w:rsidP="006075FC">
            <w:pPr>
              <w:pStyle w:val="ListParagraph"/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 w:rsidRPr="004818F6">
              <w:rPr>
                <w:rFonts w:cs="Arial"/>
                <w:szCs w:val="20"/>
              </w:rPr>
              <w:t>Open the stateNotifications.json file in any text editor.</w:t>
            </w:r>
          </w:p>
          <w:p w14:paraId="6F066FE9" w14:textId="60A691D0" w:rsidR="006075FC" w:rsidRPr="004818F6" w:rsidRDefault="006075FC" w:rsidP="006075FC">
            <w:pPr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 w:rsidRPr="004818F6">
              <w:rPr>
                <w:rFonts w:cs="Arial"/>
                <w:szCs w:val="20"/>
              </w:rPr>
              <w:t xml:space="preserve">Copy and Paste the </w:t>
            </w:r>
            <w:r w:rsidR="007A18D4" w:rsidRPr="004818F6">
              <w:rPr>
                <w:rFonts w:cs="Arial"/>
                <w:b/>
                <w:bCs/>
                <w:szCs w:val="20"/>
              </w:rPr>
              <w:t>bottom</w:t>
            </w:r>
            <w:r w:rsidRPr="004818F6">
              <w:rPr>
                <w:rFonts w:cs="Arial"/>
                <w:szCs w:val="20"/>
              </w:rPr>
              <w:t xml:space="preserve"> row from the three samples. Leave the </w:t>
            </w:r>
            <w:r w:rsidR="006718AA" w:rsidRPr="004818F6">
              <w:rPr>
                <w:rFonts w:cs="Arial"/>
                <w:szCs w:val="20"/>
              </w:rPr>
              <w:t xml:space="preserve">other </w:t>
            </w:r>
            <w:r w:rsidRPr="004818F6">
              <w:rPr>
                <w:rFonts w:cs="Arial"/>
                <w:szCs w:val="20"/>
              </w:rPr>
              <w:t>three sample rows there. Note that each row except the last one ends with a comma.</w:t>
            </w:r>
          </w:p>
          <w:p w14:paraId="650040FE" w14:textId="53CF5E25" w:rsidR="006075FC" w:rsidRPr="004818F6" w:rsidRDefault="006075FC" w:rsidP="006075FC">
            <w:pPr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 w:rsidRPr="004818F6">
              <w:rPr>
                <w:rFonts w:cs="Arial"/>
                <w:szCs w:val="20"/>
              </w:rPr>
              <w:t xml:space="preserve">Change the “state” </w:t>
            </w:r>
            <w:r w:rsidR="001F2BA8" w:rsidRPr="004818F6">
              <w:rPr>
                <w:rFonts w:cs="Arial"/>
                <w:szCs w:val="20"/>
              </w:rPr>
              <w:t xml:space="preserve">string </w:t>
            </w:r>
            <w:r w:rsidRPr="004818F6">
              <w:rPr>
                <w:rFonts w:cs="Arial"/>
                <w:szCs w:val="20"/>
              </w:rPr>
              <w:t>value to a two-letter state abbreviation of the desired state.</w:t>
            </w:r>
          </w:p>
          <w:p w14:paraId="55CA3A25" w14:textId="7BFE7A12" w:rsidR="006075FC" w:rsidRPr="004818F6" w:rsidRDefault="006075FC" w:rsidP="006075FC">
            <w:pPr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 w:rsidRPr="004818F6">
              <w:rPr>
                <w:rFonts w:cs="Arial"/>
                <w:szCs w:val="20"/>
              </w:rPr>
              <w:t>Change the ”type”</w:t>
            </w:r>
            <w:r w:rsidR="001F2BA8" w:rsidRPr="004818F6">
              <w:rPr>
                <w:rFonts w:cs="Arial"/>
                <w:szCs w:val="20"/>
              </w:rPr>
              <w:t xml:space="preserve"> string</w:t>
            </w:r>
            <w:r w:rsidRPr="004818F6">
              <w:rPr>
                <w:rFonts w:cs="Arial"/>
                <w:szCs w:val="20"/>
              </w:rPr>
              <w:t xml:space="preserve"> value to either “Wildfires” or “Notice” for the type of Notification desired.</w:t>
            </w:r>
          </w:p>
          <w:p w14:paraId="4A259088" w14:textId="5C0C02AC" w:rsidR="006075FC" w:rsidRPr="004818F6" w:rsidRDefault="006075FC" w:rsidP="006075FC">
            <w:pPr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 w:rsidRPr="004818F6">
              <w:rPr>
                <w:rFonts w:cs="Arial"/>
                <w:szCs w:val="20"/>
              </w:rPr>
              <w:t>Change the “alert</w:t>
            </w:r>
            <w:r w:rsidR="006718AA" w:rsidRPr="004818F6">
              <w:rPr>
                <w:rFonts w:cs="Arial"/>
                <w:szCs w:val="20"/>
              </w:rPr>
              <w:t>text</w:t>
            </w:r>
            <w:r w:rsidRPr="004818F6">
              <w:rPr>
                <w:rFonts w:cs="Arial"/>
                <w:szCs w:val="20"/>
              </w:rPr>
              <w:t xml:space="preserve">” </w:t>
            </w:r>
            <w:r w:rsidR="001F2BA8" w:rsidRPr="004818F6">
              <w:rPr>
                <w:rFonts w:cs="Arial"/>
                <w:szCs w:val="20"/>
              </w:rPr>
              <w:t xml:space="preserve">string </w:t>
            </w:r>
            <w:r w:rsidRPr="004818F6">
              <w:rPr>
                <w:rFonts w:cs="Arial"/>
                <w:szCs w:val="20"/>
              </w:rPr>
              <w:t xml:space="preserve">value to the desired </w:t>
            </w:r>
            <w:r w:rsidR="006718AA" w:rsidRPr="004818F6">
              <w:rPr>
                <w:rFonts w:cs="Arial"/>
                <w:szCs w:val="20"/>
              </w:rPr>
              <w:t xml:space="preserve">JavaScript alert content. This must be an “alert box string”. </w:t>
            </w:r>
            <w:r w:rsidR="002B2D68" w:rsidRPr="004818F6">
              <w:rPr>
                <w:rFonts w:cs="Arial"/>
                <w:szCs w:val="20"/>
              </w:rPr>
              <w:t xml:space="preserve">No HTML can be used. </w:t>
            </w:r>
            <w:r w:rsidR="006718AA" w:rsidRPr="004818F6">
              <w:rPr>
                <w:rFonts w:cs="Arial"/>
                <w:szCs w:val="20"/>
              </w:rPr>
              <w:t>Use “\n\n” for a blank line.</w:t>
            </w:r>
          </w:p>
          <w:p w14:paraId="1E268B3F" w14:textId="77777777" w:rsidR="006075FC" w:rsidRPr="004818F6" w:rsidRDefault="006075FC" w:rsidP="006075FC">
            <w:pPr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 w:rsidRPr="004818F6">
              <w:rPr>
                <w:rFonts w:cs="Arial"/>
                <w:szCs w:val="20"/>
              </w:rPr>
              <w:t>Save the JSON file.</w:t>
            </w:r>
          </w:p>
          <w:p w14:paraId="47B8C18F" w14:textId="77777777" w:rsidR="006075FC" w:rsidRPr="004818F6" w:rsidRDefault="006075FC" w:rsidP="006075FC">
            <w:pPr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 w:rsidRPr="004818F6">
              <w:rPr>
                <w:rFonts w:cs="Arial"/>
                <w:szCs w:val="20"/>
              </w:rPr>
              <w:t>Deploy the application.</w:t>
            </w:r>
          </w:p>
          <w:p w14:paraId="549D734B" w14:textId="3213B9A0" w:rsidR="008255E8" w:rsidRPr="004818F6" w:rsidRDefault="006075FC" w:rsidP="008255E8">
            <w:pPr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 w:rsidRPr="004818F6">
              <w:rPr>
                <w:rFonts w:cs="Arial"/>
                <w:szCs w:val="20"/>
              </w:rPr>
              <w:t>Verify after deployment by geolocating to a location in that state.</w:t>
            </w:r>
          </w:p>
          <w:p w14:paraId="30FBF95D" w14:textId="77777777" w:rsidR="008255E8" w:rsidRPr="004818F6" w:rsidRDefault="008255E8" w:rsidP="00FF3E3F">
            <w:pPr>
              <w:rPr>
                <w:rFonts w:cs="Arial"/>
                <w:b/>
                <w:bCs/>
                <w:szCs w:val="20"/>
              </w:rPr>
            </w:pPr>
          </w:p>
          <w:p w14:paraId="7FE1ECDC" w14:textId="77777777" w:rsidR="00CB34B6" w:rsidRPr="004818F6" w:rsidRDefault="00CB34B6" w:rsidP="00FF3E3F">
            <w:pPr>
              <w:rPr>
                <w:rFonts w:cs="Arial"/>
                <w:b/>
                <w:bCs/>
                <w:szCs w:val="20"/>
              </w:rPr>
            </w:pPr>
            <w:r w:rsidRPr="004818F6">
              <w:rPr>
                <w:rFonts w:cs="Arial"/>
                <w:b/>
                <w:bCs/>
                <w:szCs w:val="20"/>
              </w:rPr>
              <w:t>Delete an existing State Notification</w:t>
            </w:r>
          </w:p>
          <w:p w14:paraId="1948BCBE" w14:textId="11A13972" w:rsidR="00964149" w:rsidRPr="004818F6" w:rsidRDefault="00964149" w:rsidP="00964149">
            <w:pPr>
              <w:pStyle w:val="ListParagraph"/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 w:rsidRPr="004818F6">
              <w:rPr>
                <w:rFonts w:cs="Arial"/>
                <w:szCs w:val="20"/>
              </w:rPr>
              <w:t>Open the stateNotifications.json file in any text editor.</w:t>
            </w:r>
          </w:p>
          <w:p w14:paraId="167D9294" w14:textId="626AA69D" w:rsidR="00964149" w:rsidRPr="004818F6" w:rsidRDefault="00964149" w:rsidP="00964149">
            <w:pPr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 w:rsidRPr="004818F6">
              <w:rPr>
                <w:rFonts w:cs="Arial"/>
                <w:szCs w:val="20"/>
              </w:rPr>
              <w:t>Find the row for the desired State Notification and delete it. Leave the three sample rows there. Note that each row except the last one ends with a comma.</w:t>
            </w:r>
          </w:p>
          <w:p w14:paraId="4AE3F39C" w14:textId="77777777" w:rsidR="00964149" w:rsidRPr="004818F6" w:rsidRDefault="00964149" w:rsidP="00964149">
            <w:pPr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 w:rsidRPr="004818F6">
              <w:rPr>
                <w:rFonts w:cs="Arial"/>
                <w:szCs w:val="20"/>
              </w:rPr>
              <w:t>Save the JSON file.</w:t>
            </w:r>
          </w:p>
          <w:p w14:paraId="4171A48F" w14:textId="77777777" w:rsidR="00964149" w:rsidRPr="004818F6" w:rsidRDefault="00964149" w:rsidP="00964149">
            <w:pPr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 w:rsidRPr="004818F6">
              <w:rPr>
                <w:rFonts w:cs="Arial"/>
                <w:szCs w:val="20"/>
              </w:rPr>
              <w:t>Deploy the application.</w:t>
            </w:r>
          </w:p>
          <w:p w14:paraId="4F72A491" w14:textId="77777777" w:rsidR="00964149" w:rsidRPr="004818F6" w:rsidRDefault="00964149" w:rsidP="00964149">
            <w:pPr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 w:rsidRPr="004818F6">
              <w:rPr>
                <w:rFonts w:cs="Arial"/>
                <w:szCs w:val="20"/>
              </w:rPr>
              <w:t>Verify after deployment by geolocating to a location in that state.</w:t>
            </w:r>
          </w:p>
          <w:p w14:paraId="1AB0465E" w14:textId="30A1EFA0" w:rsidR="00964149" w:rsidRPr="004818F6" w:rsidRDefault="00964149" w:rsidP="00964149">
            <w:pPr>
              <w:ind w:left="360"/>
              <w:rPr>
                <w:rFonts w:cs="Arial"/>
                <w:szCs w:val="20"/>
              </w:rPr>
            </w:pPr>
          </w:p>
        </w:tc>
      </w:tr>
      <w:tr w:rsidR="00684881" w:rsidRPr="00A22F6D" w14:paraId="496DC007" w14:textId="77777777" w:rsidTr="00A22F6D">
        <w:tc>
          <w:tcPr>
            <w:tcW w:w="0" w:type="auto"/>
            <w:shd w:val="clear" w:color="auto" w:fill="CCCCFF"/>
          </w:tcPr>
          <w:p w14:paraId="40C7BB6B" w14:textId="037BE395" w:rsidR="00684881" w:rsidRPr="004818F6" w:rsidRDefault="00222F4A" w:rsidP="001877E5">
            <w:pPr>
              <w:pStyle w:val="Heading4"/>
              <w:rPr>
                <w:rFonts w:cs="Arial"/>
              </w:rPr>
            </w:pPr>
            <w:r w:rsidRPr="004818F6">
              <w:rPr>
                <w:rFonts w:cs="Arial"/>
              </w:rPr>
              <w:lastRenderedPageBreak/>
              <w:t xml:space="preserve">sample </w:t>
            </w:r>
            <w:r w:rsidRPr="004818F6">
              <w:rPr>
                <w:rFonts w:cs="Arial"/>
                <w:caps w:val="0"/>
              </w:rPr>
              <w:t>stateNotifications.json</w:t>
            </w:r>
          </w:p>
        </w:tc>
      </w:tr>
      <w:tr w:rsidR="00684881" w:rsidRPr="00A22F6D" w14:paraId="2D5065C0" w14:textId="77777777" w:rsidTr="001877E5">
        <w:trPr>
          <w:trHeight w:val="2160"/>
        </w:trPr>
        <w:tc>
          <w:tcPr>
            <w:tcW w:w="0" w:type="auto"/>
            <w:shd w:val="clear" w:color="auto" w:fill="auto"/>
          </w:tcPr>
          <w:p w14:paraId="04DB2231" w14:textId="77777777" w:rsidR="001F2BA8" w:rsidRPr="004818F6" w:rsidRDefault="001F2BA8" w:rsidP="00B82794">
            <w:pPr>
              <w:rPr>
                <w:rFonts w:cs="Arial"/>
                <w:szCs w:val="20"/>
              </w:rPr>
            </w:pPr>
          </w:p>
          <w:p w14:paraId="4A06C447" w14:textId="77777777" w:rsidR="00222F4A" w:rsidRPr="004818F6" w:rsidRDefault="00222F4A" w:rsidP="00222F4A">
            <w:pPr>
              <w:autoSpaceDE w:val="0"/>
              <w:autoSpaceDN w:val="0"/>
              <w:spacing w:line="280" w:lineRule="atLeast"/>
              <w:rPr>
                <w:rFonts w:cs="Arial"/>
                <w:szCs w:val="20"/>
              </w:rPr>
            </w:pPr>
            <w:r w:rsidRPr="004818F6">
              <w:rPr>
                <w:rFonts w:cs="Arial"/>
                <w:szCs w:val="20"/>
              </w:rPr>
              <w:t>[</w:t>
            </w:r>
          </w:p>
          <w:p w14:paraId="00A4C6C4" w14:textId="77777777" w:rsidR="00222F4A" w:rsidRPr="004818F6" w:rsidRDefault="00222F4A" w:rsidP="00222F4A">
            <w:pPr>
              <w:autoSpaceDE w:val="0"/>
              <w:autoSpaceDN w:val="0"/>
              <w:spacing w:line="280" w:lineRule="atLeast"/>
              <w:rPr>
                <w:rFonts w:cs="Arial"/>
                <w:szCs w:val="20"/>
              </w:rPr>
            </w:pPr>
            <w:r w:rsidRPr="004818F6">
              <w:rPr>
                <w:rFonts w:cs="Arial"/>
                <w:szCs w:val="20"/>
              </w:rPr>
              <w:t>{"state":"TE", "notification": {"type":"Notice", "alertnode":1000 }},</w:t>
            </w:r>
          </w:p>
          <w:p w14:paraId="4C6A010E" w14:textId="77777777" w:rsidR="00222F4A" w:rsidRPr="004818F6" w:rsidRDefault="00222F4A" w:rsidP="00222F4A">
            <w:pPr>
              <w:autoSpaceDE w:val="0"/>
              <w:autoSpaceDN w:val="0"/>
              <w:spacing w:line="280" w:lineRule="atLeast"/>
              <w:rPr>
                <w:rFonts w:cs="Arial"/>
                <w:szCs w:val="20"/>
              </w:rPr>
            </w:pPr>
            <w:r w:rsidRPr="004818F6">
              <w:rPr>
                <w:rFonts w:cs="Arial"/>
                <w:szCs w:val="20"/>
              </w:rPr>
              <w:t>{"state":"TF", "notification": {"type":"Wildfires", "alertnode":4438 }},</w:t>
            </w:r>
          </w:p>
          <w:p w14:paraId="19B7443D" w14:textId="77777777" w:rsidR="00222F4A" w:rsidRPr="004818F6" w:rsidRDefault="00222F4A" w:rsidP="00222F4A">
            <w:pPr>
              <w:autoSpaceDE w:val="0"/>
              <w:autoSpaceDN w:val="0"/>
              <w:spacing w:line="280" w:lineRule="atLeast"/>
              <w:rPr>
                <w:rFonts w:cs="Arial"/>
                <w:szCs w:val="20"/>
              </w:rPr>
            </w:pPr>
            <w:r w:rsidRPr="004818F6">
              <w:rPr>
                <w:rFonts w:cs="Arial"/>
                <w:szCs w:val="20"/>
              </w:rPr>
              <w:t>{"state":"TG", "notification": {"type":"Wildfires", "alertnode":0, "alerttext":"This is a General Notification for the state of TG. \n\nYou have been notified!" }}</w:t>
            </w:r>
          </w:p>
          <w:p w14:paraId="26C1A869" w14:textId="77777777" w:rsidR="00222F4A" w:rsidRPr="004818F6" w:rsidRDefault="00222F4A" w:rsidP="00222F4A">
            <w:pPr>
              <w:autoSpaceDE w:val="0"/>
              <w:autoSpaceDN w:val="0"/>
              <w:spacing w:line="280" w:lineRule="atLeast"/>
              <w:rPr>
                <w:rFonts w:cs="Arial"/>
                <w:szCs w:val="20"/>
              </w:rPr>
            </w:pPr>
            <w:r w:rsidRPr="004818F6">
              <w:rPr>
                <w:rFonts w:cs="Arial"/>
                <w:szCs w:val="20"/>
              </w:rPr>
              <w:t>]</w:t>
            </w:r>
          </w:p>
          <w:p w14:paraId="60882DB5" w14:textId="77777777" w:rsidR="00ED1A2B" w:rsidRPr="004818F6" w:rsidRDefault="00ED1A2B" w:rsidP="00B82794">
            <w:pPr>
              <w:rPr>
                <w:rFonts w:cs="Arial"/>
                <w:szCs w:val="20"/>
              </w:rPr>
            </w:pPr>
          </w:p>
          <w:p w14:paraId="152AFD9E" w14:textId="65BB6114" w:rsidR="001F2BA8" w:rsidRPr="004818F6" w:rsidRDefault="001F2BA8" w:rsidP="00B82794">
            <w:pPr>
              <w:rPr>
                <w:rFonts w:cs="Arial"/>
                <w:szCs w:val="20"/>
              </w:rPr>
            </w:pPr>
          </w:p>
        </w:tc>
      </w:tr>
      <w:tr w:rsidR="009C3383" w:rsidRPr="00A22F6D" w14:paraId="6CDACD13" w14:textId="77777777" w:rsidTr="00F146D8">
        <w:tc>
          <w:tcPr>
            <w:tcW w:w="0" w:type="auto"/>
            <w:shd w:val="clear" w:color="auto" w:fill="CCCCFF"/>
          </w:tcPr>
          <w:p w14:paraId="005C37F1" w14:textId="7B677989" w:rsidR="009C3383" w:rsidRPr="004818F6" w:rsidRDefault="009C3383" w:rsidP="009C3383">
            <w:pPr>
              <w:pStyle w:val="Heading4"/>
              <w:rPr>
                <w:rFonts w:cs="Arial"/>
              </w:rPr>
            </w:pPr>
            <w:r w:rsidRPr="004818F6">
              <w:rPr>
                <w:rFonts w:cs="Arial"/>
              </w:rPr>
              <w:t>DOCUMENT VERSION HISTORY</w:t>
            </w:r>
          </w:p>
        </w:tc>
      </w:tr>
      <w:tr w:rsidR="009C3383" w:rsidRPr="00A22F6D" w14:paraId="4506E396" w14:textId="77777777" w:rsidTr="00A440E1">
        <w:trPr>
          <w:trHeight w:val="1502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4BAE7FBE" w14:textId="77777777" w:rsidR="009C3383" w:rsidRPr="004818F6" w:rsidRDefault="009C3383" w:rsidP="009C3383">
            <w:pPr>
              <w:rPr>
                <w:rFonts w:cs="Arial"/>
                <w:szCs w:val="20"/>
              </w:rPr>
            </w:pPr>
          </w:p>
          <w:p w14:paraId="33ED56B5" w14:textId="07271BC5" w:rsidR="00BC44B4" w:rsidRPr="004818F6" w:rsidRDefault="00B82794" w:rsidP="00B82794">
            <w:pPr>
              <w:rPr>
                <w:rFonts w:cs="Arial"/>
                <w:szCs w:val="20"/>
              </w:rPr>
            </w:pPr>
            <w:r w:rsidRPr="004818F6">
              <w:rPr>
                <w:rFonts w:cs="Arial"/>
                <w:szCs w:val="20"/>
              </w:rPr>
              <w:t>2021-</w:t>
            </w:r>
            <w:r w:rsidR="00CB34B6" w:rsidRPr="004818F6">
              <w:rPr>
                <w:rFonts w:cs="Arial"/>
                <w:szCs w:val="20"/>
              </w:rPr>
              <w:t>06</w:t>
            </w:r>
            <w:r w:rsidR="001F2BA8" w:rsidRPr="004818F6">
              <w:rPr>
                <w:rFonts w:cs="Arial"/>
                <w:szCs w:val="20"/>
              </w:rPr>
              <w:t>-</w:t>
            </w:r>
            <w:r w:rsidR="00CB34B6" w:rsidRPr="004818F6">
              <w:rPr>
                <w:rFonts w:cs="Arial"/>
                <w:szCs w:val="20"/>
              </w:rPr>
              <w:t>16</w:t>
            </w:r>
            <w:r w:rsidR="009C3383" w:rsidRPr="004818F6">
              <w:rPr>
                <w:rFonts w:cs="Arial"/>
                <w:szCs w:val="20"/>
              </w:rPr>
              <w:t xml:space="preserve"> v1 Initial </w:t>
            </w:r>
            <w:r w:rsidR="007371F7" w:rsidRPr="004818F6">
              <w:rPr>
                <w:rFonts w:cs="Arial"/>
                <w:szCs w:val="20"/>
              </w:rPr>
              <w:t>version</w:t>
            </w:r>
            <w:r w:rsidR="009C3383" w:rsidRPr="004818F6">
              <w:rPr>
                <w:rFonts w:cs="Arial"/>
                <w:szCs w:val="20"/>
              </w:rPr>
              <w:t xml:space="preserve"> by Chris Wilkes</w:t>
            </w:r>
          </w:p>
          <w:p w14:paraId="13F1F9BF" w14:textId="22C29388" w:rsidR="001F2BA8" w:rsidRPr="004818F6" w:rsidRDefault="001F2BA8" w:rsidP="00A440E1">
            <w:pPr>
              <w:rPr>
                <w:rFonts w:cs="Arial"/>
                <w:szCs w:val="20"/>
              </w:rPr>
            </w:pPr>
          </w:p>
        </w:tc>
      </w:tr>
    </w:tbl>
    <w:p w14:paraId="3455CB1C" w14:textId="77777777" w:rsidR="000D5C62" w:rsidRDefault="000D5C62" w:rsidP="00674B20"/>
    <w:sectPr w:rsidR="000D5C62" w:rsidSect="00622CC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A4FCEC" w14:textId="77777777" w:rsidR="008D3533" w:rsidRDefault="008D3533">
      <w:r>
        <w:separator/>
      </w:r>
    </w:p>
  </w:endnote>
  <w:endnote w:type="continuationSeparator" w:id="0">
    <w:p w14:paraId="5688AC24" w14:textId="77777777" w:rsidR="008D3533" w:rsidRDefault="008D3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88D41" w14:textId="77777777" w:rsidR="007C6785" w:rsidRDefault="007C67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0FFB7" w14:textId="094C809D" w:rsidR="00126CEE" w:rsidRDefault="007C6785">
    <w:pPr>
      <w:pStyle w:val="Footer"/>
    </w:pPr>
    <w:r>
      <w:t>AirNow State Level Notifications</w:t>
    </w:r>
    <w:r w:rsidR="00B82794">
      <w:tab/>
    </w:r>
    <w:r w:rsidR="00255707">
      <w:t xml:space="preserve">                  </w:t>
    </w:r>
    <w:r w:rsidR="00126CEE">
      <w:t xml:space="preserve">Page </w:t>
    </w:r>
    <w:r w:rsidR="00126CEE">
      <w:fldChar w:fldCharType="begin"/>
    </w:r>
    <w:r w:rsidR="00126CEE">
      <w:instrText xml:space="preserve"> PAGE </w:instrText>
    </w:r>
    <w:r w:rsidR="00126CEE">
      <w:fldChar w:fldCharType="separate"/>
    </w:r>
    <w:r w:rsidR="005D1E68">
      <w:rPr>
        <w:noProof/>
      </w:rPr>
      <w:t>2</w:t>
    </w:r>
    <w:r w:rsidR="00126CEE">
      <w:fldChar w:fldCharType="end"/>
    </w:r>
    <w:r w:rsidR="00126CEE">
      <w:tab/>
    </w:r>
    <w:r w:rsidR="00126CEE">
      <w:fldChar w:fldCharType="begin"/>
    </w:r>
    <w:r w:rsidR="00126CEE">
      <w:instrText xml:space="preserve"> DATE \@ "M/d/yyyy" </w:instrText>
    </w:r>
    <w:r w:rsidR="00126CEE">
      <w:fldChar w:fldCharType="separate"/>
    </w:r>
    <w:r w:rsidR="00207747">
      <w:rPr>
        <w:noProof/>
      </w:rPr>
      <w:t>6/16/2021</w:t>
    </w:r>
    <w:r w:rsidR="00126CEE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AAEA4" w14:textId="77777777" w:rsidR="007C6785" w:rsidRDefault="007C67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27637E" w14:textId="77777777" w:rsidR="008D3533" w:rsidRDefault="008D3533">
      <w:r>
        <w:separator/>
      </w:r>
    </w:p>
  </w:footnote>
  <w:footnote w:type="continuationSeparator" w:id="0">
    <w:p w14:paraId="0DCDD81F" w14:textId="77777777" w:rsidR="008D3533" w:rsidRDefault="008D3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D7FAC" w14:textId="77777777" w:rsidR="007C6785" w:rsidRDefault="007C67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B2750" w14:textId="77777777" w:rsidR="007C6785" w:rsidRDefault="007C67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1217BA" w14:textId="77777777" w:rsidR="007C6785" w:rsidRDefault="007C67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926107C"/>
    <w:lvl w:ilvl="0">
      <w:start w:val="1"/>
      <w:numFmt w:val="decimal"/>
      <w:pStyle w:val="ListNumber5"/>
      <w:lvlText w:val="%1."/>
      <w:lvlJc w:val="left"/>
      <w:pPr>
        <w:tabs>
          <w:tab w:val="num" w:pos="2250"/>
        </w:tabs>
        <w:ind w:left="2250" w:hanging="360"/>
      </w:pPr>
    </w:lvl>
  </w:abstractNum>
  <w:abstractNum w:abstractNumId="1" w15:restartNumberingAfterBreak="0">
    <w:nsid w:val="FFFFFF7D"/>
    <w:multiLevelType w:val="singleLevel"/>
    <w:tmpl w:val="B864680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3012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D05B4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3D8E58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927A5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B81DDE"/>
    <w:lvl w:ilvl="0">
      <w:start w:val="1"/>
      <w:numFmt w:val="bullet"/>
      <w:pStyle w:val="ListBullet3example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3C201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56D9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781C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B97367"/>
    <w:multiLevelType w:val="hybridMultilevel"/>
    <w:tmpl w:val="8BBC3BEC"/>
    <w:lvl w:ilvl="0" w:tplc="5C7C962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A32F31"/>
    <w:multiLevelType w:val="hybridMultilevel"/>
    <w:tmpl w:val="8BBC3BEC"/>
    <w:lvl w:ilvl="0" w:tplc="5C7C962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497533"/>
    <w:multiLevelType w:val="hybridMultilevel"/>
    <w:tmpl w:val="8BBC3BEC"/>
    <w:lvl w:ilvl="0" w:tplc="5C7C962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980401"/>
    <w:multiLevelType w:val="hybridMultilevel"/>
    <w:tmpl w:val="A3207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794479"/>
    <w:multiLevelType w:val="hybridMultilevel"/>
    <w:tmpl w:val="A3207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104E94"/>
    <w:multiLevelType w:val="hybridMultilevel"/>
    <w:tmpl w:val="873EF4A0"/>
    <w:lvl w:ilvl="0" w:tplc="88268B46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4"/>
  </w:num>
  <w:num w:numId="13">
    <w:abstractNumId w:val="12"/>
  </w:num>
  <w:num w:numId="14">
    <w:abstractNumId w:val="13"/>
  </w:num>
  <w:num w:numId="15">
    <w:abstractNumId w:val="11"/>
  </w:num>
  <w:num w:numId="16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974"/>
    <w:rsid w:val="00006BC6"/>
    <w:rsid w:val="00013BDF"/>
    <w:rsid w:val="0001699B"/>
    <w:rsid w:val="00016BFE"/>
    <w:rsid w:val="00020F43"/>
    <w:rsid w:val="00021D6F"/>
    <w:rsid w:val="000324C6"/>
    <w:rsid w:val="00035DA3"/>
    <w:rsid w:val="00046AF7"/>
    <w:rsid w:val="00051744"/>
    <w:rsid w:val="000523B8"/>
    <w:rsid w:val="0005411D"/>
    <w:rsid w:val="0005717E"/>
    <w:rsid w:val="0005725A"/>
    <w:rsid w:val="0006039D"/>
    <w:rsid w:val="00072867"/>
    <w:rsid w:val="0009536A"/>
    <w:rsid w:val="00097E17"/>
    <w:rsid w:val="000A016C"/>
    <w:rsid w:val="000B1075"/>
    <w:rsid w:val="000B1FDE"/>
    <w:rsid w:val="000C3FA8"/>
    <w:rsid w:val="000C68A9"/>
    <w:rsid w:val="000D4227"/>
    <w:rsid w:val="000D5C62"/>
    <w:rsid w:val="000D7C7B"/>
    <w:rsid w:val="000E1475"/>
    <w:rsid w:val="000E1617"/>
    <w:rsid w:val="000E1BF9"/>
    <w:rsid w:val="000E34BF"/>
    <w:rsid w:val="000E4FBA"/>
    <w:rsid w:val="000E5788"/>
    <w:rsid w:val="000F24E7"/>
    <w:rsid w:val="000F5E1F"/>
    <w:rsid w:val="00100491"/>
    <w:rsid w:val="00104296"/>
    <w:rsid w:val="0011030B"/>
    <w:rsid w:val="00110F4B"/>
    <w:rsid w:val="001119A8"/>
    <w:rsid w:val="001177CA"/>
    <w:rsid w:val="00126CEE"/>
    <w:rsid w:val="0012718C"/>
    <w:rsid w:val="00135E25"/>
    <w:rsid w:val="001374F8"/>
    <w:rsid w:val="0014491D"/>
    <w:rsid w:val="0014617E"/>
    <w:rsid w:val="00152601"/>
    <w:rsid w:val="0015292B"/>
    <w:rsid w:val="001533B9"/>
    <w:rsid w:val="00153453"/>
    <w:rsid w:val="0016219A"/>
    <w:rsid w:val="00165DDB"/>
    <w:rsid w:val="0017145E"/>
    <w:rsid w:val="001745CC"/>
    <w:rsid w:val="00175EB5"/>
    <w:rsid w:val="001877E5"/>
    <w:rsid w:val="001A22FF"/>
    <w:rsid w:val="001B16A0"/>
    <w:rsid w:val="001B6810"/>
    <w:rsid w:val="001C3850"/>
    <w:rsid w:val="001C3A43"/>
    <w:rsid w:val="001C3F1F"/>
    <w:rsid w:val="001C4282"/>
    <w:rsid w:val="001D4294"/>
    <w:rsid w:val="001D70D8"/>
    <w:rsid w:val="001E3609"/>
    <w:rsid w:val="001E45A9"/>
    <w:rsid w:val="001E4F9A"/>
    <w:rsid w:val="001E520E"/>
    <w:rsid w:val="001F2BA8"/>
    <w:rsid w:val="001F3160"/>
    <w:rsid w:val="002002A2"/>
    <w:rsid w:val="00200737"/>
    <w:rsid w:val="002013CC"/>
    <w:rsid w:val="00207747"/>
    <w:rsid w:val="00222172"/>
    <w:rsid w:val="00222F4A"/>
    <w:rsid w:val="00227A08"/>
    <w:rsid w:val="00230BC2"/>
    <w:rsid w:val="0023474C"/>
    <w:rsid w:val="00236E8D"/>
    <w:rsid w:val="00240C81"/>
    <w:rsid w:val="00246A46"/>
    <w:rsid w:val="00247E02"/>
    <w:rsid w:val="00250199"/>
    <w:rsid w:val="00255566"/>
    <w:rsid w:val="00255707"/>
    <w:rsid w:val="00265FDE"/>
    <w:rsid w:val="002711ED"/>
    <w:rsid w:val="00276D5C"/>
    <w:rsid w:val="00276DA1"/>
    <w:rsid w:val="002805D0"/>
    <w:rsid w:val="002956AE"/>
    <w:rsid w:val="00297FF3"/>
    <w:rsid w:val="002B2D68"/>
    <w:rsid w:val="002C1A2E"/>
    <w:rsid w:val="002C2896"/>
    <w:rsid w:val="002C59D4"/>
    <w:rsid w:val="002D0A4D"/>
    <w:rsid w:val="002F5D59"/>
    <w:rsid w:val="002F7A52"/>
    <w:rsid w:val="0031003E"/>
    <w:rsid w:val="00312DC9"/>
    <w:rsid w:val="0031308C"/>
    <w:rsid w:val="003227E7"/>
    <w:rsid w:val="00327451"/>
    <w:rsid w:val="00332AB9"/>
    <w:rsid w:val="00333907"/>
    <w:rsid w:val="00341669"/>
    <w:rsid w:val="00346A36"/>
    <w:rsid w:val="00353E74"/>
    <w:rsid w:val="00361FC5"/>
    <w:rsid w:val="00380BCC"/>
    <w:rsid w:val="0038507E"/>
    <w:rsid w:val="00386713"/>
    <w:rsid w:val="003A0BE0"/>
    <w:rsid w:val="003A3BEC"/>
    <w:rsid w:val="003A514E"/>
    <w:rsid w:val="003B681E"/>
    <w:rsid w:val="003B7090"/>
    <w:rsid w:val="003B7B74"/>
    <w:rsid w:val="003C17E6"/>
    <w:rsid w:val="003C2C25"/>
    <w:rsid w:val="003C3D60"/>
    <w:rsid w:val="003D714C"/>
    <w:rsid w:val="003E62F8"/>
    <w:rsid w:val="00412C7B"/>
    <w:rsid w:val="0041339D"/>
    <w:rsid w:val="00413BC1"/>
    <w:rsid w:val="004160FF"/>
    <w:rsid w:val="00431274"/>
    <w:rsid w:val="004360F7"/>
    <w:rsid w:val="004415F6"/>
    <w:rsid w:val="0045295E"/>
    <w:rsid w:val="00454F5A"/>
    <w:rsid w:val="00470F93"/>
    <w:rsid w:val="00476139"/>
    <w:rsid w:val="004818F6"/>
    <w:rsid w:val="004827A2"/>
    <w:rsid w:val="00485EBC"/>
    <w:rsid w:val="004A4974"/>
    <w:rsid w:val="004B19C5"/>
    <w:rsid w:val="004C612A"/>
    <w:rsid w:val="004D0331"/>
    <w:rsid w:val="004E3A9A"/>
    <w:rsid w:val="004F2026"/>
    <w:rsid w:val="004F58FC"/>
    <w:rsid w:val="005107B2"/>
    <w:rsid w:val="0051348E"/>
    <w:rsid w:val="00514436"/>
    <w:rsid w:val="005223A4"/>
    <w:rsid w:val="005363E8"/>
    <w:rsid w:val="00543EC9"/>
    <w:rsid w:val="00544BC4"/>
    <w:rsid w:val="00545021"/>
    <w:rsid w:val="00582FFF"/>
    <w:rsid w:val="00592062"/>
    <w:rsid w:val="00593829"/>
    <w:rsid w:val="00594F08"/>
    <w:rsid w:val="005A037C"/>
    <w:rsid w:val="005B321C"/>
    <w:rsid w:val="005C0FB9"/>
    <w:rsid w:val="005C6EEA"/>
    <w:rsid w:val="005D1E68"/>
    <w:rsid w:val="005E4313"/>
    <w:rsid w:val="005F182A"/>
    <w:rsid w:val="005F7423"/>
    <w:rsid w:val="006075FC"/>
    <w:rsid w:val="00621F70"/>
    <w:rsid w:val="00622CCA"/>
    <w:rsid w:val="00623DA4"/>
    <w:rsid w:val="006246D3"/>
    <w:rsid w:val="00632389"/>
    <w:rsid w:val="0063370D"/>
    <w:rsid w:val="006371AA"/>
    <w:rsid w:val="00637CD3"/>
    <w:rsid w:val="006417E1"/>
    <w:rsid w:val="0065283E"/>
    <w:rsid w:val="00654F95"/>
    <w:rsid w:val="006644A1"/>
    <w:rsid w:val="006660E0"/>
    <w:rsid w:val="00666749"/>
    <w:rsid w:val="006718AA"/>
    <w:rsid w:val="006730CF"/>
    <w:rsid w:val="00674B20"/>
    <w:rsid w:val="006807EA"/>
    <w:rsid w:val="00684881"/>
    <w:rsid w:val="0069008B"/>
    <w:rsid w:val="006916A4"/>
    <w:rsid w:val="006A052D"/>
    <w:rsid w:val="006C77D9"/>
    <w:rsid w:val="006E0D21"/>
    <w:rsid w:val="006E7FDB"/>
    <w:rsid w:val="006F1455"/>
    <w:rsid w:val="006F29A3"/>
    <w:rsid w:val="006F3CE1"/>
    <w:rsid w:val="007016F9"/>
    <w:rsid w:val="00702138"/>
    <w:rsid w:val="00702427"/>
    <w:rsid w:val="00703FFD"/>
    <w:rsid w:val="007264C8"/>
    <w:rsid w:val="00733420"/>
    <w:rsid w:val="007371F7"/>
    <w:rsid w:val="00741974"/>
    <w:rsid w:val="007463BC"/>
    <w:rsid w:val="00751FA6"/>
    <w:rsid w:val="007768A3"/>
    <w:rsid w:val="007860D6"/>
    <w:rsid w:val="00795BFC"/>
    <w:rsid w:val="007A18D4"/>
    <w:rsid w:val="007A28ED"/>
    <w:rsid w:val="007A7CE9"/>
    <w:rsid w:val="007B0B8B"/>
    <w:rsid w:val="007B3A5C"/>
    <w:rsid w:val="007B70A4"/>
    <w:rsid w:val="007C6427"/>
    <w:rsid w:val="007C6785"/>
    <w:rsid w:val="007D214A"/>
    <w:rsid w:val="00800C27"/>
    <w:rsid w:val="008160F7"/>
    <w:rsid w:val="008204A5"/>
    <w:rsid w:val="008206CB"/>
    <w:rsid w:val="008255E8"/>
    <w:rsid w:val="008340F9"/>
    <w:rsid w:val="00836EFE"/>
    <w:rsid w:val="00846F12"/>
    <w:rsid w:val="00853357"/>
    <w:rsid w:val="008603A0"/>
    <w:rsid w:val="00863BFB"/>
    <w:rsid w:val="0087273C"/>
    <w:rsid w:val="00873EEF"/>
    <w:rsid w:val="00874AB6"/>
    <w:rsid w:val="00877C71"/>
    <w:rsid w:val="00884A57"/>
    <w:rsid w:val="0089257C"/>
    <w:rsid w:val="008A236C"/>
    <w:rsid w:val="008B039C"/>
    <w:rsid w:val="008B0E32"/>
    <w:rsid w:val="008C295A"/>
    <w:rsid w:val="008D0025"/>
    <w:rsid w:val="008D25FC"/>
    <w:rsid w:val="008D3533"/>
    <w:rsid w:val="008D421A"/>
    <w:rsid w:val="008E3337"/>
    <w:rsid w:val="008E3359"/>
    <w:rsid w:val="008E54F9"/>
    <w:rsid w:val="008F50C0"/>
    <w:rsid w:val="008F56A4"/>
    <w:rsid w:val="008F56BD"/>
    <w:rsid w:val="008F680B"/>
    <w:rsid w:val="0090217B"/>
    <w:rsid w:val="00903B06"/>
    <w:rsid w:val="00903E82"/>
    <w:rsid w:val="00905D00"/>
    <w:rsid w:val="00907E82"/>
    <w:rsid w:val="0091115B"/>
    <w:rsid w:val="00911A11"/>
    <w:rsid w:val="009211D0"/>
    <w:rsid w:val="00922CB0"/>
    <w:rsid w:val="009314AE"/>
    <w:rsid w:val="00933639"/>
    <w:rsid w:val="00933825"/>
    <w:rsid w:val="00940EE1"/>
    <w:rsid w:val="00942AAE"/>
    <w:rsid w:val="0094430A"/>
    <w:rsid w:val="00946E72"/>
    <w:rsid w:val="00951B61"/>
    <w:rsid w:val="00953F8B"/>
    <w:rsid w:val="00960BD5"/>
    <w:rsid w:val="00964149"/>
    <w:rsid w:val="00970D2B"/>
    <w:rsid w:val="009756D5"/>
    <w:rsid w:val="00984464"/>
    <w:rsid w:val="00987E2F"/>
    <w:rsid w:val="00992C88"/>
    <w:rsid w:val="009A2E3F"/>
    <w:rsid w:val="009A7D27"/>
    <w:rsid w:val="009B1A3F"/>
    <w:rsid w:val="009B3680"/>
    <w:rsid w:val="009B45F4"/>
    <w:rsid w:val="009C0117"/>
    <w:rsid w:val="009C3383"/>
    <w:rsid w:val="009D0629"/>
    <w:rsid w:val="009E076F"/>
    <w:rsid w:val="009E26BE"/>
    <w:rsid w:val="009E640B"/>
    <w:rsid w:val="009E6823"/>
    <w:rsid w:val="009E789D"/>
    <w:rsid w:val="009F11A1"/>
    <w:rsid w:val="00A031EE"/>
    <w:rsid w:val="00A14A33"/>
    <w:rsid w:val="00A16A06"/>
    <w:rsid w:val="00A22F6D"/>
    <w:rsid w:val="00A32612"/>
    <w:rsid w:val="00A33B4C"/>
    <w:rsid w:val="00A440E1"/>
    <w:rsid w:val="00A5015F"/>
    <w:rsid w:val="00A735C6"/>
    <w:rsid w:val="00A935AA"/>
    <w:rsid w:val="00AB595E"/>
    <w:rsid w:val="00AD5646"/>
    <w:rsid w:val="00AD5A2E"/>
    <w:rsid w:val="00AD65C3"/>
    <w:rsid w:val="00AE70B9"/>
    <w:rsid w:val="00AF0520"/>
    <w:rsid w:val="00AF1DEA"/>
    <w:rsid w:val="00B172C2"/>
    <w:rsid w:val="00B23185"/>
    <w:rsid w:val="00B319E1"/>
    <w:rsid w:val="00B32151"/>
    <w:rsid w:val="00B36166"/>
    <w:rsid w:val="00B428D6"/>
    <w:rsid w:val="00B446AB"/>
    <w:rsid w:val="00B50826"/>
    <w:rsid w:val="00B67A20"/>
    <w:rsid w:val="00B708D2"/>
    <w:rsid w:val="00B75780"/>
    <w:rsid w:val="00B82794"/>
    <w:rsid w:val="00B84950"/>
    <w:rsid w:val="00B9166E"/>
    <w:rsid w:val="00BB2933"/>
    <w:rsid w:val="00BB51EA"/>
    <w:rsid w:val="00BC44B4"/>
    <w:rsid w:val="00BC5688"/>
    <w:rsid w:val="00BC6E7A"/>
    <w:rsid w:val="00BD34BC"/>
    <w:rsid w:val="00BE21F9"/>
    <w:rsid w:val="00BF39FB"/>
    <w:rsid w:val="00C00543"/>
    <w:rsid w:val="00C0162B"/>
    <w:rsid w:val="00C01DE6"/>
    <w:rsid w:val="00C1100B"/>
    <w:rsid w:val="00C1141E"/>
    <w:rsid w:val="00C134F6"/>
    <w:rsid w:val="00C17D90"/>
    <w:rsid w:val="00C205D4"/>
    <w:rsid w:val="00C206D7"/>
    <w:rsid w:val="00C312CD"/>
    <w:rsid w:val="00C36EF3"/>
    <w:rsid w:val="00C5261D"/>
    <w:rsid w:val="00C52D0D"/>
    <w:rsid w:val="00C677E3"/>
    <w:rsid w:val="00C800C7"/>
    <w:rsid w:val="00C8553C"/>
    <w:rsid w:val="00C94773"/>
    <w:rsid w:val="00C95BF7"/>
    <w:rsid w:val="00C9630E"/>
    <w:rsid w:val="00CA3EBB"/>
    <w:rsid w:val="00CB2C44"/>
    <w:rsid w:val="00CB34B6"/>
    <w:rsid w:val="00CC1606"/>
    <w:rsid w:val="00CC59CD"/>
    <w:rsid w:val="00CE09D7"/>
    <w:rsid w:val="00CE3CBE"/>
    <w:rsid w:val="00CE713F"/>
    <w:rsid w:val="00CF2D8B"/>
    <w:rsid w:val="00CF341A"/>
    <w:rsid w:val="00D00187"/>
    <w:rsid w:val="00D03703"/>
    <w:rsid w:val="00D04AE1"/>
    <w:rsid w:val="00D104C6"/>
    <w:rsid w:val="00D112A0"/>
    <w:rsid w:val="00D16170"/>
    <w:rsid w:val="00D17C09"/>
    <w:rsid w:val="00D264B7"/>
    <w:rsid w:val="00D32387"/>
    <w:rsid w:val="00D3756E"/>
    <w:rsid w:val="00D41F51"/>
    <w:rsid w:val="00D4364A"/>
    <w:rsid w:val="00D50F61"/>
    <w:rsid w:val="00D72C8F"/>
    <w:rsid w:val="00D75D2C"/>
    <w:rsid w:val="00D80B6C"/>
    <w:rsid w:val="00DA5492"/>
    <w:rsid w:val="00DB45BC"/>
    <w:rsid w:val="00DB7BC0"/>
    <w:rsid w:val="00DC04DB"/>
    <w:rsid w:val="00DC1A9F"/>
    <w:rsid w:val="00DC3378"/>
    <w:rsid w:val="00DD70E7"/>
    <w:rsid w:val="00DE1C93"/>
    <w:rsid w:val="00DF05AC"/>
    <w:rsid w:val="00DF0D66"/>
    <w:rsid w:val="00E04A22"/>
    <w:rsid w:val="00E100D9"/>
    <w:rsid w:val="00E1152F"/>
    <w:rsid w:val="00E11FA3"/>
    <w:rsid w:val="00E13BA1"/>
    <w:rsid w:val="00E20312"/>
    <w:rsid w:val="00E32DD0"/>
    <w:rsid w:val="00E5247B"/>
    <w:rsid w:val="00E5541A"/>
    <w:rsid w:val="00E5608A"/>
    <w:rsid w:val="00E57E3B"/>
    <w:rsid w:val="00E61B49"/>
    <w:rsid w:val="00E61F58"/>
    <w:rsid w:val="00E74AA1"/>
    <w:rsid w:val="00E77E31"/>
    <w:rsid w:val="00E91CF3"/>
    <w:rsid w:val="00E92755"/>
    <w:rsid w:val="00E9303C"/>
    <w:rsid w:val="00E94016"/>
    <w:rsid w:val="00E96846"/>
    <w:rsid w:val="00EA3F11"/>
    <w:rsid w:val="00EA4095"/>
    <w:rsid w:val="00EB5339"/>
    <w:rsid w:val="00EB57B2"/>
    <w:rsid w:val="00EC39EA"/>
    <w:rsid w:val="00ED002E"/>
    <w:rsid w:val="00ED1A2B"/>
    <w:rsid w:val="00EE0603"/>
    <w:rsid w:val="00EE595F"/>
    <w:rsid w:val="00F12E33"/>
    <w:rsid w:val="00F14047"/>
    <w:rsid w:val="00F146D8"/>
    <w:rsid w:val="00F151DB"/>
    <w:rsid w:val="00F27D26"/>
    <w:rsid w:val="00F33943"/>
    <w:rsid w:val="00F3447E"/>
    <w:rsid w:val="00F34A27"/>
    <w:rsid w:val="00F4471B"/>
    <w:rsid w:val="00F454FF"/>
    <w:rsid w:val="00F568DF"/>
    <w:rsid w:val="00F60114"/>
    <w:rsid w:val="00F66700"/>
    <w:rsid w:val="00F8118F"/>
    <w:rsid w:val="00F814F2"/>
    <w:rsid w:val="00F82682"/>
    <w:rsid w:val="00F86097"/>
    <w:rsid w:val="00F8742E"/>
    <w:rsid w:val="00FA0F8C"/>
    <w:rsid w:val="00FA28AD"/>
    <w:rsid w:val="00FA482B"/>
    <w:rsid w:val="00FB2273"/>
    <w:rsid w:val="00FB4A67"/>
    <w:rsid w:val="00FB782D"/>
    <w:rsid w:val="00FE186A"/>
    <w:rsid w:val="00FF061A"/>
    <w:rsid w:val="00FF38C5"/>
    <w:rsid w:val="00FF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781147"/>
  <w15:chartTrackingRefBased/>
  <w15:docId w15:val="{5AD17D25-42F2-4B98-90F9-D80EAD8D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370D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0B1075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C3F1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B1075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3370D"/>
    <w:pPr>
      <w:keepNext/>
      <w:spacing w:before="180" w:after="60"/>
      <w:outlineLvl w:val="3"/>
    </w:pPr>
    <w:rPr>
      <w:b/>
      <w:bCs/>
      <w:caps/>
      <w:szCs w:val="20"/>
    </w:rPr>
  </w:style>
  <w:style w:type="paragraph" w:styleId="Heading5">
    <w:name w:val="heading 5"/>
    <w:basedOn w:val="BodyText2"/>
    <w:next w:val="Normal"/>
    <w:qFormat/>
    <w:rsid w:val="00046AF7"/>
    <w:pPr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C3F1F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C3F1F"/>
    <w:pPr>
      <w:spacing w:before="240" w:after="60"/>
      <w:outlineLvl w:val="6"/>
    </w:pPr>
    <w:rPr>
      <w:rFonts w:asciiTheme="minorHAnsi" w:eastAsiaTheme="minorEastAsia" w:hAnsiTheme="minorHAnsi" w:cstheme="minorBidi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C3F1F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C3F1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8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41974"/>
    <w:rPr>
      <w:color w:val="0000FF"/>
      <w:u w:val="single"/>
    </w:rPr>
  </w:style>
  <w:style w:type="paragraph" w:styleId="BodyText">
    <w:name w:val="Body Text"/>
    <w:basedOn w:val="Normal"/>
    <w:link w:val="BodyTextChar"/>
    <w:rsid w:val="0015292B"/>
    <w:pPr>
      <w:spacing w:after="240"/>
    </w:pPr>
  </w:style>
  <w:style w:type="character" w:customStyle="1" w:styleId="BodyTextChar">
    <w:name w:val="Body Text Char"/>
    <w:link w:val="BodyText"/>
    <w:rsid w:val="0015292B"/>
    <w:rPr>
      <w:rFonts w:ascii="Arial" w:hAnsi="Arial"/>
      <w:szCs w:val="24"/>
      <w:lang w:val="en-US" w:eastAsia="en-US" w:bidi="ar-SA"/>
    </w:rPr>
  </w:style>
  <w:style w:type="paragraph" w:styleId="BodyTextIndent">
    <w:name w:val="Body Text Indent"/>
    <w:basedOn w:val="Normal"/>
    <w:link w:val="BodyTextIndentChar"/>
    <w:rsid w:val="0015292B"/>
    <w:pPr>
      <w:spacing w:after="120"/>
      <w:ind w:left="360"/>
    </w:pPr>
  </w:style>
  <w:style w:type="paragraph" w:styleId="BodyTextFirstIndent2">
    <w:name w:val="Body Text First Indent 2"/>
    <w:aliases w:val="Body Text Indent Left .5"/>
    <w:basedOn w:val="Normal"/>
    <w:link w:val="BodyTextFirstIndent2Char"/>
    <w:rsid w:val="00046AF7"/>
    <w:pPr>
      <w:ind w:left="720" w:firstLine="210"/>
    </w:pPr>
  </w:style>
  <w:style w:type="character" w:customStyle="1" w:styleId="BodyTextIndentChar">
    <w:name w:val="Body Text Indent Char"/>
    <w:link w:val="BodyTextIndent"/>
    <w:rsid w:val="0015292B"/>
    <w:rPr>
      <w:rFonts w:ascii="Arial" w:hAnsi="Arial"/>
      <w:szCs w:val="24"/>
      <w:lang w:val="en-US" w:eastAsia="en-US" w:bidi="ar-SA"/>
    </w:rPr>
  </w:style>
  <w:style w:type="character" w:customStyle="1" w:styleId="BodyTextFirstIndent2Char">
    <w:name w:val="Body Text First Indent 2 Char"/>
    <w:aliases w:val="Body Text Indent Left .5 Char"/>
    <w:link w:val="BodyTextFirstIndent2"/>
    <w:rsid w:val="00046AF7"/>
    <w:rPr>
      <w:rFonts w:ascii="Arial" w:hAnsi="Arial"/>
      <w:szCs w:val="24"/>
      <w:lang w:val="en-US" w:eastAsia="en-US" w:bidi="ar-SA"/>
    </w:rPr>
  </w:style>
  <w:style w:type="paragraph" w:styleId="BodyTextFirstIndent">
    <w:name w:val="Body Text First Indent"/>
    <w:aliases w:val="Body Text First Indent(example)"/>
    <w:basedOn w:val="Normal"/>
    <w:link w:val="BodyTextFirstIndentChar"/>
    <w:rsid w:val="0015292B"/>
    <w:pPr>
      <w:tabs>
        <w:tab w:val="left" w:pos="720"/>
      </w:tabs>
      <w:spacing w:after="120"/>
      <w:ind w:firstLine="210"/>
    </w:pPr>
    <w:rPr>
      <w:color w:val="999999"/>
    </w:rPr>
  </w:style>
  <w:style w:type="character" w:customStyle="1" w:styleId="BodyTextFirstIndentChar">
    <w:name w:val="Body Text First Indent Char"/>
    <w:aliases w:val="Body Text First Indent(example) Char"/>
    <w:link w:val="BodyTextFirstIndent"/>
    <w:rsid w:val="0015292B"/>
    <w:rPr>
      <w:rFonts w:ascii="Arial" w:hAnsi="Arial"/>
      <w:color w:val="999999"/>
      <w:szCs w:val="24"/>
      <w:lang w:val="en-US" w:eastAsia="en-US" w:bidi="ar-SA"/>
    </w:rPr>
  </w:style>
  <w:style w:type="paragraph" w:styleId="BodyText2">
    <w:name w:val="Body Text 2"/>
    <w:basedOn w:val="Normal"/>
    <w:rsid w:val="0015292B"/>
    <w:pPr>
      <w:spacing w:before="120" w:after="60"/>
    </w:pPr>
    <w:rPr>
      <w:b/>
    </w:rPr>
  </w:style>
  <w:style w:type="paragraph" w:styleId="BodyText3">
    <w:name w:val="Body Text 3"/>
    <w:basedOn w:val="Normal"/>
    <w:link w:val="BodyText3Char"/>
    <w:rsid w:val="00C5261D"/>
    <w:pPr>
      <w:ind w:left="360"/>
    </w:pPr>
    <w:rPr>
      <w:szCs w:val="16"/>
    </w:rPr>
  </w:style>
  <w:style w:type="character" w:customStyle="1" w:styleId="BodyText3Char">
    <w:name w:val="Body Text 3 Char"/>
    <w:link w:val="BodyText3"/>
    <w:rsid w:val="00C5261D"/>
    <w:rPr>
      <w:rFonts w:ascii="Arial" w:hAnsi="Arial"/>
      <w:szCs w:val="16"/>
      <w:lang w:val="en-US" w:eastAsia="en-US" w:bidi="ar-SA"/>
    </w:rPr>
  </w:style>
  <w:style w:type="paragraph" w:styleId="ListBullet3">
    <w:name w:val="List Bullet 3"/>
    <w:basedOn w:val="Normal"/>
    <w:link w:val="ListBullet3Char"/>
    <w:rsid w:val="007B0B8B"/>
    <w:pPr>
      <w:numPr>
        <w:numId w:val="11"/>
      </w:numPr>
    </w:pPr>
  </w:style>
  <w:style w:type="paragraph" w:styleId="ListBullet">
    <w:name w:val="List Bullet"/>
    <w:basedOn w:val="Normal"/>
    <w:rsid w:val="00046AF7"/>
    <w:pPr>
      <w:numPr>
        <w:numId w:val="1"/>
      </w:numPr>
    </w:pPr>
  </w:style>
  <w:style w:type="paragraph" w:styleId="ListBullet2">
    <w:name w:val="List Bullet 2"/>
    <w:basedOn w:val="Normal"/>
    <w:rsid w:val="00046AF7"/>
    <w:pPr>
      <w:numPr>
        <w:numId w:val="2"/>
      </w:numPr>
    </w:pPr>
  </w:style>
  <w:style w:type="paragraph" w:customStyle="1" w:styleId="ListBullet3example">
    <w:name w:val="List Bullet 3 (example)"/>
    <w:basedOn w:val="ListBullet3"/>
    <w:link w:val="ListBullet3exampleChar"/>
    <w:rsid w:val="007B0B8B"/>
    <w:pPr>
      <w:numPr>
        <w:numId w:val="3"/>
      </w:numPr>
    </w:pPr>
    <w:rPr>
      <w:color w:val="999999"/>
    </w:rPr>
  </w:style>
  <w:style w:type="paragraph" w:customStyle="1" w:styleId="BodyText3bold">
    <w:name w:val="Body Text 3 + bold"/>
    <w:basedOn w:val="BodyText3"/>
    <w:link w:val="BodyText3boldChar"/>
    <w:rsid w:val="007B0B8B"/>
    <w:pPr>
      <w:spacing w:after="60"/>
    </w:pPr>
    <w:rPr>
      <w:b/>
    </w:rPr>
  </w:style>
  <w:style w:type="character" w:customStyle="1" w:styleId="BodyText3boldChar">
    <w:name w:val="Body Text 3 + bold Char"/>
    <w:link w:val="BodyText3bold"/>
    <w:rsid w:val="007B0B8B"/>
    <w:rPr>
      <w:rFonts w:ascii="Arial" w:hAnsi="Arial"/>
      <w:b/>
      <w:szCs w:val="16"/>
      <w:lang w:val="en-US" w:eastAsia="en-US" w:bidi="ar-SA"/>
    </w:rPr>
  </w:style>
  <w:style w:type="character" w:customStyle="1" w:styleId="ListBullet3Char">
    <w:name w:val="List Bullet 3 Char"/>
    <w:link w:val="ListBullet3"/>
    <w:rsid w:val="007B0B8B"/>
    <w:rPr>
      <w:rFonts w:ascii="Arial" w:hAnsi="Arial"/>
      <w:szCs w:val="24"/>
    </w:rPr>
  </w:style>
  <w:style w:type="character" w:customStyle="1" w:styleId="ListBullet3exampleChar">
    <w:name w:val="List Bullet 3 (example) Char"/>
    <w:link w:val="ListBullet3example"/>
    <w:rsid w:val="007B0B8B"/>
    <w:rPr>
      <w:rFonts w:ascii="Arial" w:hAnsi="Arial"/>
      <w:color w:val="999999"/>
      <w:szCs w:val="24"/>
    </w:rPr>
  </w:style>
  <w:style w:type="paragraph" w:customStyle="1" w:styleId="BodyText3example">
    <w:name w:val="Body Text 3 (example)"/>
    <w:basedOn w:val="BodyText3"/>
    <w:link w:val="BodyText3exampleChar"/>
    <w:rsid w:val="003A0BE0"/>
    <w:rPr>
      <w:color w:val="999999"/>
    </w:rPr>
  </w:style>
  <w:style w:type="paragraph" w:customStyle="1" w:styleId="BodyText3Bold40">
    <w:name w:val="Body Text 3 + Bold 40%"/>
    <w:basedOn w:val="BodyText3bold"/>
    <w:rsid w:val="003A0BE0"/>
    <w:rPr>
      <w:color w:val="999999"/>
    </w:rPr>
  </w:style>
  <w:style w:type="character" w:customStyle="1" w:styleId="BodyText3exampleChar">
    <w:name w:val="Body Text 3 (example) Char"/>
    <w:link w:val="BodyText3example"/>
    <w:rsid w:val="003A0BE0"/>
    <w:rPr>
      <w:rFonts w:ascii="Arial" w:hAnsi="Arial"/>
      <w:color w:val="999999"/>
      <w:szCs w:val="16"/>
      <w:lang w:val="en-US" w:eastAsia="en-US" w:bidi="ar-SA"/>
    </w:rPr>
  </w:style>
  <w:style w:type="character" w:styleId="CommentReference">
    <w:name w:val="annotation reference"/>
    <w:semiHidden/>
    <w:rsid w:val="00951B61"/>
    <w:rPr>
      <w:sz w:val="16"/>
      <w:szCs w:val="16"/>
    </w:rPr>
  </w:style>
  <w:style w:type="paragraph" w:styleId="CommentText">
    <w:name w:val="annotation text"/>
    <w:basedOn w:val="Normal"/>
    <w:semiHidden/>
    <w:rsid w:val="00951B61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951B61"/>
    <w:rPr>
      <w:b/>
      <w:bCs/>
    </w:rPr>
  </w:style>
  <w:style w:type="paragraph" w:styleId="BalloonText">
    <w:name w:val="Balloon Text"/>
    <w:basedOn w:val="Normal"/>
    <w:semiHidden/>
    <w:rsid w:val="00951B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D21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D21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D214A"/>
  </w:style>
  <w:style w:type="character" w:styleId="UnresolvedMention">
    <w:name w:val="Unresolved Mention"/>
    <w:uiPriority w:val="99"/>
    <w:semiHidden/>
    <w:unhideWhenUsed/>
    <w:rsid w:val="00341669"/>
    <w:rPr>
      <w:color w:val="605E5C"/>
      <w:shd w:val="clear" w:color="auto" w:fill="E1DFDD"/>
    </w:rPr>
  </w:style>
  <w:style w:type="character" w:styleId="HTMLCode">
    <w:name w:val="HTML Code"/>
    <w:uiPriority w:val="99"/>
    <w:unhideWhenUsed/>
    <w:rsid w:val="00165DD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61B49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35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link w:val="HTMLPreformatted"/>
    <w:uiPriority w:val="99"/>
    <w:rsid w:val="00135E25"/>
    <w:rPr>
      <w:rFonts w:ascii="Courier New" w:hAnsi="Courier New" w:cs="Courier New"/>
    </w:rPr>
  </w:style>
  <w:style w:type="paragraph" w:styleId="Bibliography">
    <w:name w:val="Bibliography"/>
    <w:basedOn w:val="Normal"/>
    <w:next w:val="Normal"/>
    <w:uiPriority w:val="37"/>
    <w:semiHidden/>
    <w:unhideWhenUsed/>
    <w:rsid w:val="001C3F1F"/>
  </w:style>
  <w:style w:type="paragraph" w:styleId="BlockText">
    <w:name w:val="Block Text"/>
    <w:basedOn w:val="Normal"/>
    <w:rsid w:val="001C3F1F"/>
    <w:pPr>
      <w:spacing w:after="120"/>
      <w:ind w:left="1440" w:right="1440"/>
    </w:pPr>
  </w:style>
  <w:style w:type="paragraph" w:styleId="BodyTextIndent2">
    <w:name w:val="Body Text Indent 2"/>
    <w:basedOn w:val="Normal"/>
    <w:link w:val="BodyTextIndent2Char"/>
    <w:rsid w:val="001C3F1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1C3F1F"/>
    <w:rPr>
      <w:rFonts w:ascii="Arial" w:hAnsi="Arial"/>
      <w:szCs w:val="24"/>
    </w:rPr>
  </w:style>
  <w:style w:type="paragraph" w:styleId="BodyTextIndent3">
    <w:name w:val="Body Text Indent 3"/>
    <w:basedOn w:val="Normal"/>
    <w:link w:val="BodyTextIndent3Char"/>
    <w:rsid w:val="001C3F1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1C3F1F"/>
    <w:rPr>
      <w:rFonts w:ascii="Arial" w:hAnsi="Arial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1C3F1F"/>
    <w:rPr>
      <w:b/>
      <w:bCs/>
      <w:szCs w:val="20"/>
    </w:rPr>
  </w:style>
  <w:style w:type="paragraph" w:styleId="Closing">
    <w:name w:val="Closing"/>
    <w:basedOn w:val="Normal"/>
    <w:link w:val="ClosingChar"/>
    <w:rsid w:val="001C3F1F"/>
    <w:pPr>
      <w:ind w:left="4320"/>
    </w:pPr>
  </w:style>
  <w:style w:type="character" w:customStyle="1" w:styleId="ClosingChar">
    <w:name w:val="Closing Char"/>
    <w:basedOn w:val="DefaultParagraphFont"/>
    <w:link w:val="Closing"/>
    <w:rsid w:val="001C3F1F"/>
    <w:rPr>
      <w:rFonts w:ascii="Arial" w:hAnsi="Arial"/>
      <w:szCs w:val="24"/>
    </w:rPr>
  </w:style>
  <w:style w:type="paragraph" w:styleId="Date">
    <w:name w:val="Date"/>
    <w:basedOn w:val="Normal"/>
    <w:next w:val="Normal"/>
    <w:link w:val="DateChar"/>
    <w:rsid w:val="001C3F1F"/>
  </w:style>
  <w:style w:type="character" w:customStyle="1" w:styleId="DateChar">
    <w:name w:val="Date Char"/>
    <w:basedOn w:val="DefaultParagraphFont"/>
    <w:link w:val="Date"/>
    <w:rsid w:val="001C3F1F"/>
    <w:rPr>
      <w:rFonts w:ascii="Arial" w:hAnsi="Arial"/>
      <w:szCs w:val="24"/>
    </w:rPr>
  </w:style>
  <w:style w:type="paragraph" w:styleId="DocumentMap">
    <w:name w:val="Document Map"/>
    <w:basedOn w:val="Normal"/>
    <w:link w:val="DocumentMapChar"/>
    <w:rsid w:val="001C3F1F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1C3F1F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rsid w:val="001C3F1F"/>
  </w:style>
  <w:style w:type="character" w:customStyle="1" w:styleId="E-mailSignatureChar">
    <w:name w:val="E-mail Signature Char"/>
    <w:basedOn w:val="DefaultParagraphFont"/>
    <w:link w:val="E-mailSignature"/>
    <w:rsid w:val="001C3F1F"/>
    <w:rPr>
      <w:rFonts w:ascii="Arial" w:hAnsi="Arial"/>
      <w:szCs w:val="24"/>
    </w:rPr>
  </w:style>
  <w:style w:type="paragraph" w:styleId="EndnoteText">
    <w:name w:val="endnote text"/>
    <w:basedOn w:val="Normal"/>
    <w:link w:val="EndnoteTextChar"/>
    <w:rsid w:val="001C3F1F"/>
    <w:rPr>
      <w:szCs w:val="20"/>
    </w:rPr>
  </w:style>
  <w:style w:type="character" w:customStyle="1" w:styleId="EndnoteTextChar">
    <w:name w:val="Endnote Text Char"/>
    <w:basedOn w:val="DefaultParagraphFont"/>
    <w:link w:val="EndnoteText"/>
    <w:rsid w:val="001C3F1F"/>
    <w:rPr>
      <w:rFonts w:ascii="Arial" w:hAnsi="Arial"/>
    </w:rPr>
  </w:style>
  <w:style w:type="paragraph" w:styleId="EnvelopeAddress">
    <w:name w:val="envelope address"/>
    <w:basedOn w:val="Normal"/>
    <w:rsid w:val="001C3F1F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rsid w:val="001C3F1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rsid w:val="001C3F1F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1C3F1F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semiHidden/>
    <w:rsid w:val="001C3F1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6Char">
    <w:name w:val="Heading 6 Char"/>
    <w:basedOn w:val="DefaultParagraphFont"/>
    <w:link w:val="Heading6"/>
    <w:semiHidden/>
    <w:rsid w:val="001C3F1F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1C3F1F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1C3F1F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1C3F1F"/>
    <w:rPr>
      <w:rFonts w:asciiTheme="majorHAnsi" w:eastAsiaTheme="majorEastAsia" w:hAnsiTheme="majorHAnsi" w:cstheme="majorBidi"/>
      <w:sz w:val="22"/>
      <w:szCs w:val="22"/>
    </w:rPr>
  </w:style>
  <w:style w:type="paragraph" w:styleId="HTMLAddress">
    <w:name w:val="HTML Address"/>
    <w:basedOn w:val="Normal"/>
    <w:link w:val="HTMLAddressChar"/>
    <w:rsid w:val="001C3F1F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1C3F1F"/>
    <w:rPr>
      <w:rFonts w:ascii="Arial" w:hAnsi="Arial"/>
      <w:i/>
      <w:iCs/>
      <w:szCs w:val="24"/>
    </w:rPr>
  </w:style>
  <w:style w:type="paragraph" w:styleId="Index1">
    <w:name w:val="index 1"/>
    <w:basedOn w:val="Normal"/>
    <w:next w:val="Normal"/>
    <w:autoRedefine/>
    <w:rsid w:val="001C3F1F"/>
    <w:pPr>
      <w:ind w:left="200" w:hanging="200"/>
    </w:pPr>
  </w:style>
  <w:style w:type="paragraph" w:styleId="Index2">
    <w:name w:val="index 2"/>
    <w:basedOn w:val="Normal"/>
    <w:next w:val="Normal"/>
    <w:autoRedefine/>
    <w:rsid w:val="001C3F1F"/>
    <w:pPr>
      <w:ind w:left="400" w:hanging="200"/>
    </w:pPr>
  </w:style>
  <w:style w:type="paragraph" w:styleId="Index3">
    <w:name w:val="index 3"/>
    <w:basedOn w:val="Normal"/>
    <w:next w:val="Normal"/>
    <w:autoRedefine/>
    <w:rsid w:val="001C3F1F"/>
    <w:pPr>
      <w:ind w:left="600" w:hanging="200"/>
    </w:pPr>
  </w:style>
  <w:style w:type="paragraph" w:styleId="Index4">
    <w:name w:val="index 4"/>
    <w:basedOn w:val="Normal"/>
    <w:next w:val="Normal"/>
    <w:autoRedefine/>
    <w:rsid w:val="001C3F1F"/>
    <w:pPr>
      <w:ind w:left="800" w:hanging="200"/>
    </w:pPr>
  </w:style>
  <w:style w:type="paragraph" w:styleId="Index5">
    <w:name w:val="index 5"/>
    <w:basedOn w:val="Normal"/>
    <w:next w:val="Normal"/>
    <w:autoRedefine/>
    <w:rsid w:val="001C3F1F"/>
    <w:pPr>
      <w:ind w:left="1000" w:hanging="200"/>
    </w:pPr>
  </w:style>
  <w:style w:type="paragraph" w:styleId="Index6">
    <w:name w:val="index 6"/>
    <w:basedOn w:val="Normal"/>
    <w:next w:val="Normal"/>
    <w:autoRedefine/>
    <w:rsid w:val="001C3F1F"/>
    <w:pPr>
      <w:ind w:left="1200" w:hanging="200"/>
    </w:pPr>
  </w:style>
  <w:style w:type="paragraph" w:styleId="Index7">
    <w:name w:val="index 7"/>
    <w:basedOn w:val="Normal"/>
    <w:next w:val="Normal"/>
    <w:autoRedefine/>
    <w:rsid w:val="001C3F1F"/>
    <w:pPr>
      <w:ind w:left="1400" w:hanging="200"/>
    </w:pPr>
  </w:style>
  <w:style w:type="paragraph" w:styleId="Index8">
    <w:name w:val="index 8"/>
    <w:basedOn w:val="Normal"/>
    <w:next w:val="Normal"/>
    <w:autoRedefine/>
    <w:rsid w:val="001C3F1F"/>
    <w:pPr>
      <w:ind w:left="1600" w:hanging="200"/>
    </w:pPr>
  </w:style>
  <w:style w:type="paragraph" w:styleId="Index9">
    <w:name w:val="index 9"/>
    <w:basedOn w:val="Normal"/>
    <w:next w:val="Normal"/>
    <w:autoRedefine/>
    <w:rsid w:val="001C3F1F"/>
    <w:pPr>
      <w:ind w:left="1800" w:hanging="200"/>
    </w:pPr>
  </w:style>
  <w:style w:type="paragraph" w:styleId="IndexHeading">
    <w:name w:val="index heading"/>
    <w:basedOn w:val="Normal"/>
    <w:next w:val="Index1"/>
    <w:rsid w:val="001C3F1F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F1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F1F"/>
    <w:rPr>
      <w:rFonts w:ascii="Arial" w:hAnsi="Arial"/>
      <w:i/>
      <w:iCs/>
      <w:color w:val="4472C4" w:themeColor="accent1"/>
      <w:szCs w:val="24"/>
    </w:rPr>
  </w:style>
  <w:style w:type="paragraph" w:styleId="List">
    <w:name w:val="List"/>
    <w:basedOn w:val="Normal"/>
    <w:rsid w:val="001C3F1F"/>
    <w:pPr>
      <w:ind w:left="360" w:hanging="360"/>
      <w:contextualSpacing/>
    </w:pPr>
  </w:style>
  <w:style w:type="paragraph" w:styleId="List2">
    <w:name w:val="List 2"/>
    <w:basedOn w:val="Normal"/>
    <w:rsid w:val="001C3F1F"/>
    <w:pPr>
      <w:ind w:left="720" w:hanging="360"/>
      <w:contextualSpacing/>
    </w:pPr>
  </w:style>
  <w:style w:type="paragraph" w:styleId="List3">
    <w:name w:val="List 3"/>
    <w:basedOn w:val="Normal"/>
    <w:rsid w:val="001C3F1F"/>
    <w:pPr>
      <w:ind w:left="1080" w:hanging="360"/>
      <w:contextualSpacing/>
    </w:pPr>
  </w:style>
  <w:style w:type="paragraph" w:styleId="List4">
    <w:name w:val="List 4"/>
    <w:basedOn w:val="Normal"/>
    <w:rsid w:val="001C3F1F"/>
    <w:pPr>
      <w:ind w:left="1440" w:hanging="360"/>
      <w:contextualSpacing/>
    </w:pPr>
  </w:style>
  <w:style w:type="paragraph" w:styleId="List5">
    <w:name w:val="List 5"/>
    <w:basedOn w:val="Normal"/>
    <w:rsid w:val="001C3F1F"/>
    <w:pPr>
      <w:ind w:left="1800" w:hanging="360"/>
      <w:contextualSpacing/>
    </w:pPr>
  </w:style>
  <w:style w:type="paragraph" w:styleId="ListBullet4">
    <w:name w:val="List Bullet 4"/>
    <w:basedOn w:val="Normal"/>
    <w:rsid w:val="001C3F1F"/>
    <w:pPr>
      <w:numPr>
        <w:numId w:val="4"/>
      </w:numPr>
      <w:contextualSpacing/>
    </w:pPr>
  </w:style>
  <w:style w:type="paragraph" w:styleId="ListBullet5">
    <w:name w:val="List Bullet 5"/>
    <w:basedOn w:val="Normal"/>
    <w:rsid w:val="001C3F1F"/>
    <w:pPr>
      <w:numPr>
        <w:numId w:val="5"/>
      </w:numPr>
      <w:contextualSpacing/>
    </w:pPr>
  </w:style>
  <w:style w:type="paragraph" w:styleId="ListContinue">
    <w:name w:val="List Continue"/>
    <w:basedOn w:val="Normal"/>
    <w:rsid w:val="001C3F1F"/>
    <w:pPr>
      <w:spacing w:after="120"/>
      <w:ind w:left="360"/>
      <w:contextualSpacing/>
    </w:pPr>
  </w:style>
  <w:style w:type="paragraph" w:styleId="ListContinue2">
    <w:name w:val="List Continue 2"/>
    <w:basedOn w:val="Normal"/>
    <w:rsid w:val="001C3F1F"/>
    <w:pPr>
      <w:spacing w:after="120"/>
      <w:ind w:left="720"/>
      <w:contextualSpacing/>
    </w:pPr>
  </w:style>
  <w:style w:type="paragraph" w:styleId="ListContinue3">
    <w:name w:val="List Continue 3"/>
    <w:basedOn w:val="Normal"/>
    <w:rsid w:val="001C3F1F"/>
    <w:pPr>
      <w:spacing w:after="120"/>
      <w:ind w:left="1080"/>
      <w:contextualSpacing/>
    </w:pPr>
  </w:style>
  <w:style w:type="paragraph" w:styleId="ListContinue4">
    <w:name w:val="List Continue 4"/>
    <w:basedOn w:val="Normal"/>
    <w:rsid w:val="001C3F1F"/>
    <w:pPr>
      <w:spacing w:after="120"/>
      <w:ind w:left="1440"/>
      <w:contextualSpacing/>
    </w:pPr>
  </w:style>
  <w:style w:type="paragraph" w:styleId="ListContinue5">
    <w:name w:val="List Continue 5"/>
    <w:basedOn w:val="Normal"/>
    <w:rsid w:val="001C3F1F"/>
    <w:pPr>
      <w:spacing w:after="120"/>
      <w:ind w:left="1800"/>
      <w:contextualSpacing/>
    </w:pPr>
  </w:style>
  <w:style w:type="paragraph" w:styleId="ListNumber">
    <w:name w:val="List Number"/>
    <w:basedOn w:val="Normal"/>
    <w:rsid w:val="001C3F1F"/>
    <w:pPr>
      <w:numPr>
        <w:numId w:val="6"/>
      </w:numPr>
      <w:contextualSpacing/>
    </w:pPr>
  </w:style>
  <w:style w:type="paragraph" w:styleId="ListNumber2">
    <w:name w:val="List Number 2"/>
    <w:basedOn w:val="Normal"/>
    <w:rsid w:val="001C3F1F"/>
    <w:pPr>
      <w:numPr>
        <w:numId w:val="7"/>
      </w:numPr>
      <w:contextualSpacing/>
    </w:pPr>
  </w:style>
  <w:style w:type="paragraph" w:styleId="ListNumber3">
    <w:name w:val="List Number 3"/>
    <w:basedOn w:val="Normal"/>
    <w:rsid w:val="001C3F1F"/>
    <w:pPr>
      <w:numPr>
        <w:numId w:val="8"/>
      </w:numPr>
      <w:contextualSpacing/>
    </w:pPr>
  </w:style>
  <w:style w:type="paragraph" w:styleId="ListNumber4">
    <w:name w:val="List Number 4"/>
    <w:basedOn w:val="Normal"/>
    <w:rsid w:val="001C3F1F"/>
    <w:pPr>
      <w:numPr>
        <w:numId w:val="9"/>
      </w:numPr>
      <w:contextualSpacing/>
    </w:pPr>
  </w:style>
  <w:style w:type="paragraph" w:styleId="ListNumber5">
    <w:name w:val="List Number 5"/>
    <w:basedOn w:val="Normal"/>
    <w:rsid w:val="001C3F1F"/>
    <w:pPr>
      <w:numPr>
        <w:numId w:val="10"/>
      </w:numPr>
      <w:contextualSpacing/>
    </w:pPr>
  </w:style>
  <w:style w:type="paragraph" w:styleId="MacroText">
    <w:name w:val="macro"/>
    <w:link w:val="MacroTextChar"/>
    <w:rsid w:val="001C3F1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rsid w:val="001C3F1F"/>
    <w:rPr>
      <w:rFonts w:ascii="Courier New" w:hAnsi="Courier New" w:cs="Courier New"/>
    </w:rPr>
  </w:style>
  <w:style w:type="paragraph" w:styleId="MessageHeader">
    <w:name w:val="Message Header"/>
    <w:basedOn w:val="Normal"/>
    <w:link w:val="MessageHeaderChar"/>
    <w:rsid w:val="001C3F1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1C3F1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1C3F1F"/>
    <w:rPr>
      <w:rFonts w:ascii="Arial" w:hAnsi="Arial"/>
      <w:szCs w:val="24"/>
    </w:rPr>
  </w:style>
  <w:style w:type="paragraph" w:styleId="NormalWeb">
    <w:name w:val="Normal (Web)"/>
    <w:basedOn w:val="Normal"/>
    <w:rsid w:val="001C3F1F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1C3F1F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1C3F1F"/>
  </w:style>
  <w:style w:type="character" w:customStyle="1" w:styleId="NoteHeadingChar">
    <w:name w:val="Note Heading Char"/>
    <w:basedOn w:val="DefaultParagraphFont"/>
    <w:link w:val="NoteHeading"/>
    <w:rsid w:val="001C3F1F"/>
    <w:rPr>
      <w:rFonts w:ascii="Arial" w:hAnsi="Arial"/>
      <w:szCs w:val="24"/>
    </w:rPr>
  </w:style>
  <w:style w:type="paragraph" w:styleId="PlainText">
    <w:name w:val="Plain Text"/>
    <w:basedOn w:val="Normal"/>
    <w:link w:val="PlainTextChar"/>
    <w:rsid w:val="001C3F1F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1C3F1F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1C3F1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F1F"/>
    <w:rPr>
      <w:rFonts w:ascii="Arial" w:hAnsi="Arial"/>
      <w:i/>
      <w:iCs/>
      <w:color w:val="404040" w:themeColor="text1" w:themeTint="BF"/>
      <w:szCs w:val="24"/>
    </w:rPr>
  </w:style>
  <w:style w:type="paragraph" w:styleId="Salutation">
    <w:name w:val="Salutation"/>
    <w:basedOn w:val="Normal"/>
    <w:next w:val="Normal"/>
    <w:link w:val="SalutationChar"/>
    <w:rsid w:val="001C3F1F"/>
  </w:style>
  <w:style w:type="character" w:customStyle="1" w:styleId="SalutationChar">
    <w:name w:val="Salutation Char"/>
    <w:basedOn w:val="DefaultParagraphFont"/>
    <w:link w:val="Salutation"/>
    <w:rsid w:val="001C3F1F"/>
    <w:rPr>
      <w:rFonts w:ascii="Arial" w:hAnsi="Arial"/>
      <w:szCs w:val="24"/>
    </w:rPr>
  </w:style>
  <w:style w:type="paragraph" w:styleId="Signature">
    <w:name w:val="Signature"/>
    <w:basedOn w:val="Normal"/>
    <w:link w:val="SignatureChar"/>
    <w:rsid w:val="001C3F1F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1C3F1F"/>
    <w:rPr>
      <w:rFonts w:ascii="Arial" w:hAnsi="Arial"/>
      <w:szCs w:val="24"/>
    </w:rPr>
  </w:style>
  <w:style w:type="paragraph" w:styleId="Subtitle">
    <w:name w:val="Subtitle"/>
    <w:basedOn w:val="Normal"/>
    <w:next w:val="Normal"/>
    <w:link w:val="SubtitleChar"/>
    <w:qFormat/>
    <w:rsid w:val="001C3F1F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</w:rPr>
  </w:style>
  <w:style w:type="character" w:customStyle="1" w:styleId="SubtitleChar">
    <w:name w:val="Subtitle Char"/>
    <w:basedOn w:val="DefaultParagraphFont"/>
    <w:link w:val="Subtitle"/>
    <w:rsid w:val="001C3F1F"/>
    <w:rPr>
      <w:rFonts w:asciiTheme="majorHAnsi" w:eastAsiaTheme="majorEastAsia" w:hAnsiTheme="majorHAnsi" w:cstheme="majorBidi"/>
      <w:sz w:val="24"/>
      <w:szCs w:val="24"/>
    </w:rPr>
  </w:style>
  <w:style w:type="paragraph" w:styleId="TableofAuthorities">
    <w:name w:val="table of authorities"/>
    <w:basedOn w:val="Normal"/>
    <w:next w:val="Normal"/>
    <w:rsid w:val="001C3F1F"/>
    <w:pPr>
      <w:ind w:left="200" w:hanging="200"/>
    </w:pPr>
  </w:style>
  <w:style w:type="paragraph" w:styleId="TableofFigures">
    <w:name w:val="table of figures"/>
    <w:basedOn w:val="Normal"/>
    <w:next w:val="Normal"/>
    <w:rsid w:val="001C3F1F"/>
  </w:style>
  <w:style w:type="paragraph" w:styleId="Title">
    <w:name w:val="Title"/>
    <w:basedOn w:val="Normal"/>
    <w:next w:val="Normal"/>
    <w:link w:val="TitleChar"/>
    <w:qFormat/>
    <w:rsid w:val="001C3F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C3F1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rsid w:val="001C3F1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rsid w:val="001C3F1F"/>
  </w:style>
  <w:style w:type="paragraph" w:styleId="TOC2">
    <w:name w:val="toc 2"/>
    <w:basedOn w:val="Normal"/>
    <w:next w:val="Normal"/>
    <w:autoRedefine/>
    <w:rsid w:val="001C3F1F"/>
    <w:pPr>
      <w:ind w:left="200"/>
    </w:pPr>
  </w:style>
  <w:style w:type="paragraph" w:styleId="TOC3">
    <w:name w:val="toc 3"/>
    <w:basedOn w:val="Normal"/>
    <w:next w:val="Normal"/>
    <w:autoRedefine/>
    <w:rsid w:val="001C3F1F"/>
    <w:pPr>
      <w:ind w:left="400"/>
    </w:pPr>
  </w:style>
  <w:style w:type="paragraph" w:styleId="TOC4">
    <w:name w:val="toc 4"/>
    <w:basedOn w:val="Normal"/>
    <w:next w:val="Normal"/>
    <w:autoRedefine/>
    <w:rsid w:val="001C3F1F"/>
    <w:pPr>
      <w:ind w:left="600"/>
    </w:pPr>
  </w:style>
  <w:style w:type="paragraph" w:styleId="TOC5">
    <w:name w:val="toc 5"/>
    <w:basedOn w:val="Normal"/>
    <w:next w:val="Normal"/>
    <w:autoRedefine/>
    <w:rsid w:val="001C3F1F"/>
    <w:pPr>
      <w:ind w:left="800"/>
    </w:pPr>
  </w:style>
  <w:style w:type="paragraph" w:styleId="TOC6">
    <w:name w:val="toc 6"/>
    <w:basedOn w:val="Normal"/>
    <w:next w:val="Normal"/>
    <w:autoRedefine/>
    <w:rsid w:val="001C3F1F"/>
    <w:pPr>
      <w:ind w:left="1000"/>
    </w:pPr>
  </w:style>
  <w:style w:type="paragraph" w:styleId="TOC7">
    <w:name w:val="toc 7"/>
    <w:basedOn w:val="Normal"/>
    <w:next w:val="Normal"/>
    <w:autoRedefine/>
    <w:rsid w:val="001C3F1F"/>
    <w:pPr>
      <w:ind w:left="1200"/>
    </w:pPr>
  </w:style>
  <w:style w:type="paragraph" w:styleId="TOC8">
    <w:name w:val="toc 8"/>
    <w:basedOn w:val="Normal"/>
    <w:next w:val="Normal"/>
    <w:autoRedefine/>
    <w:rsid w:val="001C3F1F"/>
    <w:pPr>
      <w:ind w:left="1400"/>
    </w:pPr>
  </w:style>
  <w:style w:type="paragraph" w:styleId="TOC9">
    <w:name w:val="toc 9"/>
    <w:basedOn w:val="Normal"/>
    <w:next w:val="Normal"/>
    <w:autoRedefine/>
    <w:rsid w:val="001C3F1F"/>
    <w:pPr>
      <w:ind w:left="16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3F1F"/>
    <w:pPr>
      <w:outlineLvl w:val="9"/>
    </w:pPr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irnow.gov/?city=Test&amp;state=TF&amp;country=USA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airnow.gov/?city=Test&amp;state=TG&amp;country=US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irnow.gov/?city=Test&amp;state=TE&amp;country=USA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boldham\LOCALS~1\Temp\TCD11.tmp\Project-based%20learning%20example%20exerci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33214-DEFE-459D-9407-6F681E4C6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Project-based learning example exercise.dot</Template>
  <TotalTime>51</TotalTime>
  <Pages>2</Pages>
  <Words>806</Words>
  <Characters>4276</Characters>
  <Application>Microsoft Office Word</Application>
  <DocSecurity>0</DocSecurity>
  <Lines>99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AirNow Drupal Tome Deployment</vt:lpstr>
    </vt:vector>
  </TitlesOfParts>
  <Manager>Wilkes.Chris@epa.gov</Manager>
  <Company/>
  <LinksUpToDate>false</LinksUpToDate>
  <CharactersWithSpaces>5014</CharactersWithSpaces>
  <SharedDoc>false</SharedDoc>
  <HLinks>
    <vt:vector size="24" baseType="variant">
      <vt:variant>
        <vt:i4>196621</vt:i4>
      </vt:variant>
      <vt:variant>
        <vt:i4>9</vt:i4>
      </vt:variant>
      <vt:variant>
        <vt:i4>0</vt:i4>
      </vt:variant>
      <vt:variant>
        <vt:i4>5</vt:i4>
      </vt:variant>
      <vt:variant>
        <vt:lpwstr>https://airnowtome.app.cloud.gov/</vt:lpwstr>
      </vt:variant>
      <vt:variant>
        <vt:lpwstr/>
      </vt:variant>
      <vt:variant>
        <vt:i4>2097184</vt:i4>
      </vt:variant>
      <vt:variant>
        <vt:i4>6</vt:i4>
      </vt:variant>
      <vt:variant>
        <vt:i4>0</vt:i4>
      </vt:variant>
      <vt:variant>
        <vt:i4>5</vt:i4>
      </vt:variant>
      <vt:variant>
        <vt:lpwstr>https://dashboard.fr.cloud.gov/</vt:lpwstr>
      </vt:variant>
      <vt:variant>
        <vt:lpwstr/>
      </vt:variant>
      <vt:variant>
        <vt:i4>3539047</vt:i4>
      </vt:variant>
      <vt:variant>
        <vt:i4>3</vt:i4>
      </vt:variant>
      <vt:variant>
        <vt:i4>0</vt:i4>
      </vt:variant>
      <vt:variant>
        <vt:i4>5</vt:i4>
      </vt:variant>
      <vt:variant>
        <vt:lpwstr>https://login.fr.cloud.gov/passcode</vt:lpwstr>
      </vt:variant>
      <vt:variant>
        <vt:lpwstr/>
      </vt:variant>
      <vt:variant>
        <vt:i4>196621</vt:i4>
      </vt:variant>
      <vt:variant>
        <vt:i4>0</vt:i4>
      </vt:variant>
      <vt:variant>
        <vt:i4>0</vt:i4>
      </vt:variant>
      <vt:variant>
        <vt:i4>5</vt:i4>
      </vt:variant>
      <vt:variant>
        <vt:lpwstr>https://airnowtome.app.cloud.gov/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AirNow State Notifications</dc:title>
  <dc:subject/>
  <dc:creator>Contractor</dc:creator>
  <cp:keywords>AirNow Procedure</cp:keywords>
  <dc:description/>
  <cp:lastModifiedBy>Wilkes, Chris</cp:lastModifiedBy>
  <cp:revision>10</cp:revision>
  <cp:lastPrinted>2020-01-02T16:28:00Z</cp:lastPrinted>
  <dcterms:created xsi:type="dcterms:W3CDTF">2021-06-16T20:27:00Z</dcterms:created>
  <dcterms:modified xsi:type="dcterms:W3CDTF">2021-06-16T21:16:00Z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TC011949651033</vt:lpwstr>
  </property>
</Properties>
</file>