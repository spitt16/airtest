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350"/>
      </w:tblGrid>
      <w:tr w:rsidR="006C77D9" w:rsidRPr="00A22F6D" w14:paraId="6401EA4F" w14:textId="77777777" w:rsidTr="00016BFE">
        <w:trPr>
          <w:tblHeader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FFFFFF"/>
          </w:tcPr>
          <w:p w14:paraId="441E9333" w14:textId="28285742" w:rsidR="006C77D9" w:rsidRPr="00AE08E2" w:rsidRDefault="00696480" w:rsidP="00FB782D">
            <w:pPr>
              <w:pStyle w:val="Heading1"/>
              <w:rPr>
                <w:highlight w:val="lightGray"/>
              </w:rPr>
            </w:pPr>
            <w:r>
              <w:t xml:space="preserve">Creating a new AIRNow Drupal </w:t>
            </w:r>
            <w:r w:rsidR="00EC487A">
              <w:t>Web Area</w:t>
            </w:r>
          </w:p>
        </w:tc>
      </w:tr>
      <w:tr w:rsidR="00684881" w:rsidRPr="00A22F6D" w14:paraId="6960E8CB" w14:textId="77777777" w:rsidTr="00A22F6D">
        <w:tc>
          <w:tcPr>
            <w:tcW w:w="0" w:type="auto"/>
            <w:shd w:val="clear" w:color="auto" w:fill="CCCCFF"/>
          </w:tcPr>
          <w:p w14:paraId="138ED3D2" w14:textId="77777777" w:rsidR="00684881" w:rsidRPr="003A43BD" w:rsidRDefault="00684881" w:rsidP="0063370D">
            <w:pPr>
              <w:pStyle w:val="Heading4"/>
            </w:pPr>
            <w:r w:rsidRPr="003A43BD">
              <w:t>Introduction</w:t>
            </w:r>
          </w:p>
        </w:tc>
      </w:tr>
      <w:tr w:rsidR="00684881" w:rsidRPr="00A22F6D" w14:paraId="19231D7F" w14:textId="77777777" w:rsidTr="00A22F6D">
        <w:trPr>
          <w:trHeight w:val="1682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5CF94DA" w14:textId="77777777" w:rsidR="008E54F9" w:rsidRPr="00BC273C" w:rsidRDefault="008E54F9" w:rsidP="00A22F6D">
            <w:pPr>
              <w:pStyle w:val="BodyText3example"/>
              <w:ind w:left="0"/>
              <w:rPr>
                <w:color w:val="auto"/>
                <w:szCs w:val="20"/>
              </w:rPr>
            </w:pPr>
          </w:p>
          <w:p w14:paraId="478E589F" w14:textId="2CABC91B" w:rsidR="00AD65C3" w:rsidRDefault="00255707" w:rsidP="00AD65C3">
            <w:r w:rsidRPr="00BC273C">
              <w:rPr>
                <w:szCs w:val="20"/>
              </w:rPr>
              <w:t xml:space="preserve">This </w:t>
            </w:r>
            <w:r w:rsidR="00B8609E" w:rsidRPr="00BC273C">
              <w:rPr>
                <w:szCs w:val="20"/>
              </w:rPr>
              <w:t>is a</w:t>
            </w:r>
            <w:r w:rsidRPr="00BC273C">
              <w:rPr>
                <w:szCs w:val="20"/>
              </w:rPr>
              <w:t xml:space="preserve"> procedure </w:t>
            </w:r>
            <w:r w:rsidR="00E330F2">
              <w:rPr>
                <w:szCs w:val="20"/>
              </w:rPr>
              <w:t xml:space="preserve">on how to set up </w:t>
            </w:r>
            <w:r w:rsidR="00696480">
              <w:rPr>
                <w:szCs w:val="20"/>
              </w:rPr>
              <w:t>a new “</w:t>
            </w:r>
            <w:r w:rsidR="00EC487A">
              <w:rPr>
                <w:szCs w:val="20"/>
              </w:rPr>
              <w:t>Web Area</w:t>
            </w:r>
            <w:r w:rsidR="00696480">
              <w:rPr>
                <w:szCs w:val="20"/>
              </w:rPr>
              <w:t>” in the AIRNow Drupal web</w:t>
            </w:r>
            <w:r w:rsidR="000C0491">
              <w:rPr>
                <w:szCs w:val="20"/>
              </w:rPr>
              <w:t xml:space="preserve">site hosted on the Acquia cloud. </w:t>
            </w:r>
            <w:r w:rsidR="003E5D80">
              <w:rPr>
                <w:szCs w:val="20"/>
              </w:rPr>
              <w:t xml:space="preserve">(Ex., </w:t>
            </w:r>
            <w:r w:rsidR="003E5D80" w:rsidRPr="003E5D80">
              <w:rPr>
                <w:szCs w:val="20"/>
              </w:rPr>
              <w:t>http://airnowgovit4qj7irj3.devcloud.acquia-sites.com/air-quality-and-health</w:t>
            </w:r>
            <w:r w:rsidR="003E5D80">
              <w:rPr>
                <w:szCs w:val="20"/>
              </w:rPr>
              <w:t>)</w:t>
            </w:r>
          </w:p>
          <w:p w14:paraId="162BFE55" w14:textId="0D06C29C" w:rsidR="00EC487A" w:rsidRDefault="00EC487A" w:rsidP="00AD65C3"/>
          <w:p w14:paraId="576492F1" w14:textId="0E7A0D04" w:rsidR="00EC487A" w:rsidRDefault="00EC487A" w:rsidP="00AD65C3">
            <w:r>
              <w:t>The Web Areas (Views) consist of an optional Subpage Header, which is a rotating banner. And a Resource Band, which contains cards.</w:t>
            </w:r>
            <w:r w:rsidR="00BF7928">
              <w:t xml:space="preserve"> After you create the Subpage header and the Resource Band, </w:t>
            </w:r>
            <w:r w:rsidR="003E5D80">
              <w:t xml:space="preserve">Lori will let you know the location of your web area. </w:t>
            </w:r>
            <w:bookmarkStart w:id="0" w:name="_GoBack"/>
            <w:bookmarkEnd w:id="0"/>
            <w:r w:rsidR="00BF7928">
              <w:t>Chris will link it together in a “View” and link it into the AirNow blue bar navigation header.</w:t>
            </w:r>
          </w:p>
          <w:p w14:paraId="374D12FE" w14:textId="59A71E9D" w:rsidR="00BC3F09" w:rsidRDefault="00BC3F09" w:rsidP="00AD65C3"/>
          <w:p w14:paraId="7B441943" w14:textId="77777777" w:rsidR="003E5D80" w:rsidRDefault="00BC3F09" w:rsidP="00AD65C3">
            <w:pPr>
              <w:rPr>
                <w:szCs w:val="20"/>
              </w:rPr>
            </w:pPr>
            <w:r>
              <w:rPr>
                <w:szCs w:val="20"/>
              </w:rPr>
              <w:t>You’ll need to create</w:t>
            </w:r>
            <w:r w:rsidR="003E5D80">
              <w:rPr>
                <w:szCs w:val="20"/>
              </w:rPr>
              <w:t>:</w:t>
            </w:r>
          </w:p>
          <w:p w14:paraId="63024647" w14:textId="5496203E" w:rsidR="003E5D80" w:rsidRPr="003E5D80" w:rsidRDefault="003E5D80" w:rsidP="003E5D80">
            <w:pPr>
              <w:pStyle w:val="ListParagraph"/>
              <w:numPr>
                <w:ilvl w:val="0"/>
                <w:numId w:val="8"/>
              </w:numPr>
              <w:rPr>
                <w:szCs w:val="20"/>
              </w:rPr>
            </w:pPr>
            <w:r w:rsidRPr="003E5D80">
              <w:rPr>
                <w:szCs w:val="20"/>
              </w:rPr>
              <w:t>A Subpage Header (optional)</w:t>
            </w:r>
          </w:p>
          <w:p w14:paraId="3143A5DE" w14:textId="77777777" w:rsidR="003E5D80" w:rsidRPr="003E5D80" w:rsidRDefault="003E5D80" w:rsidP="003E5D80">
            <w:pPr>
              <w:pStyle w:val="ListParagraph"/>
              <w:numPr>
                <w:ilvl w:val="0"/>
                <w:numId w:val="8"/>
              </w:numPr>
              <w:rPr>
                <w:szCs w:val="20"/>
              </w:rPr>
            </w:pPr>
            <w:r w:rsidRPr="003E5D80">
              <w:rPr>
                <w:szCs w:val="20"/>
              </w:rPr>
              <w:t>Cards</w:t>
            </w:r>
          </w:p>
          <w:p w14:paraId="7B4E4B97" w14:textId="388FC5F7" w:rsidR="00BC3F09" w:rsidRDefault="003E5D80" w:rsidP="003E5D80">
            <w:pPr>
              <w:pStyle w:val="ListParagraph"/>
              <w:numPr>
                <w:ilvl w:val="0"/>
                <w:numId w:val="8"/>
              </w:numPr>
            </w:pPr>
            <w:r w:rsidRPr="003E5D80">
              <w:rPr>
                <w:szCs w:val="20"/>
              </w:rPr>
              <w:t>A Resource Band</w:t>
            </w:r>
            <w:r w:rsidR="00BC3F09" w:rsidRPr="003E5D80">
              <w:rPr>
                <w:szCs w:val="20"/>
              </w:rPr>
              <w:t xml:space="preserve"> </w:t>
            </w:r>
          </w:p>
          <w:p w14:paraId="56952A11" w14:textId="24DE2907" w:rsidR="00052F02" w:rsidRDefault="00EC487A" w:rsidP="00AD65C3">
            <w:r>
              <w:t xml:space="preserve"> </w:t>
            </w:r>
          </w:p>
          <w:p w14:paraId="13C9BF7A" w14:textId="3E37C40F" w:rsidR="00052F02" w:rsidRPr="00BC273C" w:rsidRDefault="00052F02" w:rsidP="00AD65C3">
            <w:pPr>
              <w:rPr>
                <w:szCs w:val="20"/>
              </w:rPr>
            </w:pPr>
            <w:r>
              <w:t>&lt;title&gt; means insert the Title required for the given page you are creating.</w:t>
            </w:r>
          </w:p>
          <w:p w14:paraId="542E8EA4" w14:textId="7D66C3F0" w:rsidR="00544BC4" w:rsidRPr="00BC273C" w:rsidRDefault="00544BC4" w:rsidP="00EC487A">
            <w:pPr>
              <w:rPr>
                <w:szCs w:val="20"/>
              </w:rPr>
            </w:pPr>
          </w:p>
        </w:tc>
      </w:tr>
      <w:tr w:rsidR="0017145E" w:rsidRPr="00A22F6D" w14:paraId="77652CD5" w14:textId="77777777" w:rsidTr="00A22F6D">
        <w:tc>
          <w:tcPr>
            <w:tcW w:w="0" w:type="auto"/>
            <w:shd w:val="clear" w:color="auto" w:fill="CCCCFF"/>
          </w:tcPr>
          <w:p w14:paraId="67CF779B" w14:textId="77777777" w:rsidR="00EE35BF" w:rsidRDefault="00EE35BF" w:rsidP="002C67B3">
            <w:pPr>
              <w:ind w:left="540" w:hanging="360"/>
              <w:rPr>
                <w:b/>
                <w:szCs w:val="20"/>
              </w:rPr>
            </w:pPr>
          </w:p>
          <w:p w14:paraId="49FD7A56" w14:textId="4AF93A81" w:rsidR="0017145E" w:rsidRDefault="003E5D80" w:rsidP="002C67B3">
            <w:pPr>
              <w:ind w:left="540" w:hanging="360"/>
              <w:rPr>
                <w:b/>
                <w:szCs w:val="20"/>
              </w:rPr>
            </w:pPr>
            <w:r>
              <w:rPr>
                <w:b/>
                <w:szCs w:val="20"/>
              </w:rPr>
              <w:t>PROCEDURE</w:t>
            </w:r>
          </w:p>
          <w:p w14:paraId="732F4489" w14:textId="052DD2D2" w:rsidR="00EE35BF" w:rsidRPr="002C67B3" w:rsidRDefault="00EE35BF" w:rsidP="002C67B3">
            <w:pPr>
              <w:ind w:left="540" w:hanging="360"/>
              <w:rPr>
                <w:b/>
                <w:szCs w:val="20"/>
              </w:rPr>
            </w:pPr>
          </w:p>
        </w:tc>
      </w:tr>
      <w:tr w:rsidR="0017145E" w:rsidRPr="00A22F6D" w14:paraId="7B9938DE" w14:textId="77777777" w:rsidTr="00F73C83">
        <w:trPr>
          <w:trHeight w:val="57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4E841748" w14:textId="77777777" w:rsidR="003E5D80" w:rsidRDefault="003E5D80" w:rsidP="005B58ED">
            <w:pPr>
              <w:rPr>
                <w:b/>
                <w:szCs w:val="20"/>
              </w:rPr>
            </w:pPr>
          </w:p>
          <w:p w14:paraId="0573D7D7" w14:textId="6F3B3C45" w:rsidR="000C0491" w:rsidRPr="007D17AF" w:rsidRDefault="003E5D80" w:rsidP="005B58ED">
            <w:pPr>
              <w:rPr>
                <w:b/>
                <w:szCs w:val="20"/>
              </w:rPr>
            </w:pPr>
            <w:r>
              <w:rPr>
                <w:b/>
                <w:szCs w:val="20"/>
              </w:rPr>
              <w:t>Make a Subpage Header (Optional)</w:t>
            </w:r>
          </w:p>
          <w:p w14:paraId="24F50C67" w14:textId="5089F482" w:rsidR="007D17AF" w:rsidRDefault="007D17AF" w:rsidP="00603505">
            <w:pPr>
              <w:rPr>
                <w:szCs w:val="20"/>
              </w:rPr>
            </w:pPr>
          </w:p>
          <w:p w14:paraId="60D45279" w14:textId="66A4F8A3" w:rsidR="00052F02" w:rsidRDefault="007D17AF" w:rsidP="00CD770C">
            <w:pPr>
              <w:numPr>
                <w:ilvl w:val="0"/>
                <w:numId w:val="5"/>
              </w:numPr>
              <w:rPr>
                <w:szCs w:val="20"/>
              </w:rPr>
            </w:pPr>
            <w:r>
              <w:rPr>
                <w:szCs w:val="20"/>
              </w:rPr>
              <w:t>S</w:t>
            </w:r>
            <w:r w:rsidR="00052F02">
              <w:rPr>
                <w:szCs w:val="20"/>
              </w:rPr>
              <w:t xml:space="preserve">elect the </w:t>
            </w:r>
            <w:r>
              <w:rPr>
                <w:szCs w:val="20"/>
              </w:rPr>
              <w:t>Content tab</w:t>
            </w:r>
          </w:p>
          <w:p w14:paraId="4C6186D0" w14:textId="49C90168" w:rsidR="00052F02" w:rsidRDefault="00052F02" w:rsidP="00CD770C">
            <w:pPr>
              <w:numPr>
                <w:ilvl w:val="0"/>
                <w:numId w:val="5"/>
              </w:numPr>
              <w:rPr>
                <w:szCs w:val="20"/>
              </w:rPr>
            </w:pPr>
            <w:r>
              <w:rPr>
                <w:szCs w:val="20"/>
              </w:rPr>
              <w:t>Click on Add Content. This will display the available content types.</w:t>
            </w:r>
          </w:p>
          <w:p w14:paraId="4C46958D" w14:textId="179C68E8" w:rsidR="00052F02" w:rsidRDefault="00052F02" w:rsidP="00CD770C">
            <w:pPr>
              <w:numPr>
                <w:ilvl w:val="0"/>
                <w:numId w:val="5"/>
              </w:numPr>
              <w:rPr>
                <w:szCs w:val="20"/>
              </w:rPr>
            </w:pPr>
            <w:r>
              <w:rPr>
                <w:szCs w:val="20"/>
              </w:rPr>
              <w:t xml:space="preserve">Click on </w:t>
            </w:r>
            <w:r w:rsidR="00EC487A">
              <w:rPr>
                <w:szCs w:val="20"/>
              </w:rPr>
              <w:t>Subpage Header</w:t>
            </w:r>
            <w:r>
              <w:rPr>
                <w:szCs w:val="20"/>
              </w:rPr>
              <w:t>.. Use the following values in the form</w:t>
            </w:r>
          </w:p>
          <w:p w14:paraId="5DE36DAD" w14:textId="7190E912" w:rsidR="00052F02" w:rsidRDefault="00052F02" w:rsidP="00CD770C">
            <w:pPr>
              <w:numPr>
                <w:ilvl w:val="1"/>
                <w:numId w:val="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Tile = &lt;title&gt;</w:t>
            </w:r>
            <w:r w:rsidR="009A66F7">
              <w:rPr>
                <w:szCs w:val="20"/>
              </w:rPr>
              <w:t xml:space="preserve"> Resources</w:t>
            </w:r>
            <w:r w:rsidR="003539FB">
              <w:rPr>
                <w:szCs w:val="20"/>
              </w:rPr>
              <w:t xml:space="preserve"> Band</w:t>
            </w:r>
          </w:p>
          <w:p w14:paraId="7C0A8237" w14:textId="38D57E27" w:rsidR="00052F02" w:rsidRDefault="00052F02" w:rsidP="00CD770C">
            <w:pPr>
              <w:numPr>
                <w:ilvl w:val="1"/>
                <w:numId w:val="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 xml:space="preserve">Band </w:t>
            </w:r>
            <w:r w:rsidR="00520719">
              <w:rPr>
                <w:szCs w:val="20"/>
              </w:rPr>
              <w:t>Associated</w:t>
            </w:r>
            <w:r>
              <w:rPr>
                <w:szCs w:val="20"/>
              </w:rPr>
              <w:t xml:space="preserve"> View = </w:t>
            </w:r>
            <w:r w:rsidR="00BD693F">
              <w:rPr>
                <w:szCs w:val="20"/>
              </w:rPr>
              <w:t>&lt;</w:t>
            </w:r>
            <w:r w:rsidR="00EC487A">
              <w:rPr>
                <w:szCs w:val="20"/>
              </w:rPr>
              <w:t>choose asthma test for now, we’ll fix it later</w:t>
            </w:r>
            <w:r w:rsidR="00BD693F">
              <w:rPr>
                <w:szCs w:val="20"/>
              </w:rPr>
              <w:t>&gt;</w:t>
            </w:r>
          </w:p>
          <w:p w14:paraId="71557DB3" w14:textId="58A17DDA" w:rsidR="00ED4655" w:rsidRDefault="00ED4655" w:rsidP="00CD770C">
            <w:pPr>
              <w:numPr>
                <w:ilvl w:val="1"/>
                <w:numId w:val="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Page ID = page</w:t>
            </w:r>
          </w:p>
          <w:p w14:paraId="466604D0" w14:textId="04256AA6" w:rsidR="00ED4655" w:rsidRDefault="00ED4655" w:rsidP="00CD770C">
            <w:pPr>
              <w:numPr>
                <w:ilvl w:val="1"/>
                <w:numId w:val="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Option = blank for now</w:t>
            </w:r>
          </w:p>
          <w:p w14:paraId="1BCF6256" w14:textId="39F56B16" w:rsidR="00ED4655" w:rsidRDefault="00ED4655" w:rsidP="00CD770C">
            <w:pPr>
              <w:numPr>
                <w:ilvl w:val="1"/>
                <w:numId w:val="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Subpage Title = blank</w:t>
            </w:r>
          </w:p>
          <w:p w14:paraId="1719FA58" w14:textId="6CD05F9F" w:rsidR="00ED4655" w:rsidRDefault="00ED4655" w:rsidP="00CD770C">
            <w:pPr>
              <w:numPr>
                <w:ilvl w:val="1"/>
                <w:numId w:val="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Add Banner Slides</w:t>
            </w:r>
          </w:p>
          <w:p w14:paraId="10F149DB" w14:textId="63076DA5" w:rsidR="00ED4655" w:rsidRDefault="00ED4655" w:rsidP="00CD770C">
            <w:pPr>
              <w:numPr>
                <w:ilvl w:val="1"/>
                <w:numId w:val="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Upload image</w:t>
            </w:r>
          </w:p>
          <w:p w14:paraId="599D35B5" w14:textId="17BA074A" w:rsidR="00ED4655" w:rsidRDefault="00ED4655" w:rsidP="00CD770C">
            <w:pPr>
              <w:numPr>
                <w:ilvl w:val="1"/>
                <w:numId w:val="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Tit</w:t>
            </w:r>
            <w:r w:rsidR="003E5D80">
              <w:rPr>
                <w:szCs w:val="20"/>
              </w:rPr>
              <w:t>l</w:t>
            </w:r>
            <w:r>
              <w:rPr>
                <w:szCs w:val="20"/>
              </w:rPr>
              <w:t>e</w:t>
            </w:r>
          </w:p>
          <w:p w14:paraId="40BC46B5" w14:textId="65B25F86" w:rsidR="00ED4655" w:rsidRDefault="00ED4655" w:rsidP="00CD770C">
            <w:pPr>
              <w:numPr>
                <w:ilvl w:val="1"/>
                <w:numId w:val="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Alt text</w:t>
            </w:r>
          </w:p>
          <w:p w14:paraId="601AE41B" w14:textId="344E1CDE" w:rsidR="007D17AF" w:rsidRPr="003E5D80" w:rsidRDefault="002C67B3" w:rsidP="003E5D80">
            <w:pPr>
              <w:numPr>
                <w:ilvl w:val="1"/>
                <w:numId w:val="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Banner Description</w:t>
            </w:r>
          </w:p>
          <w:p w14:paraId="644FDE79" w14:textId="653A4DAB" w:rsidR="00ED4655" w:rsidRDefault="00ED4655" w:rsidP="00CD770C">
            <w:pPr>
              <w:numPr>
                <w:ilvl w:val="1"/>
                <w:numId w:val="5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 xml:space="preserve">Repeat </w:t>
            </w:r>
            <w:r w:rsidR="00BC3F09">
              <w:rPr>
                <w:szCs w:val="20"/>
              </w:rPr>
              <w:t>Add Banner Slides</w:t>
            </w:r>
          </w:p>
          <w:p w14:paraId="30854B06" w14:textId="77777777" w:rsidR="00ED4655" w:rsidRPr="0094138F" w:rsidRDefault="00ED4655" w:rsidP="00CD770C">
            <w:pPr>
              <w:numPr>
                <w:ilvl w:val="1"/>
                <w:numId w:val="5"/>
              </w:numPr>
              <w:tabs>
                <w:tab w:val="left" w:pos="900"/>
              </w:tabs>
              <w:rPr>
                <w:szCs w:val="20"/>
              </w:rPr>
            </w:pPr>
            <w:r>
              <w:rPr>
                <w:szCs w:val="20"/>
              </w:rPr>
              <w:t>Click Save</w:t>
            </w:r>
          </w:p>
          <w:p w14:paraId="4B46FCD3" w14:textId="77777777" w:rsidR="00ED4655" w:rsidRDefault="00ED4655" w:rsidP="00ED4655">
            <w:pPr>
              <w:tabs>
                <w:tab w:val="left" w:pos="930"/>
              </w:tabs>
              <w:ind w:left="792"/>
              <w:rPr>
                <w:szCs w:val="20"/>
              </w:rPr>
            </w:pPr>
          </w:p>
          <w:p w14:paraId="3D86E8AE" w14:textId="61210DB0" w:rsidR="00AA7E08" w:rsidRPr="00BC273C" w:rsidRDefault="00AA7E08" w:rsidP="00E47378"/>
        </w:tc>
      </w:tr>
      <w:tr w:rsidR="00AA7E08" w:rsidRPr="00A22F6D" w14:paraId="0256F258" w14:textId="77777777" w:rsidTr="00F73C83">
        <w:trPr>
          <w:trHeight w:val="576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07937B6" w14:textId="77777777" w:rsidR="003E5D80" w:rsidRDefault="003E5D80" w:rsidP="00F73C83">
            <w:pPr>
              <w:pStyle w:val="BodyText3example"/>
              <w:ind w:left="0"/>
              <w:rPr>
                <w:b/>
                <w:color w:val="auto"/>
                <w:szCs w:val="20"/>
              </w:rPr>
            </w:pPr>
          </w:p>
          <w:p w14:paraId="69BA304D" w14:textId="377D642F" w:rsidR="00AA7E08" w:rsidRDefault="003E5D80" w:rsidP="00F73C83">
            <w:pPr>
              <w:pStyle w:val="BodyText3example"/>
              <w:ind w:left="0"/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t>Make Cards for the Resource Band</w:t>
            </w:r>
          </w:p>
          <w:p w14:paraId="7E7A8DBB" w14:textId="77777777" w:rsidR="003E5D80" w:rsidRPr="00BC273C" w:rsidRDefault="003E5D80" w:rsidP="00F73C83">
            <w:pPr>
              <w:pStyle w:val="BodyText3example"/>
              <w:ind w:left="0"/>
              <w:rPr>
                <w:b/>
                <w:color w:val="auto"/>
                <w:szCs w:val="20"/>
              </w:rPr>
            </w:pPr>
          </w:p>
          <w:p w14:paraId="32679C0F" w14:textId="77777777" w:rsidR="002C67B3" w:rsidRDefault="002C67B3" w:rsidP="00CD770C">
            <w:pPr>
              <w:numPr>
                <w:ilvl w:val="0"/>
                <w:numId w:val="6"/>
              </w:numPr>
              <w:rPr>
                <w:szCs w:val="20"/>
              </w:rPr>
            </w:pPr>
            <w:r>
              <w:rPr>
                <w:szCs w:val="20"/>
              </w:rPr>
              <w:t>Select the Content tab</w:t>
            </w:r>
          </w:p>
          <w:p w14:paraId="4BDAA751" w14:textId="77777777" w:rsidR="002C67B3" w:rsidRDefault="002C67B3" w:rsidP="00CD770C">
            <w:pPr>
              <w:numPr>
                <w:ilvl w:val="0"/>
                <w:numId w:val="6"/>
              </w:numPr>
              <w:rPr>
                <w:szCs w:val="20"/>
              </w:rPr>
            </w:pPr>
            <w:r>
              <w:rPr>
                <w:szCs w:val="20"/>
              </w:rPr>
              <w:t>Click on Add Content. This will display the available content types.</w:t>
            </w:r>
          </w:p>
          <w:p w14:paraId="1E51AD4A" w14:textId="56354BAA" w:rsidR="002C67B3" w:rsidRDefault="002C67B3" w:rsidP="00CD770C">
            <w:pPr>
              <w:numPr>
                <w:ilvl w:val="0"/>
                <w:numId w:val="6"/>
              </w:numPr>
              <w:rPr>
                <w:szCs w:val="20"/>
              </w:rPr>
            </w:pPr>
            <w:r>
              <w:rPr>
                <w:szCs w:val="20"/>
              </w:rPr>
              <w:t xml:space="preserve">Click on </w:t>
            </w:r>
            <w:r w:rsidR="009A66F7">
              <w:rPr>
                <w:szCs w:val="20"/>
              </w:rPr>
              <w:t>Cards</w:t>
            </w:r>
            <w:r>
              <w:rPr>
                <w:szCs w:val="20"/>
              </w:rPr>
              <w:t>.. Use the following values in the form</w:t>
            </w:r>
          </w:p>
          <w:p w14:paraId="25053E5E" w14:textId="1B2EA267" w:rsidR="009A66F7" w:rsidRDefault="009A66F7" w:rsidP="00CD770C">
            <w:pPr>
              <w:numPr>
                <w:ilvl w:val="1"/>
                <w:numId w:val="6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Tile = &lt;title&gt; Resources Card</w:t>
            </w:r>
          </w:p>
          <w:p w14:paraId="55365325" w14:textId="7B4B729B" w:rsidR="009A66F7" w:rsidRDefault="009A66F7" w:rsidP="00CD770C">
            <w:pPr>
              <w:numPr>
                <w:ilvl w:val="1"/>
                <w:numId w:val="6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Card Type = links</w:t>
            </w:r>
          </w:p>
          <w:p w14:paraId="202098B9" w14:textId="6763889B" w:rsidR="009A66F7" w:rsidRDefault="009A66F7" w:rsidP="00CD770C">
            <w:pPr>
              <w:numPr>
                <w:ilvl w:val="1"/>
                <w:numId w:val="6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Name = Title displayed on page</w:t>
            </w:r>
          </w:p>
          <w:p w14:paraId="784D7554" w14:textId="77777777" w:rsidR="009A66F7" w:rsidRDefault="009A66F7" w:rsidP="00CD770C">
            <w:pPr>
              <w:numPr>
                <w:ilvl w:val="1"/>
                <w:numId w:val="6"/>
              </w:numPr>
              <w:tabs>
                <w:tab w:val="left" w:pos="900"/>
              </w:tabs>
              <w:rPr>
                <w:szCs w:val="20"/>
              </w:rPr>
            </w:pPr>
            <w:r>
              <w:rPr>
                <w:szCs w:val="20"/>
              </w:rPr>
              <w:t>Upload Image</w:t>
            </w:r>
          </w:p>
          <w:p w14:paraId="4E9B00F0" w14:textId="77777777" w:rsidR="009A66F7" w:rsidRDefault="009A66F7" w:rsidP="00CD770C">
            <w:pPr>
              <w:numPr>
                <w:ilvl w:val="1"/>
                <w:numId w:val="6"/>
              </w:numPr>
              <w:tabs>
                <w:tab w:val="left" w:pos="900"/>
              </w:tabs>
              <w:rPr>
                <w:szCs w:val="20"/>
              </w:rPr>
            </w:pPr>
            <w:r>
              <w:rPr>
                <w:szCs w:val="20"/>
              </w:rPr>
              <w:t xml:space="preserve"> Mobile Friendly Name = blank</w:t>
            </w:r>
          </w:p>
          <w:p w14:paraId="2B7FE6E8" w14:textId="4B15902A" w:rsidR="009A66F7" w:rsidRDefault="009A66F7" w:rsidP="00CD770C">
            <w:pPr>
              <w:numPr>
                <w:ilvl w:val="1"/>
                <w:numId w:val="6"/>
              </w:numPr>
              <w:tabs>
                <w:tab w:val="left" w:pos="900"/>
              </w:tabs>
              <w:rPr>
                <w:szCs w:val="20"/>
              </w:rPr>
            </w:pPr>
            <w:r>
              <w:rPr>
                <w:szCs w:val="20"/>
              </w:rPr>
              <w:lastRenderedPageBreak/>
              <w:t>Add links</w:t>
            </w:r>
          </w:p>
          <w:p w14:paraId="154865D0" w14:textId="5DBAA173" w:rsidR="009A66F7" w:rsidRDefault="009A66F7" w:rsidP="00CD770C">
            <w:pPr>
              <w:numPr>
                <w:ilvl w:val="1"/>
                <w:numId w:val="6"/>
              </w:numPr>
              <w:tabs>
                <w:tab w:val="left" w:pos="900"/>
              </w:tabs>
              <w:rPr>
                <w:szCs w:val="20"/>
              </w:rPr>
            </w:pPr>
            <w:r>
              <w:rPr>
                <w:szCs w:val="20"/>
              </w:rPr>
              <w:t>Click Save</w:t>
            </w:r>
          </w:p>
          <w:p w14:paraId="06AC0276" w14:textId="77777777" w:rsidR="00690A30" w:rsidRDefault="009A66F7" w:rsidP="00CD770C">
            <w:pPr>
              <w:numPr>
                <w:ilvl w:val="1"/>
                <w:numId w:val="6"/>
              </w:numPr>
              <w:tabs>
                <w:tab w:val="left" w:pos="900"/>
              </w:tabs>
              <w:rPr>
                <w:szCs w:val="20"/>
              </w:rPr>
            </w:pPr>
            <w:r>
              <w:rPr>
                <w:szCs w:val="20"/>
              </w:rPr>
              <w:t>Repeat as necessary</w:t>
            </w:r>
          </w:p>
          <w:p w14:paraId="147FB532" w14:textId="0A9163BD" w:rsidR="00BC3F09" w:rsidRPr="009A66F7" w:rsidRDefault="00BC3F09" w:rsidP="00BC3F09">
            <w:pPr>
              <w:tabs>
                <w:tab w:val="left" w:pos="900"/>
              </w:tabs>
              <w:rPr>
                <w:szCs w:val="20"/>
              </w:rPr>
            </w:pPr>
          </w:p>
        </w:tc>
      </w:tr>
      <w:tr w:rsidR="00F73C83" w:rsidRPr="00A22F6D" w14:paraId="0B2CAA5A" w14:textId="77777777" w:rsidTr="00A22F6D">
        <w:trPr>
          <w:trHeight w:val="2160"/>
        </w:trPr>
        <w:tc>
          <w:tcPr>
            <w:tcW w:w="0" w:type="auto"/>
            <w:tcBorders>
              <w:bottom w:val="single" w:sz="4" w:space="0" w:color="auto"/>
            </w:tcBorders>
            <w:shd w:val="clear" w:color="auto" w:fill="auto"/>
          </w:tcPr>
          <w:p w14:paraId="650925D0" w14:textId="23503466" w:rsidR="00F73C83" w:rsidRPr="00EF1CD5" w:rsidRDefault="003E5D80" w:rsidP="00F73C83">
            <w:pPr>
              <w:pStyle w:val="BodyText3example"/>
              <w:ind w:left="0"/>
              <w:rPr>
                <w:b/>
                <w:color w:val="auto"/>
                <w:szCs w:val="20"/>
              </w:rPr>
            </w:pPr>
            <w:r>
              <w:rPr>
                <w:b/>
                <w:color w:val="auto"/>
                <w:szCs w:val="20"/>
              </w:rPr>
              <w:lastRenderedPageBreak/>
              <w:t>Make a Resource Band</w:t>
            </w:r>
          </w:p>
          <w:p w14:paraId="18479E77" w14:textId="77777777" w:rsidR="009A66F7" w:rsidRDefault="009A66F7" w:rsidP="00CD770C">
            <w:pPr>
              <w:numPr>
                <w:ilvl w:val="0"/>
                <w:numId w:val="7"/>
              </w:numPr>
              <w:rPr>
                <w:szCs w:val="20"/>
              </w:rPr>
            </w:pPr>
            <w:r>
              <w:rPr>
                <w:szCs w:val="20"/>
              </w:rPr>
              <w:t>Select the Content tab</w:t>
            </w:r>
          </w:p>
          <w:p w14:paraId="0E96F6E0" w14:textId="77777777" w:rsidR="009A66F7" w:rsidRDefault="009A66F7" w:rsidP="00CD770C">
            <w:pPr>
              <w:numPr>
                <w:ilvl w:val="0"/>
                <w:numId w:val="7"/>
              </w:numPr>
              <w:rPr>
                <w:szCs w:val="20"/>
              </w:rPr>
            </w:pPr>
            <w:r>
              <w:rPr>
                <w:szCs w:val="20"/>
              </w:rPr>
              <w:t>Click on Add Content. This will display the available content types.</w:t>
            </w:r>
          </w:p>
          <w:p w14:paraId="5089B954" w14:textId="77777777" w:rsidR="009A66F7" w:rsidRDefault="009A66F7" w:rsidP="00CD770C">
            <w:pPr>
              <w:numPr>
                <w:ilvl w:val="0"/>
                <w:numId w:val="7"/>
              </w:numPr>
              <w:rPr>
                <w:szCs w:val="20"/>
              </w:rPr>
            </w:pPr>
            <w:r>
              <w:rPr>
                <w:szCs w:val="20"/>
              </w:rPr>
              <w:t>Click on Band. This add a new Band. Use the following values in the form</w:t>
            </w:r>
          </w:p>
          <w:p w14:paraId="4E97B012" w14:textId="3228E6D0" w:rsidR="009A66F7" w:rsidRDefault="009A66F7" w:rsidP="00CD770C">
            <w:pPr>
              <w:numPr>
                <w:ilvl w:val="1"/>
                <w:numId w:val="7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Tile = &lt;title&gt; Resource Band</w:t>
            </w:r>
          </w:p>
          <w:p w14:paraId="2C4A733D" w14:textId="5F9B0A51" w:rsidR="009A66F7" w:rsidRDefault="009A66F7" w:rsidP="00CD770C">
            <w:pPr>
              <w:numPr>
                <w:ilvl w:val="1"/>
                <w:numId w:val="7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Band Associated View =” asthma test” for now</w:t>
            </w:r>
            <w:r w:rsidR="0037048E">
              <w:rPr>
                <w:szCs w:val="20"/>
              </w:rPr>
              <w:t xml:space="preserve"> (start</w:t>
            </w:r>
            <w:r>
              <w:rPr>
                <w:szCs w:val="20"/>
              </w:rPr>
              <w:t xml:space="preserve"> typing and options should appear)</w:t>
            </w:r>
          </w:p>
          <w:p w14:paraId="147E021F" w14:textId="2E3E2B43" w:rsidR="009A66F7" w:rsidRDefault="009A66F7" w:rsidP="00CD770C">
            <w:pPr>
              <w:numPr>
                <w:ilvl w:val="1"/>
                <w:numId w:val="7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Display ID = page</w:t>
            </w:r>
          </w:p>
          <w:p w14:paraId="3F33B6B0" w14:textId="140C955F" w:rsidR="009A66F7" w:rsidRDefault="009A66F7" w:rsidP="00CD770C">
            <w:pPr>
              <w:numPr>
                <w:ilvl w:val="1"/>
                <w:numId w:val="7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Leave Options blank for now</w:t>
            </w:r>
          </w:p>
          <w:p w14:paraId="41CB24C5" w14:textId="585D836C" w:rsidR="009A66F7" w:rsidRDefault="009A66F7" w:rsidP="00CD770C">
            <w:pPr>
              <w:numPr>
                <w:ilvl w:val="1"/>
                <w:numId w:val="7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Band Order Weight = -20 (can change later)</w:t>
            </w:r>
          </w:p>
          <w:p w14:paraId="1687AE16" w14:textId="7F3F023F" w:rsidR="009A66F7" w:rsidRDefault="009A66F7" w:rsidP="00CD770C">
            <w:pPr>
              <w:numPr>
                <w:ilvl w:val="1"/>
                <w:numId w:val="7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Band Type = General</w:t>
            </w:r>
          </w:p>
          <w:p w14:paraId="626238C1" w14:textId="14D17369" w:rsidR="009A66F7" w:rsidRDefault="009A66F7" w:rsidP="00CD770C">
            <w:pPr>
              <w:numPr>
                <w:ilvl w:val="1"/>
                <w:numId w:val="7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Viewable Band Title = &lt;title &gt; Resources Band</w:t>
            </w:r>
          </w:p>
          <w:p w14:paraId="4245472E" w14:textId="02BF4DF9" w:rsidR="009A66F7" w:rsidRPr="009A66F7" w:rsidRDefault="009A66F7" w:rsidP="00CD770C">
            <w:pPr>
              <w:numPr>
                <w:ilvl w:val="1"/>
                <w:numId w:val="7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Deselect the checkbox for Show Title</w:t>
            </w:r>
          </w:p>
          <w:p w14:paraId="6D283DDF" w14:textId="77777777" w:rsidR="009A66F7" w:rsidRDefault="009A66F7" w:rsidP="00CD770C">
            <w:pPr>
              <w:numPr>
                <w:ilvl w:val="1"/>
                <w:numId w:val="7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Deselect the checkbox for Show Back To Top</w:t>
            </w:r>
          </w:p>
          <w:p w14:paraId="3BDA7438" w14:textId="77777777" w:rsidR="009A66F7" w:rsidRDefault="009A66F7" w:rsidP="00CD770C">
            <w:pPr>
              <w:numPr>
                <w:ilvl w:val="1"/>
                <w:numId w:val="7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Anchor Tag = &lt;lower case hyphenated single string of Viewable Band Title&gt;</w:t>
            </w:r>
          </w:p>
          <w:p w14:paraId="46A96AE0" w14:textId="39E07C92" w:rsidR="009A66F7" w:rsidRDefault="00BC3F09" w:rsidP="00CD770C">
            <w:pPr>
              <w:numPr>
                <w:ilvl w:val="1"/>
                <w:numId w:val="7"/>
              </w:numPr>
              <w:tabs>
                <w:tab w:val="left" w:pos="930"/>
              </w:tabs>
              <w:rPr>
                <w:szCs w:val="20"/>
              </w:rPr>
            </w:pPr>
            <w:r>
              <w:rPr>
                <w:szCs w:val="20"/>
              </w:rPr>
              <w:t>Card Reference</w:t>
            </w:r>
          </w:p>
          <w:p w14:paraId="3180F7CF" w14:textId="52338FDD" w:rsidR="00BC3F09" w:rsidRDefault="009A66F7" w:rsidP="00CD770C">
            <w:pPr>
              <w:numPr>
                <w:ilvl w:val="2"/>
                <w:numId w:val="7"/>
              </w:numPr>
              <w:tabs>
                <w:tab w:val="left" w:pos="1440"/>
              </w:tabs>
              <w:rPr>
                <w:szCs w:val="20"/>
              </w:rPr>
            </w:pPr>
            <w:r>
              <w:rPr>
                <w:szCs w:val="20"/>
              </w:rPr>
              <w:t xml:space="preserve"> </w:t>
            </w:r>
            <w:r w:rsidR="00BC3F09">
              <w:rPr>
                <w:szCs w:val="20"/>
              </w:rPr>
              <w:t>Selects Cards (start typing card names and options should appear)</w:t>
            </w:r>
          </w:p>
          <w:p w14:paraId="1462C50A" w14:textId="338111C8" w:rsidR="00BF7928" w:rsidRDefault="00BC3F09" w:rsidP="00CD770C">
            <w:pPr>
              <w:numPr>
                <w:ilvl w:val="2"/>
                <w:numId w:val="7"/>
              </w:numPr>
              <w:tabs>
                <w:tab w:val="left" w:pos="1440"/>
              </w:tabs>
              <w:rPr>
                <w:szCs w:val="20"/>
              </w:rPr>
            </w:pPr>
            <w:r>
              <w:rPr>
                <w:szCs w:val="20"/>
              </w:rPr>
              <w:t>Repeat as needed</w:t>
            </w:r>
          </w:p>
          <w:p w14:paraId="7993F30E" w14:textId="781C9738" w:rsidR="00CF7228" w:rsidRDefault="00CF7228" w:rsidP="00CD770C">
            <w:pPr>
              <w:numPr>
                <w:ilvl w:val="1"/>
                <w:numId w:val="7"/>
              </w:numPr>
              <w:tabs>
                <w:tab w:val="left" w:pos="1440"/>
              </w:tabs>
              <w:rPr>
                <w:szCs w:val="20"/>
              </w:rPr>
            </w:pPr>
            <w:r>
              <w:rPr>
                <w:szCs w:val="20"/>
              </w:rPr>
              <w:t>Click Save</w:t>
            </w:r>
          </w:p>
          <w:p w14:paraId="0E0AB9A8" w14:textId="7FC447A2" w:rsidR="00BF7928" w:rsidRDefault="00BF7928" w:rsidP="00BF7928">
            <w:pPr>
              <w:tabs>
                <w:tab w:val="left" w:pos="1440"/>
              </w:tabs>
              <w:rPr>
                <w:szCs w:val="20"/>
              </w:rPr>
            </w:pPr>
          </w:p>
          <w:p w14:paraId="27FD1B32" w14:textId="5EEF74E7" w:rsidR="00BF7928" w:rsidRDefault="00BF7928" w:rsidP="00BF7928">
            <w:pPr>
              <w:tabs>
                <w:tab w:val="left" w:pos="1440"/>
              </w:tabs>
              <w:rPr>
                <w:b/>
                <w:szCs w:val="20"/>
              </w:rPr>
            </w:pPr>
            <w:r w:rsidRPr="00EE35BF">
              <w:rPr>
                <w:b/>
                <w:szCs w:val="20"/>
              </w:rPr>
              <w:t xml:space="preserve">Let Lori know when you have created the Subpage Header </w:t>
            </w:r>
            <w:r w:rsidR="003E5D80">
              <w:rPr>
                <w:b/>
                <w:szCs w:val="20"/>
              </w:rPr>
              <w:t xml:space="preserve">and </w:t>
            </w:r>
            <w:r w:rsidRPr="00EE35BF">
              <w:rPr>
                <w:b/>
                <w:szCs w:val="20"/>
              </w:rPr>
              <w:t>Resource Directory</w:t>
            </w:r>
          </w:p>
          <w:p w14:paraId="4196409B" w14:textId="34EBDF64" w:rsidR="00EE35BF" w:rsidRDefault="00EE35BF" w:rsidP="00BF7928">
            <w:pPr>
              <w:tabs>
                <w:tab w:val="left" w:pos="1440"/>
              </w:tabs>
              <w:rPr>
                <w:b/>
                <w:szCs w:val="20"/>
              </w:rPr>
            </w:pPr>
          </w:p>
          <w:p w14:paraId="57E5BC2B" w14:textId="74257676" w:rsidR="00EE35BF" w:rsidRPr="00EE35BF" w:rsidRDefault="00EE35BF" w:rsidP="00BF7928">
            <w:pPr>
              <w:tabs>
                <w:tab w:val="left" w:pos="1440"/>
              </w:tabs>
              <w:rPr>
                <w:b/>
                <w:szCs w:val="20"/>
              </w:rPr>
            </w:pPr>
            <w:r>
              <w:rPr>
                <w:b/>
                <w:szCs w:val="20"/>
              </w:rPr>
              <w:t>Next Create Content for Page</w:t>
            </w:r>
          </w:p>
          <w:p w14:paraId="306AC5A2" w14:textId="1B750102" w:rsidR="00F73C83" w:rsidRPr="00EF1CD5" w:rsidRDefault="00F73C83" w:rsidP="002C67B3">
            <w:pPr>
              <w:pStyle w:val="BodyText3example"/>
              <w:rPr>
                <w:color w:val="auto"/>
                <w:szCs w:val="20"/>
              </w:rPr>
            </w:pPr>
          </w:p>
        </w:tc>
      </w:tr>
    </w:tbl>
    <w:p w14:paraId="4B8FF1A5" w14:textId="52C7238C" w:rsidR="000D5C62" w:rsidRDefault="000D5C62" w:rsidP="00674B20"/>
    <w:p w14:paraId="079D17D7" w14:textId="765B67D7" w:rsidR="00432F5C" w:rsidRDefault="00432F5C" w:rsidP="00674B20"/>
    <w:sectPr w:rsidR="00432F5C" w:rsidSect="000D4227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EFF6D0" w14:textId="77777777" w:rsidR="004A486C" w:rsidRDefault="004A486C">
      <w:r>
        <w:separator/>
      </w:r>
    </w:p>
  </w:endnote>
  <w:endnote w:type="continuationSeparator" w:id="0">
    <w:p w14:paraId="56AC553A" w14:textId="77777777" w:rsidR="004A486C" w:rsidRDefault="004A48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7DBC19" w14:textId="1319BB9C" w:rsidR="00126CEE" w:rsidRDefault="00BC273C">
    <w:pPr>
      <w:pStyle w:val="Footer"/>
    </w:pPr>
    <w:r>
      <w:t>Drupal Database Backups</w:t>
    </w:r>
    <w:r w:rsidR="00B205F5">
      <w:tab/>
    </w:r>
    <w:r w:rsidR="00126CEE">
      <w:t xml:space="preserve">Page </w:t>
    </w:r>
    <w:r w:rsidR="00126CEE">
      <w:fldChar w:fldCharType="begin"/>
    </w:r>
    <w:r w:rsidR="00126CEE">
      <w:instrText xml:space="preserve"> PAGE </w:instrText>
    </w:r>
    <w:r w:rsidR="00126CEE">
      <w:fldChar w:fldCharType="separate"/>
    </w:r>
    <w:r w:rsidR="00CA5436">
      <w:rPr>
        <w:noProof/>
      </w:rPr>
      <w:t>1</w:t>
    </w:r>
    <w:r w:rsidR="00126CEE">
      <w:fldChar w:fldCharType="end"/>
    </w:r>
    <w:r w:rsidR="00126CEE">
      <w:tab/>
    </w:r>
    <w:r w:rsidR="00126CEE">
      <w:fldChar w:fldCharType="begin"/>
    </w:r>
    <w:r w:rsidR="00126CEE">
      <w:instrText xml:space="preserve"> DATE \@ "M/d/yyyy" </w:instrText>
    </w:r>
    <w:r w:rsidR="00126CEE">
      <w:fldChar w:fldCharType="separate"/>
    </w:r>
    <w:r w:rsidR="003E5D80">
      <w:rPr>
        <w:noProof/>
      </w:rPr>
      <w:t>3/23/2018</w:t>
    </w:r>
    <w:r w:rsidR="00126CEE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2B6E6E0" w14:textId="77777777" w:rsidR="004A486C" w:rsidRDefault="004A486C">
      <w:r>
        <w:separator/>
      </w:r>
    </w:p>
  </w:footnote>
  <w:footnote w:type="continuationSeparator" w:id="0">
    <w:p w14:paraId="2C51A8CF" w14:textId="77777777" w:rsidR="004A486C" w:rsidRDefault="004A48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2"/>
    <w:multiLevelType w:val="singleLevel"/>
    <w:tmpl w:val="DFB81DDE"/>
    <w:lvl w:ilvl="0">
      <w:start w:val="1"/>
      <w:numFmt w:val="bullet"/>
      <w:pStyle w:val="ListBullet3example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F3C201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9"/>
    <w:multiLevelType w:val="singleLevel"/>
    <w:tmpl w:val="DE781C3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7F210B1"/>
    <w:multiLevelType w:val="hybridMultilevel"/>
    <w:tmpl w:val="213C78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AAC0B0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8ED008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81A461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4104E94"/>
    <w:multiLevelType w:val="hybridMultilevel"/>
    <w:tmpl w:val="873EF4A0"/>
    <w:lvl w:ilvl="0" w:tplc="88268B46">
      <w:start w:val="1"/>
      <w:numFmt w:val="bullet"/>
      <w:pStyle w:val="ListBullet3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7"/>
  </w:num>
  <w:num w:numId="5">
    <w:abstractNumId w:val="5"/>
  </w:num>
  <w:num w:numId="6">
    <w:abstractNumId w:val="6"/>
  </w:num>
  <w:num w:numId="7">
    <w:abstractNumId w:val="4"/>
  </w:num>
  <w:num w:numId="8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4974"/>
    <w:rsid w:val="000019A4"/>
    <w:rsid w:val="00013BDF"/>
    <w:rsid w:val="00016BFE"/>
    <w:rsid w:val="00020F43"/>
    <w:rsid w:val="00021362"/>
    <w:rsid w:val="00021D6F"/>
    <w:rsid w:val="000324C6"/>
    <w:rsid w:val="0003311B"/>
    <w:rsid w:val="00046AF7"/>
    <w:rsid w:val="00051744"/>
    <w:rsid w:val="000523B8"/>
    <w:rsid w:val="00052F02"/>
    <w:rsid w:val="0006039D"/>
    <w:rsid w:val="00064302"/>
    <w:rsid w:val="000809E3"/>
    <w:rsid w:val="0008324A"/>
    <w:rsid w:val="000B1075"/>
    <w:rsid w:val="000B1FDE"/>
    <w:rsid w:val="000C0491"/>
    <w:rsid w:val="000C24EE"/>
    <w:rsid w:val="000C3FA8"/>
    <w:rsid w:val="000C5873"/>
    <w:rsid w:val="000D4227"/>
    <w:rsid w:val="000D5C62"/>
    <w:rsid w:val="000E1475"/>
    <w:rsid w:val="000E1617"/>
    <w:rsid w:val="000E4FBA"/>
    <w:rsid w:val="00126CEE"/>
    <w:rsid w:val="0012718C"/>
    <w:rsid w:val="0014491D"/>
    <w:rsid w:val="0014617E"/>
    <w:rsid w:val="0015292B"/>
    <w:rsid w:val="00163AE3"/>
    <w:rsid w:val="0017145E"/>
    <w:rsid w:val="001745CC"/>
    <w:rsid w:val="001A20BA"/>
    <w:rsid w:val="001A22FF"/>
    <w:rsid w:val="001B16A0"/>
    <w:rsid w:val="001C3A43"/>
    <w:rsid w:val="001E2573"/>
    <w:rsid w:val="002002A2"/>
    <w:rsid w:val="00200737"/>
    <w:rsid w:val="002013CC"/>
    <w:rsid w:val="00211AE5"/>
    <w:rsid w:val="0022141B"/>
    <w:rsid w:val="00227A08"/>
    <w:rsid w:val="0023474C"/>
    <w:rsid w:val="00241ACA"/>
    <w:rsid w:val="00247E02"/>
    <w:rsid w:val="00255566"/>
    <w:rsid w:val="00255707"/>
    <w:rsid w:val="0025782A"/>
    <w:rsid w:val="00276DA1"/>
    <w:rsid w:val="002805D0"/>
    <w:rsid w:val="002C1A2E"/>
    <w:rsid w:val="002C2896"/>
    <w:rsid w:val="002C41C1"/>
    <w:rsid w:val="002C67B3"/>
    <w:rsid w:val="002F5D59"/>
    <w:rsid w:val="003539FB"/>
    <w:rsid w:val="00353E74"/>
    <w:rsid w:val="00361FC5"/>
    <w:rsid w:val="0037048E"/>
    <w:rsid w:val="00372232"/>
    <w:rsid w:val="00380BCC"/>
    <w:rsid w:val="00380FA7"/>
    <w:rsid w:val="00397C74"/>
    <w:rsid w:val="003A0BE0"/>
    <w:rsid w:val="003A3BEC"/>
    <w:rsid w:val="003A43BD"/>
    <w:rsid w:val="003A514E"/>
    <w:rsid w:val="003B7090"/>
    <w:rsid w:val="003E2A52"/>
    <w:rsid w:val="003E3793"/>
    <w:rsid w:val="003E5D80"/>
    <w:rsid w:val="00432F5C"/>
    <w:rsid w:val="00476139"/>
    <w:rsid w:val="00485EBC"/>
    <w:rsid w:val="004A486C"/>
    <w:rsid w:val="004A4974"/>
    <w:rsid w:val="004B075D"/>
    <w:rsid w:val="004C612A"/>
    <w:rsid w:val="004E491A"/>
    <w:rsid w:val="004F2026"/>
    <w:rsid w:val="0051348E"/>
    <w:rsid w:val="00520719"/>
    <w:rsid w:val="005223A4"/>
    <w:rsid w:val="00544BC4"/>
    <w:rsid w:val="005661D7"/>
    <w:rsid w:val="00582FFF"/>
    <w:rsid w:val="00593829"/>
    <w:rsid w:val="005A037C"/>
    <w:rsid w:val="005A426B"/>
    <w:rsid w:val="005B321C"/>
    <w:rsid w:val="005B58ED"/>
    <w:rsid w:val="005C6EEA"/>
    <w:rsid w:val="005F6C88"/>
    <w:rsid w:val="00603505"/>
    <w:rsid w:val="0061391B"/>
    <w:rsid w:val="0062725C"/>
    <w:rsid w:val="0063370D"/>
    <w:rsid w:val="0065283E"/>
    <w:rsid w:val="00666749"/>
    <w:rsid w:val="00674B20"/>
    <w:rsid w:val="00675DE5"/>
    <w:rsid w:val="00684881"/>
    <w:rsid w:val="00690A30"/>
    <w:rsid w:val="006916A4"/>
    <w:rsid w:val="00696480"/>
    <w:rsid w:val="006C77D9"/>
    <w:rsid w:val="006E2179"/>
    <w:rsid w:val="00702138"/>
    <w:rsid w:val="00702427"/>
    <w:rsid w:val="00722DBB"/>
    <w:rsid w:val="007264C8"/>
    <w:rsid w:val="00741974"/>
    <w:rsid w:val="00744751"/>
    <w:rsid w:val="0074538F"/>
    <w:rsid w:val="00751FA6"/>
    <w:rsid w:val="0076292D"/>
    <w:rsid w:val="00795BFC"/>
    <w:rsid w:val="007B0B8B"/>
    <w:rsid w:val="007C6427"/>
    <w:rsid w:val="007D17AF"/>
    <w:rsid w:val="007D214A"/>
    <w:rsid w:val="007E545B"/>
    <w:rsid w:val="007E6FE3"/>
    <w:rsid w:val="00800C27"/>
    <w:rsid w:val="008206CB"/>
    <w:rsid w:val="008308F7"/>
    <w:rsid w:val="008340F9"/>
    <w:rsid w:val="00845D54"/>
    <w:rsid w:val="0087273C"/>
    <w:rsid w:val="008912E9"/>
    <w:rsid w:val="008A3ADD"/>
    <w:rsid w:val="008A62FB"/>
    <w:rsid w:val="008B039C"/>
    <w:rsid w:val="008C295A"/>
    <w:rsid w:val="008D25FC"/>
    <w:rsid w:val="008E3359"/>
    <w:rsid w:val="008E54F9"/>
    <w:rsid w:val="008F56A4"/>
    <w:rsid w:val="008F680B"/>
    <w:rsid w:val="0090217B"/>
    <w:rsid w:val="00907E82"/>
    <w:rsid w:val="00911F1A"/>
    <w:rsid w:val="009211D0"/>
    <w:rsid w:val="00933825"/>
    <w:rsid w:val="0094138F"/>
    <w:rsid w:val="00942AAE"/>
    <w:rsid w:val="0094430A"/>
    <w:rsid w:val="009469CC"/>
    <w:rsid w:val="00946E72"/>
    <w:rsid w:val="00951B61"/>
    <w:rsid w:val="00953F8B"/>
    <w:rsid w:val="00984464"/>
    <w:rsid w:val="00990172"/>
    <w:rsid w:val="00992C88"/>
    <w:rsid w:val="009A66F7"/>
    <w:rsid w:val="009A7D27"/>
    <w:rsid w:val="009C0117"/>
    <w:rsid w:val="009E2677"/>
    <w:rsid w:val="00A02B4C"/>
    <w:rsid w:val="00A031EE"/>
    <w:rsid w:val="00A10500"/>
    <w:rsid w:val="00A22F6D"/>
    <w:rsid w:val="00A3366E"/>
    <w:rsid w:val="00A33B4C"/>
    <w:rsid w:val="00A5015F"/>
    <w:rsid w:val="00A7029B"/>
    <w:rsid w:val="00A735C6"/>
    <w:rsid w:val="00AA053D"/>
    <w:rsid w:val="00AA7E08"/>
    <w:rsid w:val="00AB595E"/>
    <w:rsid w:val="00AC2B94"/>
    <w:rsid w:val="00AD5A2E"/>
    <w:rsid w:val="00AD65C3"/>
    <w:rsid w:val="00AE08E2"/>
    <w:rsid w:val="00AE70B9"/>
    <w:rsid w:val="00B16BEE"/>
    <w:rsid w:val="00B205F5"/>
    <w:rsid w:val="00B23185"/>
    <w:rsid w:val="00B2417B"/>
    <w:rsid w:val="00B24582"/>
    <w:rsid w:val="00B25BA3"/>
    <w:rsid w:val="00B446AB"/>
    <w:rsid w:val="00B660E4"/>
    <w:rsid w:val="00B75780"/>
    <w:rsid w:val="00B8304D"/>
    <w:rsid w:val="00B8609E"/>
    <w:rsid w:val="00B93E55"/>
    <w:rsid w:val="00BA58A0"/>
    <w:rsid w:val="00BB51EA"/>
    <w:rsid w:val="00BC273C"/>
    <w:rsid w:val="00BC38F4"/>
    <w:rsid w:val="00BC3F09"/>
    <w:rsid w:val="00BC7CE4"/>
    <w:rsid w:val="00BD693F"/>
    <w:rsid w:val="00BF7928"/>
    <w:rsid w:val="00C0162B"/>
    <w:rsid w:val="00C0391D"/>
    <w:rsid w:val="00C312CD"/>
    <w:rsid w:val="00C5261D"/>
    <w:rsid w:val="00C52D0D"/>
    <w:rsid w:val="00C657D8"/>
    <w:rsid w:val="00C700E8"/>
    <w:rsid w:val="00C745B7"/>
    <w:rsid w:val="00C800C7"/>
    <w:rsid w:val="00C94773"/>
    <w:rsid w:val="00CA3EBB"/>
    <w:rsid w:val="00CA5436"/>
    <w:rsid w:val="00CD770C"/>
    <w:rsid w:val="00CF3753"/>
    <w:rsid w:val="00CF7228"/>
    <w:rsid w:val="00D22DE6"/>
    <w:rsid w:val="00D310E4"/>
    <w:rsid w:val="00D32387"/>
    <w:rsid w:val="00D50F61"/>
    <w:rsid w:val="00D7106D"/>
    <w:rsid w:val="00D72C8F"/>
    <w:rsid w:val="00D94CED"/>
    <w:rsid w:val="00DB45D6"/>
    <w:rsid w:val="00DC3378"/>
    <w:rsid w:val="00DD70E7"/>
    <w:rsid w:val="00DE1C93"/>
    <w:rsid w:val="00DE3625"/>
    <w:rsid w:val="00DF05AC"/>
    <w:rsid w:val="00DF0D66"/>
    <w:rsid w:val="00E1152F"/>
    <w:rsid w:val="00E13BA1"/>
    <w:rsid w:val="00E256A0"/>
    <w:rsid w:val="00E330F2"/>
    <w:rsid w:val="00E364EF"/>
    <w:rsid w:val="00E47378"/>
    <w:rsid w:val="00E57E3B"/>
    <w:rsid w:val="00E606D9"/>
    <w:rsid w:val="00E641AD"/>
    <w:rsid w:val="00E74AA1"/>
    <w:rsid w:val="00E77E31"/>
    <w:rsid w:val="00E91CF3"/>
    <w:rsid w:val="00E92755"/>
    <w:rsid w:val="00E932B0"/>
    <w:rsid w:val="00E94016"/>
    <w:rsid w:val="00EA16DA"/>
    <w:rsid w:val="00EB5339"/>
    <w:rsid w:val="00EC487A"/>
    <w:rsid w:val="00ED4655"/>
    <w:rsid w:val="00EE35BF"/>
    <w:rsid w:val="00EF1CD5"/>
    <w:rsid w:val="00EF793C"/>
    <w:rsid w:val="00F151DB"/>
    <w:rsid w:val="00F33943"/>
    <w:rsid w:val="00F34A27"/>
    <w:rsid w:val="00F4471B"/>
    <w:rsid w:val="00F73C83"/>
    <w:rsid w:val="00F82682"/>
    <w:rsid w:val="00F8742E"/>
    <w:rsid w:val="00F94720"/>
    <w:rsid w:val="00FA482B"/>
    <w:rsid w:val="00FB2273"/>
    <w:rsid w:val="00FB782D"/>
    <w:rsid w:val="00FD65AA"/>
    <w:rsid w:val="00FE186A"/>
    <w:rsid w:val="00FF061A"/>
    <w:rsid w:val="00FF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369E64C"/>
  <w15:chartTrackingRefBased/>
  <w15:docId w15:val="{21FA8875-1B49-42D5-ACF6-2DB07FF78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63370D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0B107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Heading3">
    <w:name w:val="heading 3"/>
    <w:basedOn w:val="Normal"/>
    <w:next w:val="Normal"/>
    <w:qFormat/>
    <w:rsid w:val="000B107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63370D"/>
    <w:pPr>
      <w:keepNext/>
      <w:spacing w:before="180" w:after="60"/>
      <w:outlineLvl w:val="3"/>
    </w:pPr>
    <w:rPr>
      <w:b/>
      <w:bCs/>
      <w:caps/>
      <w:szCs w:val="20"/>
    </w:rPr>
  </w:style>
  <w:style w:type="paragraph" w:styleId="Heading5">
    <w:name w:val="heading 5"/>
    <w:basedOn w:val="BodyText2"/>
    <w:next w:val="Normal"/>
    <w:qFormat/>
    <w:rsid w:val="00046AF7"/>
    <w:pPr>
      <w:outlineLvl w:val="4"/>
    </w:pPr>
    <w:rPr>
      <w:bCs/>
      <w:i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684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41974"/>
    <w:rPr>
      <w:color w:val="0000FF"/>
      <w:u w:val="single"/>
    </w:rPr>
  </w:style>
  <w:style w:type="paragraph" w:styleId="BodyText">
    <w:name w:val="Body Text"/>
    <w:basedOn w:val="Normal"/>
    <w:link w:val="BodyTextChar"/>
    <w:rsid w:val="0015292B"/>
    <w:pPr>
      <w:spacing w:after="240"/>
    </w:pPr>
  </w:style>
  <w:style w:type="character" w:customStyle="1" w:styleId="BodyTextChar">
    <w:name w:val="Body Text Char"/>
    <w:link w:val="BodyText"/>
    <w:rsid w:val="0015292B"/>
    <w:rPr>
      <w:rFonts w:ascii="Arial" w:hAnsi="Arial"/>
      <w:szCs w:val="24"/>
      <w:lang w:val="en-US" w:eastAsia="en-US" w:bidi="ar-SA"/>
    </w:rPr>
  </w:style>
  <w:style w:type="paragraph" w:styleId="BodyTextIndent">
    <w:name w:val="Body Text Indent"/>
    <w:basedOn w:val="Normal"/>
    <w:link w:val="BodyTextIndentChar"/>
    <w:rsid w:val="0015292B"/>
    <w:pPr>
      <w:spacing w:after="120"/>
      <w:ind w:left="360"/>
    </w:pPr>
  </w:style>
  <w:style w:type="paragraph" w:styleId="BodyTextFirstIndent2">
    <w:name w:val="Body Text First Indent 2"/>
    <w:aliases w:val="Body Text Indent Left .5"/>
    <w:basedOn w:val="Normal"/>
    <w:link w:val="BodyTextFirstIndent2Char"/>
    <w:rsid w:val="00046AF7"/>
    <w:pPr>
      <w:ind w:left="720" w:firstLine="210"/>
    </w:pPr>
  </w:style>
  <w:style w:type="character" w:customStyle="1" w:styleId="BodyTextIndentChar">
    <w:name w:val="Body Text Indent Char"/>
    <w:link w:val="BodyTextIndent"/>
    <w:rsid w:val="0015292B"/>
    <w:rPr>
      <w:rFonts w:ascii="Arial" w:hAnsi="Arial"/>
      <w:szCs w:val="24"/>
      <w:lang w:val="en-US" w:eastAsia="en-US" w:bidi="ar-SA"/>
    </w:rPr>
  </w:style>
  <w:style w:type="character" w:customStyle="1" w:styleId="BodyTextFirstIndent2Char">
    <w:name w:val="Body Text First Indent 2 Char"/>
    <w:aliases w:val="Body Text Indent Left .5 Char"/>
    <w:link w:val="BodyTextFirstIndent2"/>
    <w:rsid w:val="00046AF7"/>
    <w:rPr>
      <w:rFonts w:ascii="Arial" w:hAnsi="Arial"/>
      <w:szCs w:val="24"/>
      <w:lang w:val="en-US" w:eastAsia="en-US" w:bidi="ar-SA"/>
    </w:rPr>
  </w:style>
  <w:style w:type="paragraph" w:styleId="BodyTextFirstIndent">
    <w:name w:val="Body Text First Indent"/>
    <w:aliases w:val="Body Text First Indent(example)"/>
    <w:basedOn w:val="Normal"/>
    <w:link w:val="BodyTextFirstIndentChar"/>
    <w:rsid w:val="0015292B"/>
    <w:pPr>
      <w:tabs>
        <w:tab w:val="left" w:pos="720"/>
      </w:tabs>
      <w:spacing w:after="120"/>
      <w:ind w:firstLine="210"/>
    </w:pPr>
    <w:rPr>
      <w:color w:val="999999"/>
    </w:rPr>
  </w:style>
  <w:style w:type="character" w:customStyle="1" w:styleId="BodyTextFirstIndentChar">
    <w:name w:val="Body Text First Indent Char"/>
    <w:aliases w:val="Body Text First Indent(example) Char"/>
    <w:link w:val="BodyTextFirstIndent"/>
    <w:rsid w:val="0015292B"/>
    <w:rPr>
      <w:rFonts w:ascii="Arial" w:hAnsi="Arial"/>
      <w:color w:val="999999"/>
      <w:szCs w:val="24"/>
      <w:lang w:val="en-US" w:eastAsia="en-US" w:bidi="ar-SA"/>
    </w:rPr>
  </w:style>
  <w:style w:type="paragraph" w:styleId="BodyText2">
    <w:name w:val="Body Text 2"/>
    <w:basedOn w:val="Normal"/>
    <w:rsid w:val="0015292B"/>
    <w:pPr>
      <w:spacing w:before="120" w:after="60"/>
    </w:pPr>
    <w:rPr>
      <w:b/>
    </w:rPr>
  </w:style>
  <w:style w:type="paragraph" w:styleId="BodyText3">
    <w:name w:val="Body Text 3"/>
    <w:basedOn w:val="Normal"/>
    <w:link w:val="BodyText3Char"/>
    <w:rsid w:val="00C5261D"/>
    <w:pPr>
      <w:ind w:left="360"/>
    </w:pPr>
    <w:rPr>
      <w:szCs w:val="16"/>
    </w:rPr>
  </w:style>
  <w:style w:type="character" w:customStyle="1" w:styleId="BodyText3Char">
    <w:name w:val="Body Text 3 Char"/>
    <w:link w:val="BodyText3"/>
    <w:rsid w:val="00C5261D"/>
    <w:rPr>
      <w:rFonts w:ascii="Arial" w:hAnsi="Arial"/>
      <w:szCs w:val="16"/>
      <w:lang w:val="en-US" w:eastAsia="en-US" w:bidi="ar-SA"/>
    </w:rPr>
  </w:style>
  <w:style w:type="paragraph" w:styleId="ListBullet3">
    <w:name w:val="List Bullet 3"/>
    <w:basedOn w:val="Normal"/>
    <w:link w:val="ListBullet3Char"/>
    <w:rsid w:val="007B0B8B"/>
    <w:pPr>
      <w:numPr>
        <w:numId w:val="4"/>
      </w:numPr>
    </w:pPr>
  </w:style>
  <w:style w:type="paragraph" w:styleId="ListBullet">
    <w:name w:val="List Bullet"/>
    <w:basedOn w:val="Normal"/>
    <w:rsid w:val="00046AF7"/>
    <w:pPr>
      <w:numPr>
        <w:numId w:val="1"/>
      </w:numPr>
    </w:pPr>
  </w:style>
  <w:style w:type="paragraph" w:styleId="ListBullet2">
    <w:name w:val="List Bullet 2"/>
    <w:basedOn w:val="Normal"/>
    <w:rsid w:val="00046AF7"/>
    <w:pPr>
      <w:numPr>
        <w:numId w:val="2"/>
      </w:numPr>
    </w:pPr>
  </w:style>
  <w:style w:type="paragraph" w:customStyle="1" w:styleId="ListBullet3example">
    <w:name w:val="List Bullet 3 (example)"/>
    <w:basedOn w:val="ListBullet3"/>
    <w:link w:val="ListBullet3exampleChar"/>
    <w:rsid w:val="007B0B8B"/>
    <w:pPr>
      <w:numPr>
        <w:numId w:val="3"/>
      </w:numPr>
    </w:pPr>
    <w:rPr>
      <w:color w:val="999999"/>
    </w:rPr>
  </w:style>
  <w:style w:type="paragraph" w:customStyle="1" w:styleId="BodyText3bold">
    <w:name w:val="Body Text 3 + bold"/>
    <w:basedOn w:val="BodyText3"/>
    <w:link w:val="BodyText3boldChar"/>
    <w:rsid w:val="007B0B8B"/>
    <w:pPr>
      <w:spacing w:after="60"/>
    </w:pPr>
    <w:rPr>
      <w:b/>
    </w:rPr>
  </w:style>
  <w:style w:type="character" w:customStyle="1" w:styleId="BodyText3boldChar">
    <w:name w:val="Body Text 3 + bold Char"/>
    <w:link w:val="BodyText3bold"/>
    <w:rsid w:val="007B0B8B"/>
    <w:rPr>
      <w:rFonts w:ascii="Arial" w:hAnsi="Arial"/>
      <w:b/>
      <w:szCs w:val="16"/>
      <w:lang w:val="en-US" w:eastAsia="en-US" w:bidi="ar-SA"/>
    </w:rPr>
  </w:style>
  <w:style w:type="character" w:customStyle="1" w:styleId="ListBullet3Char">
    <w:name w:val="List Bullet 3 Char"/>
    <w:link w:val="ListBullet3"/>
    <w:rsid w:val="007B0B8B"/>
    <w:rPr>
      <w:rFonts w:ascii="Arial" w:hAnsi="Arial"/>
      <w:szCs w:val="24"/>
    </w:rPr>
  </w:style>
  <w:style w:type="character" w:customStyle="1" w:styleId="ListBullet3exampleChar">
    <w:name w:val="List Bullet 3 (example) Char"/>
    <w:link w:val="ListBullet3example"/>
    <w:rsid w:val="007B0B8B"/>
    <w:rPr>
      <w:rFonts w:ascii="Arial" w:hAnsi="Arial"/>
      <w:color w:val="999999"/>
      <w:szCs w:val="24"/>
    </w:rPr>
  </w:style>
  <w:style w:type="paragraph" w:customStyle="1" w:styleId="BodyText3example">
    <w:name w:val="Body Text 3 (example)"/>
    <w:basedOn w:val="BodyText3"/>
    <w:link w:val="BodyText3exampleChar"/>
    <w:rsid w:val="003A0BE0"/>
    <w:rPr>
      <w:color w:val="999999"/>
    </w:rPr>
  </w:style>
  <w:style w:type="paragraph" w:customStyle="1" w:styleId="BodyText3Bold40">
    <w:name w:val="Body Text 3 + Bold 40%"/>
    <w:basedOn w:val="BodyText3bold"/>
    <w:rsid w:val="003A0BE0"/>
    <w:rPr>
      <w:color w:val="999999"/>
    </w:rPr>
  </w:style>
  <w:style w:type="character" w:customStyle="1" w:styleId="BodyText3exampleChar">
    <w:name w:val="Body Text 3 (example) Char"/>
    <w:link w:val="BodyText3example"/>
    <w:rsid w:val="003A0BE0"/>
    <w:rPr>
      <w:rFonts w:ascii="Arial" w:hAnsi="Arial"/>
      <w:color w:val="999999"/>
      <w:szCs w:val="16"/>
      <w:lang w:val="en-US" w:eastAsia="en-US" w:bidi="ar-SA"/>
    </w:rPr>
  </w:style>
  <w:style w:type="character" w:styleId="CommentReference">
    <w:name w:val="annotation reference"/>
    <w:semiHidden/>
    <w:rsid w:val="00951B61"/>
    <w:rPr>
      <w:sz w:val="16"/>
      <w:szCs w:val="16"/>
    </w:rPr>
  </w:style>
  <w:style w:type="paragraph" w:styleId="CommentText">
    <w:name w:val="annotation text"/>
    <w:basedOn w:val="Normal"/>
    <w:semiHidden/>
    <w:rsid w:val="00951B61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B61"/>
    <w:rPr>
      <w:b/>
      <w:bCs/>
    </w:rPr>
  </w:style>
  <w:style w:type="paragraph" w:styleId="BalloonText">
    <w:name w:val="Balloon Text"/>
    <w:basedOn w:val="Normal"/>
    <w:semiHidden/>
    <w:rsid w:val="00951B61"/>
    <w:rPr>
      <w:rFonts w:ascii="Tahoma" w:hAnsi="Tahoma" w:cs="Tahoma"/>
      <w:sz w:val="16"/>
      <w:szCs w:val="16"/>
    </w:rPr>
  </w:style>
  <w:style w:type="paragraph" w:styleId="Header">
    <w:name w:val="header"/>
    <w:basedOn w:val="Normal"/>
    <w:rsid w:val="007D21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D21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7D214A"/>
  </w:style>
  <w:style w:type="character" w:styleId="Mention">
    <w:name w:val="Mention"/>
    <w:uiPriority w:val="99"/>
    <w:semiHidden/>
    <w:unhideWhenUsed/>
    <w:rsid w:val="00D94CED"/>
    <w:rPr>
      <w:color w:val="2B579A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3E5D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082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boldham\LOCALS~1\Temp\TCD11.tmp\Project-based%20learning%20example%20exercis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Project-based learning example exercise.dot</Template>
  <TotalTime>57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LAN Access Request Form (LARF) Submission Procedures</vt:lpstr>
    </vt:vector>
  </TitlesOfParts>
  <Manager/>
  <Company/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LAN Access Request Form (LARF) Submission Procedures</dc:title>
  <dc:subject/>
  <dc:creator>Contractor</dc:creator>
  <cp:keywords/>
  <dc:description/>
  <cp:lastModifiedBy>Tussey, Lori</cp:lastModifiedBy>
  <cp:revision>7</cp:revision>
  <cp:lastPrinted>2018-02-22T22:04:00Z</cp:lastPrinted>
  <dcterms:created xsi:type="dcterms:W3CDTF">2018-03-22T15:29:00Z</dcterms:created>
  <dcterms:modified xsi:type="dcterms:W3CDTF">2018-03-23T12:33:00Z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TC011949651033</vt:lpwstr>
  </property>
</Properties>
</file>