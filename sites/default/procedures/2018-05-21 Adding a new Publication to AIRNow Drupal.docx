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0"/>
      </w:tblGrid>
      <w:tr w:rsidR="006C77D9" w:rsidRPr="00A22F6D" w14:paraId="6401EA4F" w14:textId="77777777" w:rsidTr="00016BFE">
        <w:trPr>
          <w:tblHeader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</w:tcPr>
          <w:p w14:paraId="441E9333" w14:textId="68BDD250" w:rsidR="006C77D9" w:rsidRPr="00AE08E2" w:rsidRDefault="005056D9" w:rsidP="00FB782D">
            <w:pPr>
              <w:pStyle w:val="Heading1"/>
              <w:rPr>
                <w:highlight w:val="lightGray"/>
              </w:rPr>
            </w:pPr>
            <w:r>
              <w:t>Adding a new Publication to</w:t>
            </w:r>
            <w:r w:rsidR="00696480">
              <w:t xml:space="preserve"> AIRNow Drupal</w:t>
            </w:r>
          </w:p>
        </w:tc>
      </w:tr>
      <w:tr w:rsidR="00684881" w:rsidRPr="00A22F6D" w14:paraId="6960E8CB" w14:textId="77777777" w:rsidTr="00A22F6D">
        <w:tc>
          <w:tcPr>
            <w:tcW w:w="0" w:type="auto"/>
            <w:shd w:val="clear" w:color="auto" w:fill="CCCCFF"/>
          </w:tcPr>
          <w:p w14:paraId="138ED3D2" w14:textId="77777777" w:rsidR="00684881" w:rsidRPr="003A43BD" w:rsidRDefault="00684881" w:rsidP="0063370D">
            <w:pPr>
              <w:pStyle w:val="Heading4"/>
            </w:pPr>
            <w:r w:rsidRPr="003A43BD">
              <w:t>Introduction</w:t>
            </w:r>
          </w:p>
        </w:tc>
      </w:tr>
      <w:tr w:rsidR="00684881" w:rsidRPr="00A22F6D" w14:paraId="19231D7F" w14:textId="77777777" w:rsidTr="00A22F6D">
        <w:trPr>
          <w:trHeight w:val="1682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45CF94DA" w14:textId="77777777" w:rsidR="008E54F9" w:rsidRPr="00BC273C" w:rsidRDefault="008E54F9" w:rsidP="00A22F6D">
            <w:pPr>
              <w:pStyle w:val="BodyText3example"/>
              <w:ind w:left="0"/>
              <w:rPr>
                <w:color w:val="auto"/>
                <w:szCs w:val="20"/>
              </w:rPr>
            </w:pPr>
          </w:p>
          <w:p w14:paraId="478E589F" w14:textId="78B4C501" w:rsidR="00AD65C3" w:rsidRDefault="00255707" w:rsidP="00AD65C3">
            <w:r w:rsidRPr="00BC273C">
              <w:rPr>
                <w:szCs w:val="20"/>
              </w:rPr>
              <w:t xml:space="preserve">This </w:t>
            </w:r>
            <w:r w:rsidR="00B8609E" w:rsidRPr="00BC273C">
              <w:rPr>
                <w:szCs w:val="20"/>
              </w:rPr>
              <w:t>is a</w:t>
            </w:r>
            <w:r w:rsidRPr="00BC273C">
              <w:rPr>
                <w:szCs w:val="20"/>
              </w:rPr>
              <w:t xml:space="preserve"> procedure </w:t>
            </w:r>
            <w:r w:rsidR="00E330F2">
              <w:rPr>
                <w:szCs w:val="20"/>
              </w:rPr>
              <w:t xml:space="preserve">on how to set up </w:t>
            </w:r>
            <w:r w:rsidR="00696480">
              <w:rPr>
                <w:szCs w:val="20"/>
              </w:rPr>
              <w:t xml:space="preserve">a </w:t>
            </w:r>
            <w:r w:rsidR="00B1468A">
              <w:rPr>
                <w:szCs w:val="20"/>
              </w:rPr>
              <w:t>Publication</w:t>
            </w:r>
            <w:r w:rsidR="00696480">
              <w:rPr>
                <w:szCs w:val="20"/>
              </w:rPr>
              <w:t xml:space="preserve"> in the AIRNow Drupal web</w:t>
            </w:r>
            <w:r w:rsidR="000C0491">
              <w:rPr>
                <w:szCs w:val="20"/>
              </w:rPr>
              <w:t xml:space="preserve">site hosted on the Acquia cloud. You’ll need </w:t>
            </w:r>
            <w:r w:rsidR="00B1468A">
              <w:rPr>
                <w:szCs w:val="20"/>
              </w:rPr>
              <w:t xml:space="preserve">already have Publication Term and Publication Band set up for the group of Publications you are adding to. If the Term &amp; Band are already set-up, the </w:t>
            </w:r>
            <w:r w:rsidR="00295AB6">
              <w:rPr>
                <w:szCs w:val="20"/>
              </w:rPr>
              <w:t>skip to</w:t>
            </w:r>
            <w:r w:rsidR="00B1468A">
              <w:rPr>
                <w:szCs w:val="20"/>
              </w:rPr>
              <w:t xml:space="preserve"> the </w:t>
            </w:r>
            <w:r w:rsidR="006D36E0">
              <w:rPr>
                <w:szCs w:val="20"/>
              </w:rPr>
              <w:t>last</w:t>
            </w:r>
            <w:r w:rsidR="00B1468A">
              <w:rPr>
                <w:szCs w:val="20"/>
              </w:rPr>
              <w:t xml:space="preserve"> part or Step </w:t>
            </w:r>
            <w:r w:rsidR="006D36E0">
              <w:rPr>
                <w:szCs w:val="20"/>
              </w:rPr>
              <w:t>3</w:t>
            </w:r>
            <w:r w:rsidR="00B1468A">
              <w:rPr>
                <w:szCs w:val="20"/>
              </w:rPr>
              <w:t xml:space="preserve"> in the Big Picture.</w:t>
            </w:r>
          </w:p>
          <w:p w14:paraId="56952A11" w14:textId="253C4257" w:rsidR="00052F02" w:rsidRDefault="00052F02" w:rsidP="00AD65C3"/>
          <w:p w14:paraId="13C9BF7A" w14:textId="30735411" w:rsidR="00052F02" w:rsidRDefault="00052F02" w:rsidP="00AD65C3">
            <w:r>
              <w:t>&lt;</w:t>
            </w:r>
            <w:r w:rsidR="00B1468A">
              <w:t>Pub Group Name</w:t>
            </w:r>
            <w:r>
              <w:t xml:space="preserve">&gt; means insert the </w:t>
            </w:r>
            <w:r w:rsidR="00B1468A">
              <w:t>complete Name of the groups of Publications. For Example, “Air Quality Flag Program Getting Started”</w:t>
            </w:r>
          </w:p>
          <w:p w14:paraId="536CF092" w14:textId="77777777" w:rsidR="00A27968" w:rsidRDefault="00A27968" w:rsidP="00AD65C3"/>
          <w:p w14:paraId="73DE7E71" w14:textId="40912942" w:rsidR="00A27968" w:rsidRDefault="00A27968" w:rsidP="00A27968">
            <w:pPr>
              <w:tabs>
                <w:tab w:val="left" w:pos="930"/>
              </w:tabs>
              <w:rPr>
                <w:szCs w:val="20"/>
              </w:rPr>
            </w:pPr>
            <w:r>
              <w:rPr>
                <w:szCs w:val="20"/>
              </w:rPr>
              <w:t>“lower case, hyphen style” means lie this ”air-quality-flag-program-fact-sheet”</w:t>
            </w:r>
          </w:p>
          <w:p w14:paraId="2B2F8ACC" w14:textId="055D2B14" w:rsidR="00AD65C3" w:rsidRPr="00BC273C" w:rsidRDefault="00AD65C3" w:rsidP="00AD65C3">
            <w:pPr>
              <w:rPr>
                <w:szCs w:val="20"/>
              </w:rPr>
            </w:pPr>
          </w:p>
          <w:p w14:paraId="4D8A14EA" w14:textId="433F44EF" w:rsidR="007D17AF" w:rsidRPr="005574F8" w:rsidRDefault="00255707" w:rsidP="005574F8">
            <w:pPr>
              <w:rPr>
                <w:b/>
                <w:szCs w:val="20"/>
              </w:rPr>
            </w:pPr>
            <w:r w:rsidRPr="00BC273C">
              <w:rPr>
                <w:b/>
                <w:szCs w:val="20"/>
              </w:rPr>
              <w:t>Big Picture:</w:t>
            </w:r>
          </w:p>
          <w:p w14:paraId="234D26F0" w14:textId="59D8455E" w:rsidR="006D36E0" w:rsidRPr="005574F8" w:rsidRDefault="006D36E0" w:rsidP="006D36E0">
            <w:pPr>
              <w:numPr>
                <w:ilvl w:val="0"/>
                <w:numId w:val="22"/>
              </w:numPr>
              <w:rPr>
                <w:szCs w:val="20"/>
              </w:rPr>
            </w:pPr>
            <w:r>
              <w:rPr>
                <w:szCs w:val="20"/>
              </w:rPr>
              <w:t>If not available, create a Publication Term for the given group of publications.</w:t>
            </w:r>
          </w:p>
          <w:p w14:paraId="5EBDC5C2" w14:textId="0EE0B281" w:rsidR="006D36E0" w:rsidRPr="005574F8" w:rsidRDefault="006D36E0" w:rsidP="006D36E0">
            <w:pPr>
              <w:numPr>
                <w:ilvl w:val="0"/>
                <w:numId w:val="22"/>
              </w:numPr>
              <w:rPr>
                <w:szCs w:val="20"/>
              </w:rPr>
            </w:pPr>
            <w:r>
              <w:rPr>
                <w:szCs w:val="20"/>
              </w:rPr>
              <w:t>If not available, create a Publication Band for the given group of publications.</w:t>
            </w:r>
          </w:p>
          <w:p w14:paraId="204E3FD7" w14:textId="586E3AE1" w:rsidR="00BC273C" w:rsidRPr="006D36E0" w:rsidRDefault="00EA79E9" w:rsidP="006D36E0">
            <w:pPr>
              <w:numPr>
                <w:ilvl w:val="0"/>
                <w:numId w:val="22"/>
              </w:numPr>
              <w:rPr>
                <w:szCs w:val="20"/>
              </w:rPr>
            </w:pPr>
            <w:r w:rsidRPr="006D36E0">
              <w:rPr>
                <w:szCs w:val="20"/>
              </w:rPr>
              <w:t>Add a Publication</w:t>
            </w:r>
            <w:r w:rsidR="0027362D" w:rsidRPr="006D36E0">
              <w:rPr>
                <w:szCs w:val="20"/>
              </w:rPr>
              <w:t xml:space="preserve"> to an existing Publication Group.</w:t>
            </w:r>
          </w:p>
          <w:p w14:paraId="542E8EA4" w14:textId="77777777" w:rsidR="00544BC4" w:rsidRPr="00BC273C" w:rsidRDefault="00544BC4" w:rsidP="00EA79E9">
            <w:pPr>
              <w:ind w:left="720"/>
              <w:rPr>
                <w:szCs w:val="20"/>
              </w:rPr>
            </w:pPr>
          </w:p>
        </w:tc>
      </w:tr>
      <w:tr w:rsidR="0017145E" w:rsidRPr="00A22F6D" w14:paraId="77652CD5" w14:textId="77777777" w:rsidTr="00A22F6D">
        <w:tc>
          <w:tcPr>
            <w:tcW w:w="0" w:type="auto"/>
            <w:shd w:val="clear" w:color="auto" w:fill="CCCCFF"/>
          </w:tcPr>
          <w:p w14:paraId="732F4489" w14:textId="77777777" w:rsidR="0017145E" w:rsidRPr="00BC273C" w:rsidRDefault="00380FA7" w:rsidP="00F34A27">
            <w:pPr>
              <w:pStyle w:val="Heading4"/>
            </w:pPr>
            <w:r w:rsidRPr="00BC273C">
              <w:t>PROCEDURE</w:t>
            </w:r>
          </w:p>
        </w:tc>
      </w:tr>
      <w:tr w:rsidR="0017145E" w:rsidRPr="00A22F6D" w14:paraId="7B9938DE" w14:textId="77777777" w:rsidTr="00F73C83">
        <w:trPr>
          <w:trHeight w:val="576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24F50C67" w14:textId="6F43DC12" w:rsidR="007D17AF" w:rsidRDefault="007D17AF" w:rsidP="00603505">
            <w:pPr>
              <w:rPr>
                <w:szCs w:val="20"/>
              </w:rPr>
            </w:pPr>
          </w:p>
          <w:p w14:paraId="50C090D3" w14:textId="151C9A5D" w:rsidR="0020509C" w:rsidRDefault="0020509C" w:rsidP="0020509C">
            <w:pPr>
              <w:ind w:left="360"/>
              <w:rPr>
                <w:b/>
                <w:szCs w:val="20"/>
              </w:rPr>
            </w:pPr>
            <w:r w:rsidRPr="00A44DEF">
              <w:rPr>
                <w:b/>
                <w:szCs w:val="20"/>
              </w:rPr>
              <w:t xml:space="preserve">Create Publication </w:t>
            </w:r>
            <w:r>
              <w:rPr>
                <w:b/>
                <w:szCs w:val="20"/>
              </w:rPr>
              <w:t>Term</w:t>
            </w:r>
            <w:r w:rsidRPr="00A44DEF">
              <w:rPr>
                <w:b/>
                <w:szCs w:val="20"/>
              </w:rPr>
              <w:t xml:space="preserve"> </w:t>
            </w:r>
          </w:p>
          <w:p w14:paraId="6B15F941" w14:textId="18B3AB2B" w:rsidR="00AE5251" w:rsidRDefault="00AE5251" w:rsidP="00A44DEF">
            <w:pPr>
              <w:ind w:left="360"/>
              <w:rPr>
                <w:b/>
                <w:szCs w:val="20"/>
              </w:rPr>
            </w:pPr>
          </w:p>
          <w:p w14:paraId="3FBA5614" w14:textId="6513FE07" w:rsidR="0020509C" w:rsidRDefault="00D6224B" w:rsidP="00BC01FE">
            <w:pPr>
              <w:pStyle w:val="ListParagraph"/>
              <w:numPr>
                <w:ilvl w:val="0"/>
                <w:numId w:val="45"/>
              </w:numPr>
              <w:rPr>
                <w:szCs w:val="20"/>
              </w:rPr>
            </w:pPr>
            <w:r w:rsidRPr="00D6224B">
              <w:rPr>
                <w:szCs w:val="20"/>
              </w:rPr>
              <w:t>On the Structure page, click on Taxonomy.</w:t>
            </w:r>
          </w:p>
          <w:p w14:paraId="4A179412" w14:textId="77777777" w:rsidR="00BC01FE" w:rsidRDefault="00BC01FE" w:rsidP="00BC01FE">
            <w:pPr>
              <w:pStyle w:val="ListParagraph"/>
              <w:numPr>
                <w:ilvl w:val="0"/>
                <w:numId w:val="45"/>
              </w:numPr>
              <w:rPr>
                <w:szCs w:val="20"/>
              </w:rPr>
            </w:pPr>
            <w:r>
              <w:rPr>
                <w:szCs w:val="20"/>
              </w:rPr>
              <w:t>Click on the Publications “List terms” button at the end of the row.</w:t>
            </w:r>
          </w:p>
          <w:p w14:paraId="4B0538E5" w14:textId="6399564D" w:rsidR="00BC01FE" w:rsidRDefault="00BC01FE" w:rsidP="00BC01FE">
            <w:pPr>
              <w:pStyle w:val="ListParagraph"/>
              <w:numPr>
                <w:ilvl w:val="0"/>
                <w:numId w:val="45"/>
              </w:numPr>
              <w:rPr>
                <w:szCs w:val="20"/>
              </w:rPr>
            </w:pPr>
            <w:r>
              <w:rPr>
                <w:szCs w:val="20"/>
              </w:rPr>
              <w:t>C</w:t>
            </w:r>
            <w:r w:rsidRPr="00A27968">
              <w:rPr>
                <w:szCs w:val="20"/>
              </w:rPr>
              <w:t xml:space="preserve">lick on “+Add </w:t>
            </w:r>
            <w:r>
              <w:rPr>
                <w:szCs w:val="20"/>
              </w:rPr>
              <w:t>term</w:t>
            </w:r>
            <w:r w:rsidRPr="00A27968">
              <w:rPr>
                <w:szCs w:val="20"/>
              </w:rPr>
              <w:t>”</w:t>
            </w:r>
          </w:p>
          <w:p w14:paraId="0C90A3C3" w14:textId="3444F842" w:rsidR="00BC01FE" w:rsidRDefault="00BC01FE" w:rsidP="00BC01FE">
            <w:pPr>
              <w:pStyle w:val="ListParagraph"/>
              <w:numPr>
                <w:ilvl w:val="1"/>
                <w:numId w:val="45"/>
              </w:numPr>
              <w:rPr>
                <w:szCs w:val="20"/>
              </w:rPr>
            </w:pPr>
            <w:r>
              <w:rPr>
                <w:szCs w:val="20"/>
              </w:rPr>
              <w:t>Name = &lt;Pub Group Name&gt;</w:t>
            </w:r>
          </w:p>
          <w:p w14:paraId="54F4DBCF" w14:textId="58A0D7FD" w:rsidR="00BC01FE" w:rsidRDefault="00C06E1B" w:rsidP="00BC01FE">
            <w:pPr>
              <w:pStyle w:val="ListParagraph"/>
              <w:numPr>
                <w:ilvl w:val="0"/>
                <w:numId w:val="45"/>
              </w:numPr>
              <w:rPr>
                <w:szCs w:val="20"/>
              </w:rPr>
            </w:pPr>
            <w:r>
              <w:rPr>
                <w:szCs w:val="20"/>
              </w:rPr>
              <w:t>Open the “RELATIONS” twisty Arrow, and set the Parent term to “Publications”</w:t>
            </w:r>
          </w:p>
          <w:p w14:paraId="2D8AE798" w14:textId="45872F20" w:rsidR="00C06E1B" w:rsidRDefault="00C06E1B" w:rsidP="00BC01FE">
            <w:pPr>
              <w:pStyle w:val="ListParagraph"/>
              <w:numPr>
                <w:ilvl w:val="0"/>
                <w:numId w:val="45"/>
              </w:numPr>
              <w:rPr>
                <w:szCs w:val="20"/>
              </w:rPr>
            </w:pPr>
            <w:r>
              <w:rPr>
                <w:szCs w:val="20"/>
              </w:rPr>
              <w:t>Click “Save”</w:t>
            </w:r>
          </w:p>
          <w:p w14:paraId="6E27B551" w14:textId="6382A080" w:rsidR="00BB3D70" w:rsidRPr="00BB3D70" w:rsidRDefault="00BB3D70" w:rsidP="00BB3D70">
            <w:pPr>
              <w:ind w:left="360"/>
              <w:rPr>
                <w:i/>
                <w:szCs w:val="20"/>
              </w:rPr>
            </w:pPr>
            <w:r>
              <w:rPr>
                <w:i/>
                <w:szCs w:val="20"/>
              </w:rPr>
              <w:t xml:space="preserve">                   </w:t>
            </w:r>
            <w:r w:rsidRPr="00BB3D70">
              <w:rPr>
                <w:i/>
                <w:szCs w:val="20"/>
              </w:rPr>
              <w:t>Make terms alphabetical</w:t>
            </w:r>
          </w:p>
          <w:p w14:paraId="15C712B8" w14:textId="77777777" w:rsidR="00BB3D70" w:rsidRDefault="00BB3D70" w:rsidP="00BB3D70">
            <w:pPr>
              <w:pStyle w:val="ListParagraph"/>
              <w:numPr>
                <w:ilvl w:val="0"/>
                <w:numId w:val="45"/>
              </w:numPr>
              <w:rPr>
                <w:szCs w:val="20"/>
              </w:rPr>
            </w:pPr>
            <w:r w:rsidRPr="00D6224B">
              <w:rPr>
                <w:szCs w:val="20"/>
              </w:rPr>
              <w:t>On the Structure page, click on Taxonomy.</w:t>
            </w:r>
          </w:p>
          <w:p w14:paraId="1125CD8D" w14:textId="29A0C157" w:rsidR="00BB3D70" w:rsidRDefault="00BB3D70" w:rsidP="00BB3D70">
            <w:pPr>
              <w:pStyle w:val="ListParagraph"/>
              <w:numPr>
                <w:ilvl w:val="0"/>
                <w:numId w:val="45"/>
              </w:numPr>
              <w:rPr>
                <w:szCs w:val="20"/>
              </w:rPr>
            </w:pPr>
            <w:r>
              <w:rPr>
                <w:szCs w:val="20"/>
              </w:rPr>
              <w:t>Click on the Publications “List terms” button at the end of the row.</w:t>
            </w:r>
          </w:p>
          <w:p w14:paraId="1725DFB4" w14:textId="351E2424" w:rsidR="00BB3D70" w:rsidRDefault="00BB3D70" w:rsidP="00BB3D70">
            <w:pPr>
              <w:pStyle w:val="ListParagraph"/>
              <w:numPr>
                <w:ilvl w:val="0"/>
                <w:numId w:val="45"/>
              </w:numPr>
              <w:rPr>
                <w:szCs w:val="20"/>
              </w:rPr>
            </w:pPr>
            <w:r>
              <w:rPr>
                <w:szCs w:val="20"/>
              </w:rPr>
              <w:t>Click on “Reset to alphabetical”</w:t>
            </w:r>
          </w:p>
          <w:p w14:paraId="605D5158" w14:textId="4B4FF324" w:rsidR="00BB3D70" w:rsidRDefault="00BB3D70" w:rsidP="00BB3D70">
            <w:pPr>
              <w:pStyle w:val="ListParagraph"/>
              <w:numPr>
                <w:ilvl w:val="0"/>
                <w:numId w:val="45"/>
              </w:numPr>
              <w:rPr>
                <w:szCs w:val="20"/>
              </w:rPr>
            </w:pPr>
            <w:r>
              <w:rPr>
                <w:szCs w:val="20"/>
              </w:rPr>
              <w:t>Click on “Reset to alphabetical” to confirm.</w:t>
            </w:r>
          </w:p>
          <w:p w14:paraId="552F8EAF" w14:textId="7B739CC2" w:rsidR="00BB3D70" w:rsidRDefault="00BB3D70" w:rsidP="00BB3D70">
            <w:pPr>
              <w:pStyle w:val="ListParagraph"/>
              <w:numPr>
                <w:ilvl w:val="0"/>
                <w:numId w:val="45"/>
              </w:numPr>
              <w:rPr>
                <w:szCs w:val="20"/>
              </w:rPr>
            </w:pPr>
            <w:r>
              <w:rPr>
                <w:szCs w:val="20"/>
              </w:rPr>
              <w:t>Click “Save”</w:t>
            </w:r>
          </w:p>
          <w:p w14:paraId="3735DEAB" w14:textId="7AD49C89" w:rsidR="0020509C" w:rsidRDefault="0020509C" w:rsidP="00A44DEF">
            <w:pPr>
              <w:ind w:left="360"/>
              <w:rPr>
                <w:b/>
                <w:szCs w:val="20"/>
              </w:rPr>
            </w:pPr>
          </w:p>
          <w:p w14:paraId="51AADA7D" w14:textId="4D9B6449" w:rsidR="0020509C" w:rsidRDefault="0020509C" w:rsidP="0020509C">
            <w:pPr>
              <w:ind w:left="360"/>
              <w:rPr>
                <w:b/>
                <w:szCs w:val="20"/>
              </w:rPr>
            </w:pPr>
            <w:r w:rsidRPr="00A44DEF">
              <w:rPr>
                <w:b/>
                <w:szCs w:val="20"/>
              </w:rPr>
              <w:t xml:space="preserve">Create Publication Band </w:t>
            </w:r>
            <w:r w:rsidR="000D1018">
              <w:rPr>
                <w:b/>
                <w:szCs w:val="20"/>
              </w:rPr>
              <w:t>(or Band Container)</w:t>
            </w:r>
          </w:p>
          <w:p w14:paraId="49861F4B" w14:textId="77777777" w:rsidR="0020509C" w:rsidRPr="00A44DEF" w:rsidRDefault="0020509C" w:rsidP="00A44DEF">
            <w:pPr>
              <w:ind w:left="360"/>
              <w:rPr>
                <w:b/>
                <w:szCs w:val="20"/>
              </w:rPr>
            </w:pPr>
          </w:p>
          <w:p w14:paraId="4C6186D0" w14:textId="311AB835" w:rsidR="00052F02" w:rsidRPr="00A27968" w:rsidRDefault="00A27968" w:rsidP="00BC01FE">
            <w:pPr>
              <w:pStyle w:val="ListParagraph"/>
              <w:numPr>
                <w:ilvl w:val="0"/>
                <w:numId w:val="45"/>
              </w:numPr>
              <w:rPr>
                <w:szCs w:val="20"/>
              </w:rPr>
            </w:pPr>
            <w:r w:rsidRPr="00A27968">
              <w:rPr>
                <w:szCs w:val="20"/>
              </w:rPr>
              <w:t>On the Content page click</w:t>
            </w:r>
            <w:r w:rsidR="00052F02" w:rsidRPr="00A27968">
              <w:rPr>
                <w:szCs w:val="20"/>
              </w:rPr>
              <w:t xml:space="preserve"> on </w:t>
            </w:r>
            <w:r w:rsidR="008E6B22" w:rsidRPr="00A27968">
              <w:rPr>
                <w:szCs w:val="20"/>
              </w:rPr>
              <w:t>“+</w:t>
            </w:r>
            <w:r w:rsidR="00052F02" w:rsidRPr="00A27968">
              <w:rPr>
                <w:szCs w:val="20"/>
              </w:rPr>
              <w:t>Add Content.</w:t>
            </w:r>
            <w:r w:rsidR="008E6B22" w:rsidRPr="00A27968">
              <w:rPr>
                <w:szCs w:val="20"/>
              </w:rPr>
              <w:t>”</w:t>
            </w:r>
            <w:r w:rsidR="00052F02" w:rsidRPr="00A27968">
              <w:rPr>
                <w:szCs w:val="20"/>
              </w:rPr>
              <w:t xml:space="preserve"> This will display the available content types.</w:t>
            </w:r>
          </w:p>
          <w:p w14:paraId="4C46958D" w14:textId="6BD2438F" w:rsidR="00052F02" w:rsidRDefault="00052F02" w:rsidP="00BC01FE">
            <w:pPr>
              <w:numPr>
                <w:ilvl w:val="0"/>
                <w:numId w:val="45"/>
              </w:numPr>
              <w:rPr>
                <w:szCs w:val="20"/>
              </w:rPr>
            </w:pPr>
            <w:r>
              <w:rPr>
                <w:szCs w:val="20"/>
              </w:rPr>
              <w:t>Click on Band. This add a new Band. Use the following values in the form</w:t>
            </w:r>
          </w:p>
          <w:p w14:paraId="14C021F1" w14:textId="6954A7B6" w:rsidR="00AB4A3F" w:rsidRPr="00A27968" w:rsidRDefault="004357F2" w:rsidP="00BC01FE">
            <w:pPr>
              <w:numPr>
                <w:ilvl w:val="2"/>
                <w:numId w:val="45"/>
              </w:numPr>
              <w:tabs>
                <w:tab w:val="left" w:pos="900"/>
              </w:tabs>
              <w:rPr>
                <w:szCs w:val="20"/>
              </w:rPr>
            </w:pPr>
            <w:r>
              <w:rPr>
                <w:szCs w:val="20"/>
              </w:rPr>
              <w:t xml:space="preserve">Title = </w:t>
            </w:r>
            <w:r w:rsidR="00A27968" w:rsidRPr="00D6224B">
              <w:rPr>
                <w:szCs w:val="20"/>
              </w:rPr>
              <w:t>&lt;Pub Group Name&gt;</w:t>
            </w:r>
          </w:p>
          <w:p w14:paraId="7C0A8237" w14:textId="65B9C56E" w:rsidR="00052F02" w:rsidRDefault="00052F02" w:rsidP="00BC01FE">
            <w:pPr>
              <w:numPr>
                <w:ilvl w:val="2"/>
                <w:numId w:val="45"/>
              </w:numPr>
              <w:tabs>
                <w:tab w:val="left" w:pos="930"/>
              </w:tabs>
              <w:rPr>
                <w:szCs w:val="20"/>
              </w:rPr>
            </w:pPr>
            <w:r>
              <w:rPr>
                <w:szCs w:val="20"/>
              </w:rPr>
              <w:t xml:space="preserve">Band </w:t>
            </w:r>
            <w:r w:rsidR="00520719">
              <w:rPr>
                <w:szCs w:val="20"/>
              </w:rPr>
              <w:t>Associated</w:t>
            </w:r>
            <w:r>
              <w:rPr>
                <w:szCs w:val="20"/>
              </w:rPr>
              <w:t xml:space="preserve"> View = </w:t>
            </w:r>
            <w:r w:rsidR="00A27968">
              <w:rPr>
                <w:szCs w:val="20"/>
              </w:rPr>
              <w:t>Publications</w:t>
            </w:r>
          </w:p>
          <w:p w14:paraId="22D7F33D" w14:textId="1205B852" w:rsidR="00E040F7" w:rsidRDefault="00E040F7" w:rsidP="00BC01FE">
            <w:pPr>
              <w:numPr>
                <w:ilvl w:val="2"/>
                <w:numId w:val="45"/>
              </w:numPr>
              <w:tabs>
                <w:tab w:val="left" w:pos="930"/>
              </w:tabs>
              <w:rPr>
                <w:szCs w:val="20"/>
              </w:rPr>
            </w:pPr>
            <w:r>
              <w:rPr>
                <w:szCs w:val="20"/>
              </w:rPr>
              <w:t>Click the twisty arrow for “OPTIONS” and enter “publications” for the Argument value.</w:t>
            </w:r>
          </w:p>
          <w:p w14:paraId="4F555D2D" w14:textId="03AE168C" w:rsidR="007D17AF" w:rsidRDefault="00A27968" w:rsidP="00BC01FE">
            <w:pPr>
              <w:numPr>
                <w:ilvl w:val="2"/>
                <w:numId w:val="45"/>
              </w:numPr>
              <w:tabs>
                <w:tab w:val="left" w:pos="930"/>
              </w:tabs>
              <w:rPr>
                <w:szCs w:val="20"/>
              </w:rPr>
            </w:pPr>
            <w:r>
              <w:rPr>
                <w:szCs w:val="20"/>
              </w:rPr>
              <w:t>Band Order Weight = 20</w:t>
            </w:r>
          </w:p>
          <w:p w14:paraId="35BB5EE7" w14:textId="16646474" w:rsidR="007D17AF" w:rsidRDefault="007D17AF" w:rsidP="00BC01FE">
            <w:pPr>
              <w:numPr>
                <w:ilvl w:val="2"/>
                <w:numId w:val="45"/>
              </w:numPr>
              <w:tabs>
                <w:tab w:val="left" w:pos="930"/>
              </w:tabs>
              <w:rPr>
                <w:szCs w:val="20"/>
              </w:rPr>
            </w:pPr>
            <w:r>
              <w:rPr>
                <w:szCs w:val="20"/>
              </w:rPr>
              <w:t xml:space="preserve">Set Band type menu to </w:t>
            </w:r>
            <w:r w:rsidR="00A27968">
              <w:rPr>
                <w:szCs w:val="20"/>
              </w:rPr>
              <w:t>“Publications”</w:t>
            </w:r>
          </w:p>
          <w:p w14:paraId="601AE41B" w14:textId="110E40DA" w:rsidR="007D17AF" w:rsidRDefault="007D17AF" w:rsidP="00BC01FE">
            <w:pPr>
              <w:numPr>
                <w:ilvl w:val="2"/>
                <w:numId w:val="45"/>
              </w:numPr>
              <w:tabs>
                <w:tab w:val="left" w:pos="930"/>
              </w:tabs>
              <w:rPr>
                <w:szCs w:val="20"/>
              </w:rPr>
            </w:pPr>
            <w:r>
              <w:rPr>
                <w:szCs w:val="20"/>
              </w:rPr>
              <w:t xml:space="preserve">Viewable Band Title = </w:t>
            </w:r>
            <w:r w:rsidR="00A27968">
              <w:rPr>
                <w:szCs w:val="20"/>
              </w:rPr>
              <w:t>“</w:t>
            </w:r>
            <w:r w:rsidR="00A27968" w:rsidRPr="00D6224B">
              <w:rPr>
                <w:szCs w:val="20"/>
              </w:rPr>
              <w:t>&lt;Pub Group Name&gt; Publications”</w:t>
            </w:r>
          </w:p>
          <w:p w14:paraId="397CF317" w14:textId="77E41791" w:rsidR="007D17AF" w:rsidRDefault="007D17AF" w:rsidP="00BC01FE">
            <w:pPr>
              <w:numPr>
                <w:ilvl w:val="2"/>
                <w:numId w:val="45"/>
              </w:numPr>
              <w:tabs>
                <w:tab w:val="left" w:pos="930"/>
              </w:tabs>
              <w:rPr>
                <w:szCs w:val="20"/>
              </w:rPr>
            </w:pPr>
            <w:r>
              <w:rPr>
                <w:szCs w:val="20"/>
              </w:rPr>
              <w:t>Deselect the checkbox</w:t>
            </w:r>
            <w:r w:rsidR="001A6DA0">
              <w:rPr>
                <w:szCs w:val="20"/>
              </w:rPr>
              <w:t>e</w:t>
            </w:r>
            <w:r w:rsidR="009A61DD">
              <w:rPr>
                <w:szCs w:val="20"/>
              </w:rPr>
              <w:t>s</w:t>
            </w:r>
            <w:r>
              <w:rPr>
                <w:szCs w:val="20"/>
              </w:rPr>
              <w:t xml:space="preserve"> for </w:t>
            </w:r>
            <w:r w:rsidR="009A61DD">
              <w:rPr>
                <w:szCs w:val="20"/>
              </w:rPr>
              <w:t>“Show title section”</w:t>
            </w:r>
            <w:r w:rsidR="001A6DA0">
              <w:t xml:space="preserve"> &amp;</w:t>
            </w:r>
            <w:r w:rsidR="00CA344F">
              <w:rPr>
                <w:szCs w:val="20"/>
              </w:rPr>
              <w:t>“</w:t>
            </w:r>
            <w:r>
              <w:rPr>
                <w:szCs w:val="20"/>
              </w:rPr>
              <w:t>Show Back To Top</w:t>
            </w:r>
            <w:r w:rsidR="00CA344F">
              <w:rPr>
                <w:szCs w:val="20"/>
              </w:rPr>
              <w:t>”</w:t>
            </w:r>
          </w:p>
          <w:p w14:paraId="1173EF56" w14:textId="4D1C8126" w:rsidR="007D17AF" w:rsidRDefault="007D17AF" w:rsidP="00BC01FE">
            <w:pPr>
              <w:numPr>
                <w:ilvl w:val="2"/>
                <w:numId w:val="45"/>
              </w:numPr>
              <w:tabs>
                <w:tab w:val="left" w:pos="930"/>
              </w:tabs>
              <w:rPr>
                <w:szCs w:val="20"/>
              </w:rPr>
            </w:pPr>
            <w:r>
              <w:rPr>
                <w:szCs w:val="20"/>
              </w:rPr>
              <w:t xml:space="preserve">Anchor Tag = </w:t>
            </w:r>
            <w:r w:rsidR="00A27968" w:rsidRPr="00D6224B">
              <w:rPr>
                <w:szCs w:val="20"/>
              </w:rPr>
              <w:t xml:space="preserve">&lt;Pub Group Name&gt; in </w:t>
            </w:r>
            <w:r>
              <w:rPr>
                <w:szCs w:val="20"/>
              </w:rPr>
              <w:t>lower case</w:t>
            </w:r>
            <w:r w:rsidR="00A27968">
              <w:rPr>
                <w:szCs w:val="20"/>
              </w:rPr>
              <w:t>,</w:t>
            </w:r>
            <w:r>
              <w:rPr>
                <w:szCs w:val="20"/>
              </w:rPr>
              <w:t xml:space="preserve"> hyphen </w:t>
            </w:r>
            <w:r w:rsidR="00A27968">
              <w:rPr>
                <w:szCs w:val="20"/>
              </w:rPr>
              <w:t>style</w:t>
            </w:r>
          </w:p>
          <w:p w14:paraId="26A287EF" w14:textId="3875CF7E" w:rsidR="0094138F" w:rsidRDefault="00A27968" w:rsidP="00BC01FE">
            <w:pPr>
              <w:numPr>
                <w:ilvl w:val="2"/>
                <w:numId w:val="45"/>
              </w:numPr>
              <w:tabs>
                <w:tab w:val="left" w:pos="1440"/>
              </w:tabs>
              <w:rPr>
                <w:szCs w:val="20"/>
              </w:rPr>
            </w:pPr>
            <w:r>
              <w:rPr>
                <w:szCs w:val="20"/>
              </w:rPr>
              <w:t xml:space="preserve">Band Publication Type = </w:t>
            </w:r>
            <w:r w:rsidR="004F24E5">
              <w:rPr>
                <w:szCs w:val="20"/>
              </w:rPr>
              <w:t>&lt;Pub Group Name&gt;</w:t>
            </w:r>
          </w:p>
          <w:p w14:paraId="1AA5D909" w14:textId="175A74BF" w:rsidR="004F24E5" w:rsidRPr="00A27968" w:rsidRDefault="004F24E5" w:rsidP="00BC01FE">
            <w:pPr>
              <w:numPr>
                <w:ilvl w:val="2"/>
                <w:numId w:val="45"/>
              </w:numPr>
              <w:tabs>
                <w:tab w:val="left" w:pos="1440"/>
              </w:tabs>
              <w:rPr>
                <w:szCs w:val="20"/>
              </w:rPr>
            </w:pPr>
            <w:r>
              <w:rPr>
                <w:szCs w:val="20"/>
              </w:rPr>
              <w:t>More About Link = relative URL that contains the best supporting info about this group of publications; the return link from the list of publications</w:t>
            </w:r>
          </w:p>
          <w:p w14:paraId="37EDFF98" w14:textId="77777777" w:rsidR="00CA344F" w:rsidRDefault="00A27968" w:rsidP="00BC01FE">
            <w:pPr>
              <w:numPr>
                <w:ilvl w:val="2"/>
                <w:numId w:val="45"/>
              </w:numPr>
              <w:tabs>
                <w:tab w:val="left" w:pos="1440"/>
              </w:tabs>
              <w:rPr>
                <w:szCs w:val="20"/>
              </w:rPr>
            </w:pPr>
            <w:r>
              <w:rPr>
                <w:szCs w:val="20"/>
              </w:rPr>
              <w:t>On the Right-hand side, open the “URL Path Settings” twisty arrow</w:t>
            </w:r>
            <w:r w:rsidR="00CA344F">
              <w:rPr>
                <w:szCs w:val="20"/>
              </w:rPr>
              <w:t xml:space="preserve">. </w:t>
            </w:r>
          </w:p>
          <w:p w14:paraId="25CE13B7" w14:textId="748E4054" w:rsidR="00A27968" w:rsidRPr="00CA344F" w:rsidRDefault="00CA344F" w:rsidP="00D6224B">
            <w:pPr>
              <w:tabs>
                <w:tab w:val="left" w:pos="1440"/>
              </w:tabs>
              <w:ind w:left="1728"/>
              <w:rPr>
                <w:szCs w:val="20"/>
              </w:rPr>
            </w:pPr>
            <w:r w:rsidRPr="00CA344F">
              <w:rPr>
                <w:szCs w:val="20"/>
              </w:rPr>
              <w:lastRenderedPageBreak/>
              <w:t>URL Alias = “/</w:t>
            </w:r>
            <w:r w:rsidRPr="00D6224B">
              <w:rPr>
                <w:szCs w:val="20"/>
              </w:rPr>
              <w:t>Pub Group Name&gt;</w:t>
            </w:r>
            <w:r w:rsidR="00374FCE">
              <w:rPr>
                <w:szCs w:val="20"/>
              </w:rPr>
              <w:t>-publications</w:t>
            </w:r>
            <w:r w:rsidRPr="00D6224B">
              <w:rPr>
                <w:szCs w:val="20"/>
              </w:rPr>
              <w:t xml:space="preserve">” in </w:t>
            </w:r>
            <w:r w:rsidRPr="00CA344F">
              <w:rPr>
                <w:szCs w:val="20"/>
              </w:rPr>
              <w:t>lower case, hyphen style</w:t>
            </w:r>
          </w:p>
          <w:p w14:paraId="5AE4CF39" w14:textId="57E26BC6" w:rsidR="0094138F" w:rsidRPr="0094138F" w:rsidRDefault="0094138F" w:rsidP="00BC01FE">
            <w:pPr>
              <w:numPr>
                <w:ilvl w:val="0"/>
                <w:numId w:val="45"/>
              </w:numPr>
              <w:tabs>
                <w:tab w:val="left" w:pos="900"/>
              </w:tabs>
              <w:rPr>
                <w:szCs w:val="20"/>
              </w:rPr>
            </w:pPr>
            <w:r>
              <w:rPr>
                <w:szCs w:val="20"/>
              </w:rPr>
              <w:t>Click Save</w:t>
            </w:r>
          </w:p>
          <w:p w14:paraId="41552F46" w14:textId="727481B1" w:rsidR="000C0491" w:rsidRPr="00BC273C" w:rsidRDefault="000C0491" w:rsidP="000019A4">
            <w:pPr>
              <w:rPr>
                <w:szCs w:val="20"/>
              </w:rPr>
            </w:pPr>
          </w:p>
          <w:p w14:paraId="636FDA62" w14:textId="12886B21" w:rsidR="0027362D" w:rsidRDefault="0027362D" w:rsidP="0027362D">
            <w:pPr>
              <w:ind w:left="360"/>
              <w:rPr>
                <w:b/>
                <w:szCs w:val="20"/>
              </w:rPr>
            </w:pPr>
            <w:r w:rsidRPr="0027362D">
              <w:rPr>
                <w:b/>
                <w:szCs w:val="20"/>
              </w:rPr>
              <w:t>Add a Publication to an existing Publ</w:t>
            </w:r>
            <w:r>
              <w:rPr>
                <w:b/>
                <w:szCs w:val="20"/>
              </w:rPr>
              <w:t>ication Group</w:t>
            </w:r>
          </w:p>
          <w:p w14:paraId="16827F72" w14:textId="77777777" w:rsidR="00AE5251" w:rsidRPr="0027362D" w:rsidRDefault="00AE5251" w:rsidP="0027362D">
            <w:pPr>
              <w:ind w:left="360"/>
              <w:rPr>
                <w:b/>
                <w:szCs w:val="20"/>
              </w:rPr>
            </w:pPr>
          </w:p>
          <w:p w14:paraId="6F35B8D0" w14:textId="03876ABF" w:rsidR="008E6B22" w:rsidRDefault="008E6B22" w:rsidP="00BC01FE">
            <w:pPr>
              <w:pStyle w:val="ListParagraph"/>
              <w:numPr>
                <w:ilvl w:val="0"/>
                <w:numId w:val="45"/>
              </w:numPr>
              <w:rPr>
                <w:szCs w:val="20"/>
              </w:rPr>
            </w:pPr>
            <w:r>
              <w:rPr>
                <w:szCs w:val="20"/>
              </w:rPr>
              <w:t xml:space="preserve">Select Structure </w:t>
            </w:r>
            <w:r w:rsidR="003B061B">
              <w:rPr>
                <w:szCs w:val="20"/>
              </w:rPr>
              <w:t xml:space="preserve">and then </w:t>
            </w:r>
            <w:r>
              <w:rPr>
                <w:szCs w:val="20"/>
              </w:rPr>
              <w:t>Taxonomy.</w:t>
            </w:r>
          </w:p>
          <w:p w14:paraId="13A70249" w14:textId="5FEFFC3A" w:rsidR="0066631E" w:rsidRDefault="008E6B22" w:rsidP="00BC01FE">
            <w:pPr>
              <w:pStyle w:val="ListParagraph"/>
              <w:numPr>
                <w:ilvl w:val="0"/>
                <w:numId w:val="45"/>
              </w:numPr>
              <w:rPr>
                <w:szCs w:val="20"/>
              </w:rPr>
            </w:pPr>
            <w:r>
              <w:rPr>
                <w:szCs w:val="20"/>
              </w:rPr>
              <w:t xml:space="preserve">Click on the Publications </w:t>
            </w:r>
            <w:r w:rsidR="00AA202F">
              <w:rPr>
                <w:szCs w:val="20"/>
              </w:rPr>
              <w:t>“List terms” button at the end of the row.</w:t>
            </w:r>
          </w:p>
          <w:p w14:paraId="0C8E6540" w14:textId="71B5AD33" w:rsidR="0066631E" w:rsidRDefault="0066631E" w:rsidP="00BC01FE">
            <w:pPr>
              <w:pStyle w:val="ListParagraph"/>
              <w:numPr>
                <w:ilvl w:val="0"/>
                <w:numId w:val="45"/>
              </w:numPr>
              <w:rPr>
                <w:szCs w:val="20"/>
              </w:rPr>
            </w:pPr>
            <w:r>
              <w:rPr>
                <w:szCs w:val="20"/>
              </w:rPr>
              <w:t>Find the Publication Group Name and click “Edit”.</w:t>
            </w:r>
          </w:p>
          <w:p w14:paraId="61C26959" w14:textId="034AC599" w:rsidR="0066631E" w:rsidRDefault="00571D45" w:rsidP="00BC01FE">
            <w:pPr>
              <w:pStyle w:val="ListParagraph"/>
              <w:numPr>
                <w:ilvl w:val="0"/>
                <w:numId w:val="45"/>
              </w:numPr>
              <w:rPr>
                <w:szCs w:val="20"/>
              </w:rPr>
            </w:pPr>
            <w:r>
              <w:rPr>
                <w:szCs w:val="20"/>
              </w:rPr>
              <w:t>Scroll down to near the bottom</w:t>
            </w:r>
            <w:r w:rsidR="003B061B">
              <w:rPr>
                <w:szCs w:val="20"/>
              </w:rPr>
              <w:t xml:space="preserve"> (past current publications)</w:t>
            </w:r>
            <w:r>
              <w:rPr>
                <w:szCs w:val="20"/>
              </w:rPr>
              <w:t xml:space="preserve"> and click “Add Publication”.</w:t>
            </w:r>
          </w:p>
          <w:p w14:paraId="75EBCCF6" w14:textId="588673F9" w:rsidR="003539FB" w:rsidRDefault="007C3D9D" w:rsidP="00BC01FE">
            <w:pPr>
              <w:numPr>
                <w:ilvl w:val="0"/>
                <w:numId w:val="45"/>
              </w:numPr>
              <w:rPr>
                <w:szCs w:val="20"/>
              </w:rPr>
            </w:pPr>
            <w:r>
              <w:rPr>
                <w:szCs w:val="20"/>
              </w:rPr>
              <w:t>Use the following values:</w:t>
            </w:r>
          </w:p>
          <w:p w14:paraId="79BA4236" w14:textId="02BF2856" w:rsidR="004357F2" w:rsidRDefault="003B061B" w:rsidP="00BC01FE">
            <w:pPr>
              <w:numPr>
                <w:ilvl w:val="2"/>
                <w:numId w:val="45"/>
              </w:numPr>
              <w:tabs>
                <w:tab w:val="left" w:pos="930"/>
              </w:tabs>
              <w:rPr>
                <w:szCs w:val="20"/>
              </w:rPr>
            </w:pPr>
            <w:r>
              <w:rPr>
                <w:szCs w:val="20"/>
              </w:rPr>
              <w:t>Publication Title</w:t>
            </w:r>
            <w:r w:rsidR="004357F2">
              <w:rPr>
                <w:szCs w:val="20"/>
              </w:rPr>
              <w:t xml:space="preserve"> = &lt;</w:t>
            </w:r>
            <w:r w:rsidR="00FF62A2">
              <w:rPr>
                <w:szCs w:val="20"/>
              </w:rPr>
              <w:t>t</w:t>
            </w:r>
            <w:r w:rsidR="004357F2">
              <w:rPr>
                <w:szCs w:val="20"/>
              </w:rPr>
              <w:t xml:space="preserve">he </w:t>
            </w:r>
            <w:r w:rsidR="00FF62A2">
              <w:rPr>
                <w:szCs w:val="20"/>
              </w:rPr>
              <w:t>p</w:t>
            </w:r>
            <w:r w:rsidR="004357F2">
              <w:rPr>
                <w:szCs w:val="20"/>
              </w:rPr>
              <w:t xml:space="preserve">ublication </w:t>
            </w:r>
            <w:r w:rsidR="00FF62A2">
              <w:rPr>
                <w:szCs w:val="20"/>
              </w:rPr>
              <w:t>t</w:t>
            </w:r>
            <w:r w:rsidR="004357F2">
              <w:rPr>
                <w:szCs w:val="20"/>
              </w:rPr>
              <w:t>itle&gt;</w:t>
            </w:r>
          </w:p>
          <w:p w14:paraId="5EC65273" w14:textId="293C481F" w:rsidR="003B061B" w:rsidRDefault="003B061B" w:rsidP="00BC01FE">
            <w:pPr>
              <w:numPr>
                <w:ilvl w:val="2"/>
                <w:numId w:val="45"/>
              </w:numPr>
              <w:tabs>
                <w:tab w:val="left" w:pos="930"/>
              </w:tabs>
              <w:rPr>
                <w:szCs w:val="20"/>
              </w:rPr>
            </w:pPr>
            <w:r>
              <w:rPr>
                <w:szCs w:val="20"/>
              </w:rPr>
              <w:t>Publication Description = &lt;</w:t>
            </w:r>
            <w:r w:rsidR="00FF62A2">
              <w:rPr>
                <w:szCs w:val="20"/>
              </w:rPr>
              <w:t>d</w:t>
            </w:r>
            <w:r w:rsidR="00453C1E">
              <w:rPr>
                <w:szCs w:val="20"/>
              </w:rPr>
              <w:t>escription</w:t>
            </w:r>
            <w:r>
              <w:rPr>
                <w:szCs w:val="20"/>
              </w:rPr>
              <w:t xml:space="preserve"> </w:t>
            </w:r>
            <w:r w:rsidR="00FF62A2">
              <w:rPr>
                <w:szCs w:val="20"/>
              </w:rPr>
              <w:t>b</w:t>
            </w:r>
            <w:r>
              <w:rPr>
                <w:szCs w:val="20"/>
              </w:rPr>
              <w:t>lurb about the publication&gt;</w:t>
            </w:r>
          </w:p>
          <w:p w14:paraId="6F749039" w14:textId="0B3114F4" w:rsidR="00453C1E" w:rsidRDefault="00453C1E" w:rsidP="00BC01FE">
            <w:pPr>
              <w:numPr>
                <w:ilvl w:val="2"/>
                <w:numId w:val="45"/>
              </w:numPr>
              <w:tabs>
                <w:tab w:val="left" w:pos="930"/>
              </w:tabs>
              <w:rPr>
                <w:szCs w:val="20"/>
              </w:rPr>
            </w:pPr>
            <w:r>
              <w:rPr>
                <w:szCs w:val="20"/>
              </w:rPr>
              <w:t>Publication Image</w:t>
            </w:r>
            <w:r w:rsidR="00FF62A2">
              <w:rPr>
                <w:szCs w:val="20"/>
              </w:rPr>
              <w:t>: Click “Choose File” and load the .jpg thumbnail of the first page.</w:t>
            </w:r>
            <w:r w:rsidR="00057830">
              <w:rPr>
                <w:szCs w:val="20"/>
              </w:rPr>
              <w:t xml:space="preserve"> (Thumbnails are 100 pixels wide, height in proportion.)</w:t>
            </w:r>
          </w:p>
          <w:p w14:paraId="0031D707" w14:textId="3F100CD6" w:rsidR="00FF62A2" w:rsidRDefault="00FF62A2" w:rsidP="00BC01FE">
            <w:pPr>
              <w:numPr>
                <w:ilvl w:val="2"/>
                <w:numId w:val="45"/>
              </w:numPr>
              <w:tabs>
                <w:tab w:val="left" w:pos="930"/>
              </w:tabs>
              <w:rPr>
                <w:szCs w:val="20"/>
              </w:rPr>
            </w:pPr>
            <w:r>
              <w:rPr>
                <w:szCs w:val="20"/>
              </w:rPr>
              <w:t>Enter Alternative text as “&lt;name&gt; thumbnail”</w:t>
            </w:r>
          </w:p>
          <w:p w14:paraId="65C9324D" w14:textId="297A1CC3" w:rsidR="00FF62A2" w:rsidRDefault="00FF62A2" w:rsidP="00BC01FE">
            <w:pPr>
              <w:numPr>
                <w:ilvl w:val="2"/>
                <w:numId w:val="45"/>
              </w:numPr>
              <w:tabs>
                <w:tab w:val="left" w:pos="930"/>
              </w:tabs>
              <w:rPr>
                <w:szCs w:val="20"/>
              </w:rPr>
            </w:pPr>
            <w:r>
              <w:rPr>
                <w:szCs w:val="20"/>
              </w:rPr>
              <w:t>Publication File: Click “Choose File” and load the actual Publication file</w:t>
            </w:r>
            <w:r w:rsidR="004D6230">
              <w:rPr>
                <w:szCs w:val="20"/>
              </w:rPr>
              <w:t xml:space="preserve"> (the PDF)</w:t>
            </w:r>
          </w:p>
          <w:p w14:paraId="4CAE23C7" w14:textId="4AC4AABC" w:rsidR="000D1018" w:rsidRDefault="000D1018" w:rsidP="00BC01FE">
            <w:pPr>
              <w:numPr>
                <w:ilvl w:val="2"/>
                <w:numId w:val="45"/>
              </w:numPr>
              <w:tabs>
                <w:tab w:val="left" w:pos="930"/>
              </w:tabs>
              <w:rPr>
                <w:szCs w:val="20"/>
              </w:rPr>
            </w:pPr>
            <w:r>
              <w:rPr>
                <w:szCs w:val="20"/>
              </w:rPr>
              <w:t>Publications Pages = the number of pages in the publication; NOT automatic</w:t>
            </w:r>
          </w:p>
          <w:p w14:paraId="2930D62B" w14:textId="34B100F8" w:rsidR="000D1018" w:rsidRDefault="000D1018" w:rsidP="00BC01FE">
            <w:pPr>
              <w:numPr>
                <w:ilvl w:val="2"/>
                <w:numId w:val="45"/>
              </w:numPr>
              <w:tabs>
                <w:tab w:val="left" w:pos="930"/>
              </w:tabs>
              <w:rPr>
                <w:szCs w:val="20"/>
              </w:rPr>
            </w:pPr>
            <w:r>
              <w:rPr>
                <w:szCs w:val="20"/>
              </w:rPr>
              <w:t>Publications Size = KB or MB values of the Publication size; NOT automatic</w:t>
            </w:r>
            <w:bookmarkStart w:id="0" w:name="_GoBack"/>
            <w:bookmarkEnd w:id="0"/>
          </w:p>
          <w:p w14:paraId="72B9E369" w14:textId="77777777" w:rsidR="00AE3082" w:rsidRDefault="00C23D1A" w:rsidP="00BC01FE">
            <w:pPr>
              <w:numPr>
                <w:ilvl w:val="2"/>
                <w:numId w:val="45"/>
              </w:numPr>
              <w:tabs>
                <w:tab w:val="left" w:pos="930"/>
              </w:tabs>
              <w:rPr>
                <w:szCs w:val="20"/>
              </w:rPr>
            </w:pPr>
            <w:r>
              <w:rPr>
                <w:szCs w:val="20"/>
              </w:rPr>
              <w:t>Enter</w:t>
            </w:r>
            <w:r w:rsidR="004D6230">
              <w:rPr>
                <w:szCs w:val="20"/>
              </w:rPr>
              <w:t xml:space="preserve"> the Publication Path Id as the full publication title in lower </w:t>
            </w:r>
            <w:r w:rsidR="00AE3082">
              <w:rPr>
                <w:szCs w:val="20"/>
              </w:rPr>
              <w:t xml:space="preserve">case, hyphen style. </w:t>
            </w:r>
          </w:p>
          <w:p w14:paraId="2DCD5490" w14:textId="2D5AD926" w:rsidR="000C0491" w:rsidRPr="00AF0735" w:rsidRDefault="00AF0735" w:rsidP="00BC01FE">
            <w:pPr>
              <w:numPr>
                <w:ilvl w:val="0"/>
                <w:numId w:val="45"/>
              </w:numPr>
              <w:tabs>
                <w:tab w:val="left" w:pos="900"/>
              </w:tabs>
              <w:rPr>
                <w:szCs w:val="20"/>
              </w:rPr>
            </w:pPr>
            <w:r>
              <w:rPr>
                <w:szCs w:val="20"/>
              </w:rPr>
              <w:t>Scroll to the very bottom of the page and click “Save”</w:t>
            </w:r>
          </w:p>
          <w:p w14:paraId="3D86E8AE" w14:textId="723F5ADB" w:rsidR="00AA7E08" w:rsidRPr="00D71966" w:rsidRDefault="00AA7E08" w:rsidP="00D71966">
            <w:pPr>
              <w:ind w:left="360" w:hanging="180"/>
              <w:rPr>
                <w:szCs w:val="20"/>
              </w:rPr>
            </w:pPr>
          </w:p>
        </w:tc>
      </w:tr>
      <w:tr w:rsidR="00F73C83" w:rsidRPr="00A22F6D" w14:paraId="4B03E594" w14:textId="77777777" w:rsidTr="00B93E55">
        <w:tc>
          <w:tcPr>
            <w:tcW w:w="0" w:type="auto"/>
            <w:shd w:val="clear" w:color="auto" w:fill="CCCCFF"/>
          </w:tcPr>
          <w:p w14:paraId="40279ECD" w14:textId="3D0378FC" w:rsidR="00F73C83" w:rsidRPr="00EF1CD5" w:rsidRDefault="00F73C83" w:rsidP="00F73C83">
            <w:pPr>
              <w:pStyle w:val="Heading4"/>
            </w:pPr>
            <w:r w:rsidRPr="00EF1CD5">
              <w:lastRenderedPageBreak/>
              <w:t>Document histor</w:t>
            </w:r>
            <w:r w:rsidR="00BC273C">
              <w:t>Y</w:t>
            </w:r>
          </w:p>
        </w:tc>
      </w:tr>
      <w:tr w:rsidR="00F73C83" w:rsidRPr="00A22F6D" w14:paraId="0B2CAA5A" w14:textId="77777777" w:rsidTr="00A22F6D">
        <w:trPr>
          <w:trHeight w:val="2160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650925D0" w14:textId="77777777" w:rsidR="00F73C83" w:rsidRPr="00EF1CD5" w:rsidRDefault="00F73C83" w:rsidP="00F73C83">
            <w:pPr>
              <w:pStyle w:val="BodyText3example"/>
              <w:ind w:left="0"/>
              <w:rPr>
                <w:b/>
                <w:color w:val="auto"/>
                <w:szCs w:val="20"/>
              </w:rPr>
            </w:pPr>
          </w:p>
          <w:p w14:paraId="2AFC914D" w14:textId="41C699F4" w:rsidR="00F73C83" w:rsidRDefault="000C0491" w:rsidP="00F73C83">
            <w:pPr>
              <w:pStyle w:val="BodyText3example"/>
              <w:rPr>
                <w:color w:val="auto"/>
                <w:szCs w:val="20"/>
              </w:rPr>
            </w:pPr>
            <w:r>
              <w:rPr>
                <w:color w:val="auto"/>
                <w:szCs w:val="20"/>
              </w:rPr>
              <w:t>2018-0</w:t>
            </w:r>
            <w:r w:rsidR="00AE5251">
              <w:rPr>
                <w:color w:val="auto"/>
                <w:szCs w:val="20"/>
              </w:rPr>
              <w:t>3</w:t>
            </w:r>
            <w:r>
              <w:rPr>
                <w:color w:val="auto"/>
                <w:szCs w:val="20"/>
              </w:rPr>
              <w:t>-2</w:t>
            </w:r>
            <w:r w:rsidR="009F5A3D">
              <w:rPr>
                <w:color w:val="auto"/>
                <w:szCs w:val="20"/>
              </w:rPr>
              <w:t>9</w:t>
            </w:r>
            <w:r w:rsidR="00F73C83" w:rsidRPr="00EF1CD5">
              <w:rPr>
                <w:color w:val="auto"/>
                <w:szCs w:val="20"/>
              </w:rPr>
              <w:t xml:space="preserve"> Initial version by Chris Wilkes</w:t>
            </w:r>
          </w:p>
          <w:p w14:paraId="7B0D0758" w14:textId="1FA62C52" w:rsidR="00C77DC7" w:rsidRDefault="00C77DC7" w:rsidP="00F73C83">
            <w:pPr>
              <w:pStyle w:val="BodyText3example"/>
              <w:rPr>
                <w:color w:val="auto"/>
                <w:szCs w:val="20"/>
              </w:rPr>
            </w:pPr>
            <w:r>
              <w:rPr>
                <w:color w:val="auto"/>
                <w:szCs w:val="20"/>
              </w:rPr>
              <w:t>2018-03-30 Added “-publications” to the end of the URL Alias in step 12</w:t>
            </w:r>
          </w:p>
          <w:p w14:paraId="44FEFD59" w14:textId="732D4764" w:rsidR="002B082B" w:rsidRDefault="002B082B" w:rsidP="00F73C83">
            <w:pPr>
              <w:pStyle w:val="BodyText3example"/>
              <w:rPr>
                <w:color w:val="auto"/>
                <w:szCs w:val="20"/>
              </w:rPr>
            </w:pPr>
            <w:r>
              <w:rPr>
                <w:color w:val="auto"/>
                <w:szCs w:val="20"/>
              </w:rPr>
              <w:t>2018-05-21</w:t>
            </w:r>
            <w:r w:rsidR="000D1018">
              <w:rPr>
                <w:color w:val="auto"/>
                <w:szCs w:val="20"/>
              </w:rPr>
              <w:t xml:space="preserve"> Added fields for “Publication Pages”, “Publications Size”, and “More About Link”</w:t>
            </w:r>
          </w:p>
          <w:p w14:paraId="306AC5A2" w14:textId="1B750102" w:rsidR="00F73C83" w:rsidRPr="00EF1CD5" w:rsidRDefault="00F73C83" w:rsidP="00AE5251">
            <w:pPr>
              <w:pStyle w:val="BodyText3example"/>
              <w:rPr>
                <w:color w:val="auto"/>
                <w:szCs w:val="20"/>
              </w:rPr>
            </w:pPr>
          </w:p>
        </w:tc>
      </w:tr>
    </w:tbl>
    <w:p w14:paraId="4B8FF1A5" w14:textId="52C7238C" w:rsidR="000D5C62" w:rsidRDefault="000D5C62" w:rsidP="00674B20"/>
    <w:p w14:paraId="079D17D7" w14:textId="765B67D7" w:rsidR="00432F5C" w:rsidRDefault="00432F5C" w:rsidP="00674B20"/>
    <w:sectPr w:rsidR="00432F5C" w:rsidSect="000D4227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D1E973" w14:textId="77777777" w:rsidR="00117323" w:rsidRDefault="00117323">
      <w:r>
        <w:separator/>
      </w:r>
    </w:p>
  </w:endnote>
  <w:endnote w:type="continuationSeparator" w:id="0">
    <w:p w14:paraId="43AAC496" w14:textId="77777777" w:rsidR="00117323" w:rsidRDefault="001173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7DBC19" w14:textId="14AA3095" w:rsidR="00126CEE" w:rsidRDefault="00BC273C">
    <w:pPr>
      <w:pStyle w:val="Footer"/>
    </w:pPr>
    <w:r>
      <w:t>Drupal Database Backups</w:t>
    </w:r>
    <w:r w:rsidR="00B205F5">
      <w:tab/>
    </w:r>
    <w:r w:rsidR="00126CEE">
      <w:t xml:space="preserve">Page </w:t>
    </w:r>
    <w:r w:rsidR="00126CEE">
      <w:fldChar w:fldCharType="begin"/>
    </w:r>
    <w:r w:rsidR="00126CEE">
      <w:instrText xml:space="preserve"> PAGE </w:instrText>
    </w:r>
    <w:r w:rsidR="00126CEE">
      <w:fldChar w:fldCharType="separate"/>
    </w:r>
    <w:r w:rsidR="000D1018">
      <w:rPr>
        <w:noProof/>
      </w:rPr>
      <w:t>2</w:t>
    </w:r>
    <w:r w:rsidR="00126CEE">
      <w:fldChar w:fldCharType="end"/>
    </w:r>
    <w:r w:rsidR="00126CEE">
      <w:tab/>
    </w:r>
    <w:r w:rsidR="00126CEE">
      <w:fldChar w:fldCharType="begin"/>
    </w:r>
    <w:r w:rsidR="00126CEE">
      <w:instrText xml:space="preserve"> DATE \@ "M/d/yyyy" </w:instrText>
    </w:r>
    <w:r w:rsidR="00126CEE">
      <w:fldChar w:fldCharType="separate"/>
    </w:r>
    <w:r w:rsidR="002B082B">
      <w:rPr>
        <w:noProof/>
      </w:rPr>
      <w:t>5/21/2018</w:t>
    </w:r>
    <w:r w:rsidR="00126CEE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4AE776" w14:textId="77777777" w:rsidR="00117323" w:rsidRDefault="00117323">
      <w:r>
        <w:separator/>
      </w:r>
    </w:p>
  </w:footnote>
  <w:footnote w:type="continuationSeparator" w:id="0">
    <w:p w14:paraId="55840D7D" w14:textId="77777777" w:rsidR="00117323" w:rsidRDefault="001173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782004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2AC3D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97A73F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2763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247FB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7041B4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FB81DDE"/>
    <w:lvl w:ilvl="0">
      <w:start w:val="1"/>
      <w:numFmt w:val="bullet"/>
      <w:pStyle w:val="ListBullet3example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3C201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212E6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E781C3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BA4873"/>
    <w:multiLevelType w:val="hybridMultilevel"/>
    <w:tmpl w:val="390CE980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DF0D6F"/>
    <w:multiLevelType w:val="hybridMultilevel"/>
    <w:tmpl w:val="017C4720"/>
    <w:lvl w:ilvl="0" w:tplc="EAA8D7AC">
      <w:start w:val="1"/>
      <w:numFmt w:val="decimal"/>
      <w:lvlText w:val="%1."/>
      <w:lvlJc w:val="left"/>
      <w:pPr>
        <w:ind w:left="810" w:hanging="360"/>
      </w:pPr>
      <w:rPr>
        <w:rFonts w:ascii="Arial" w:eastAsia="Times New Roman" w:hAnsi="Arial" w:cs="Times New Roman"/>
      </w:rPr>
    </w:lvl>
    <w:lvl w:ilvl="1" w:tplc="04090019">
      <w:start w:val="1"/>
      <w:numFmt w:val="lowerLetter"/>
      <w:lvlText w:val="%2."/>
      <w:lvlJc w:val="left"/>
      <w:pPr>
        <w:ind w:left="6390" w:hanging="360"/>
      </w:pPr>
    </w:lvl>
    <w:lvl w:ilvl="2" w:tplc="0409001B">
      <w:start w:val="1"/>
      <w:numFmt w:val="lowerRoman"/>
      <w:lvlText w:val="%3."/>
      <w:lvlJc w:val="right"/>
      <w:pPr>
        <w:ind w:left="2250" w:hanging="180"/>
      </w:pPr>
    </w:lvl>
    <w:lvl w:ilvl="3" w:tplc="0409000F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 w15:restartNumberingAfterBreak="0">
    <w:nsid w:val="14663454"/>
    <w:multiLevelType w:val="hybridMultilevel"/>
    <w:tmpl w:val="BE9CF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5854F58"/>
    <w:multiLevelType w:val="hybridMultilevel"/>
    <w:tmpl w:val="4BB49C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F92F04"/>
    <w:multiLevelType w:val="hybridMultilevel"/>
    <w:tmpl w:val="CB46F422"/>
    <w:lvl w:ilvl="0" w:tplc="C56404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7095D4E"/>
    <w:multiLevelType w:val="hybridMultilevel"/>
    <w:tmpl w:val="2F4850A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AF60DFF"/>
    <w:multiLevelType w:val="hybridMultilevel"/>
    <w:tmpl w:val="3D78A5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CB5016A"/>
    <w:multiLevelType w:val="hybridMultilevel"/>
    <w:tmpl w:val="BE9CF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D7D6EF3"/>
    <w:multiLevelType w:val="hybridMultilevel"/>
    <w:tmpl w:val="D39239AA"/>
    <w:lvl w:ilvl="0" w:tplc="4B4407A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244D4BD3"/>
    <w:multiLevelType w:val="multilevel"/>
    <w:tmpl w:val="517A1A5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272E4F6F"/>
    <w:multiLevelType w:val="hybridMultilevel"/>
    <w:tmpl w:val="2A989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BF2C9E"/>
    <w:multiLevelType w:val="hybridMultilevel"/>
    <w:tmpl w:val="E2768B86"/>
    <w:lvl w:ilvl="0" w:tplc="C56404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FB387C"/>
    <w:multiLevelType w:val="hybridMultilevel"/>
    <w:tmpl w:val="2EB8C5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BE502A"/>
    <w:multiLevelType w:val="hybridMultilevel"/>
    <w:tmpl w:val="3724B9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79E6E2D"/>
    <w:multiLevelType w:val="hybridMultilevel"/>
    <w:tmpl w:val="23F0354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A2135A1"/>
    <w:multiLevelType w:val="hybridMultilevel"/>
    <w:tmpl w:val="4CF2530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F810AB4"/>
    <w:multiLevelType w:val="multilevel"/>
    <w:tmpl w:val="CC3233F8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Times New Roman" w:hAnsi="Arial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239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0925897"/>
    <w:multiLevelType w:val="hybridMultilevel"/>
    <w:tmpl w:val="DCC03436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0D97B9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67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1034713"/>
    <w:multiLevelType w:val="hybridMultilevel"/>
    <w:tmpl w:val="B874DF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4757B78"/>
    <w:multiLevelType w:val="hybridMultilevel"/>
    <w:tmpl w:val="72CED9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45714321"/>
    <w:multiLevelType w:val="hybridMultilevel"/>
    <w:tmpl w:val="194CCD9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49CA7F8E"/>
    <w:multiLevelType w:val="hybridMultilevel"/>
    <w:tmpl w:val="F93042C2"/>
    <w:lvl w:ilvl="0" w:tplc="C56404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4ADA5514"/>
    <w:multiLevelType w:val="hybridMultilevel"/>
    <w:tmpl w:val="DE18B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B484670"/>
    <w:multiLevelType w:val="hybridMultilevel"/>
    <w:tmpl w:val="E326D48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5" w15:restartNumberingAfterBreak="0">
    <w:nsid w:val="503E1149"/>
    <w:multiLevelType w:val="hybridMultilevel"/>
    <w:tmpl w:val="A3F8F7B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597F2201"/>
    <w:multiLevelType w:val="hybridMultilevel"/>
    <w:tmpl w:val="9E92D2B0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7" w15:restartNumberingAfterBreak="0">
    <w:nsid w:val="5A3B462E"/>
    <w:multiLevelType w:val="hybridMultilevel"/>
    <w:tmpl w:val="017C4720"/>
    <w:lvl w:ilvl="0" w:tplc="EAA8D7AC">
      <w:start w:val="1"/>
      <w:numFmt w:val="decimal"/>
      <w:lvlText w:val="%1."/>
      <w:lvlJc w:val="left"/>
      <w:pPr>
        <w:ind w:left="810" w:hanging="360"/>
      </w:pPr>
      <w:rPr>
        <w:rFonts w:ascii="Arial" w:eastAsia="Times New Roman" w:hAnsi="Arial" w:cs="Times New Roman"/>
      </w:rPr>
    </w:lvl>
    <w:lvl w:ilvl="1" w:tplc="04090019">
      <w:start w:val="1"/>
      <w:numFmt w:val="lowerLetter"/>
      <w:lvlText w:val="%2."/>
      <w:lvlJc w:val="left"/>
      <w:pPr>
        <w:ind w:left="6390" w:hanging="360"/>
      </w:pPr>
    </w:lvl>
    <w:lvl w:ilvl="2" w:tplc="0409001B">
      <w:start w:val="1"/>
      <w:numFmt w:val="lowerRoman"/>
      <w:lvlText w:val="%3."/>
      <w:lvlJc w:val="right"/>
      <w:pPr>
        <w:ind w:left="2250" w:hanging="180"/>
      </w:pPr>
    </w:lvl>
    <w:lvl w:ilvl="3" w:tplc="0409000F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8" w15:restartNumberingAfterBreak="0">
    <w:nsid w:val="60F43484"/>
    <w:multiLevelType w:val="hybridMultilevel"/>
    <w:tmpl w:val="EBC454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B027E5B"/>
    <w:multiLevelType w:val="multilevel"/>
    <w:tmpl w:val="DFB81DDE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BC38C7"/>
    <w:multiLevelType w:val="hybridMultilevel"/>
    <w:tmpl w:val="CE644F7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64043B"/>
    <w:multiLevelType w:val="hybridMultilevel"/>
    <w:tmpl w:val="E4842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104E94"/>
    <w:multiLevelType w:val="hybridMultilevel"/>
    <w:tmpl w:val="873EF4A0"/>
    <w:lvl w:ilvl="0" w:tplc="88268B46">
      <w:start w:val="1"/>
      <w:numFmt w:val="bullet"/>
      <w:pStyle w:val="ListBullet3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6AC63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77D161DF"/>
    <w:multiLevelType w:val="hybridMultilevel"/>
    <w:tmpl w:val="C742E54A"/>
    <w:lvl w:ilvl="0" w:tplc="0409000F">
      <w:start w:val="1"/>
      <w:numFmt w:val="decimal"/>
      <w:lvlText w:val="%1."/>
      <w:lvlJc w:val="lef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num w:numId="1">
    <w:abstractNumId w:val="25"/>
  </w:num>
  <w:num w:numId="2">
    <w:abstractNumId w:val="40"/>
  </w:num>
  <w:num w:numId="3">
    <w:abstractNumId w:val="27"/>
  </w:num>
  <w:num w:numId="4">
    <w:abstractNumId w:val="16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42"/>
  </w:num>
  <w:num w:numId="16">
    <w:abstractNumId w:val="39"/>
  </w:num>
  <w:num w:numId="17">
    <w:abstractNumId w:val="30"/>
  </w:num>
  <w:num w:numId="18">
    <w:abstractNumId w:val="34"/>
  </w:num>
  <w:num w:numId="19">
    <w:abstractNumId w:val="15"/>
  </w:num>
  <w:num w:numId="20">
    <w:abstractNumId w:val="41"/>
  </w:num>
  <w:num w:numId="21">
    <w:abstractNumId w:val="18"/>
  </w:num>
  <w:num w:numId="22">
    <w:abstractNumId w:val="17"/>
  </w:num>
  <w:num w:numId="23">
    <w:abstractNumId w:val="22"/>
  </w:num>
  <w:num w:numId="24">
    <w:abstractNumId w:val="24"/>
  </w:num>
  <w:num w:numId="25">
    <w:abstractNumId w:val="35"/>
  </w:num>
  <w:num w:numId="26">
    <w:abstractNumId w:val="44"/>
  </w:num>
  <w:num w:numId="27">
    <w:abstractNumId w:val="36"/>
  </w:num>
  <w:num w:numId="28">
    <w:abstractNumId w:val="32"/>
  </w:num>
  <w:num w:numId="29">
    <w:abstractNumId w:val="14"/>
  </w:num>
  <w:num w:numId="30">
    <w:abstractNumId w:val="29"/>
  </w:num>
  <w:num w:numId="31">
    <w:abstractNumId w:val="21"/>
  </w:num>
  <w:num w:numId="32">
    <w:abstractNumId w:val="11"/>
  </w:num>
  <w:num w:numId="33">
    <w:abstractNumId w:val="37"/>
  </w:num>
  <w:num w:numId="34">
    <w:abstractNumId w:val="13"/>
  </w:num>
  <w:num w:numId="35">
    <w:abstractNumId w:val="33"/>
  </w:num>
  <w:num w:numId="36">
    <w:abstractNumId w:val="23"/>
  </w:num>
  <w:num w:numId="37">
    <w:abstractNumId w:val="12"/>
  </w:num>
  <w:num w:numId="38">
    <w:abstractNumId w:val="20"/>
  </w:num>
  <w:num w:numId="39">
    <w:abstractNumId w:val="38"/>
  </w:num>
  <w:num w:numId="40">
    <w:abstractNumId w:val="10"/>
  </w:num>
  <w:num w:numId="41">
    <w:abstractNumId w:val="28"/>
  </w:num>
  <w:num w:numId="42">
    <w:abstractNumId w:val="26"/>
  </w:num>
  <w:num w:numId="43">
    <w:abstractNumId w:val="43"/>
  </w:num>
  <w:num w:numId="44">
    <w:abstractNumId w:val="19"/>
  </w:num>
  <w:num w:numId="4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974"/>
    <w:rsid w:val="000019A4"/>
    <w:rsid w:val="00013BDF"/>
    <w:rsid w:val="00016BFE"/>
    <w:rsid w:val="00020F43"/>
    <w:rsid w:val="00021362"/>
    <w:rsid w:val="00021D6F"/>
    <w:rsid w:val="000324C6"/>
    <w:rsid w:val="0003311B"/>
    <w:rsid w:val="00046AF7"/>
    <w:rsid w:val="00051744"/>
    <w:rsid w:val="000523B8"/>
    <w:rsid w:val="00052F02"/>
    <w:rsid w:val="00057830"/>
    <w:rsid w:val="0006039D"/>
    <w:rsid w:val="00064302"/>
    <w:rsid w:val="000809E3"/>
    <w:rsid w:val="0008324A"/>
    <w:rsid w:val="000B1075"/>
    <w:rsid w:val="000B1FDE"/>
    <w:rsid w:val="000C0491"/>
    <w:rsid w:val="000C24EE"/>
    <w:rsid w:val="000C3FA8"/>
    <w:rsid w:val="000C5873"/>
    <w:rsid w:val="000D1018"/>
    <w:rsid w:val="000D4227"/>
    <w:rsid w:val="000D5C62"/>
    <w:rsid w:val="000D77F2"/>
    <w:rsid w:val="000E1475"/>
    <w:rsid w:val="000E1617"/>
    <w:rsid w:val="000E4FBA"/>
    <w:rsid w:val="00117323"/>
    <w:rsid w:val="00126CEE"/>
    <w:rsid w:val="0012718C"/>
    <w:rsid w:val="0014491D"/>
    <w:rsid w:val="0014617E"/>
    <w:rsid w:val="0015292B"/>
    <w:rsid w:val="00163AE3"/>
    <w:rsid w:val="0017145E"/>
    <w:rsid w:val="001745CC"/>
    <w:rsid w:val="001A20BA"/>
    <w:rsid w:val="001A22FF"/>
    <w:rsid w:val="001A6DA0"/>
    <w:rsid w:val="001B16A0"/>
    <w:rsid w:val="001C3A43"/>
    <w:rsid w:val="001E2573"/>
    <w:rsid w:val="002002A2"/>
    <w:rsid w:val="00200737"/>
    <w:rsid w:val="002013CC"/>
    <w:rsid w:val="0020509C"/>
    <w:rsid w:val="002073E4"/>
    <w:rsid w:val="00211AE5"/>
    <w:rsid w:val="0022141B"/>
    <w:rsid w:val="00227A08"/>
    <w:rsid w:val="0023474C"/>
    <w:rsid w:val="00241ACA"/>
    <w:rsid w:val="00247E02"/>
    <w:rsid w:val="00255566"/>
    <w:rsid w:val="00255707"/>
    <w:rsid w:val="0025782A"/>
    <w:rsid w:val="0027362D"/>
    <w:rsid w:val="00276DA1"/>
    <w:rsid w:val="002805D0"/>
    <w:rsid w:val="00295AB6"/>
    <w:rsid w:val="00296A8D"/>
    <w:rsid w:val="002B082B"/>
    <w:rsid w:val="002C1A2E"/>
    <w:rsid w:val="002C2896"/>
    <w:rsid w:val="002C41C1"/>
    <w:rsid w:val="002F5D59"/>
    <w:rsid w:val="002F7097"/>
    <w:rsid w:val="00334F66"/>
    <w:rsid w:val="003539FB"/>
    <w:rsid w:val="00353E74"/>
    <w:rsid w:val="00361FC5"/>
    <w:rsid w:val="00374FCE"/>
    <w:rsid w:val="00380BCC"/>
    <w:rsid w:val="00380FA7"/>
    <w:rsid w:val="00397C74"/>
    <w:rsid w:val="003A0BE0"/>
    <w:rsid w:val="003A3BEC"/>
    <w:rsid w:val="003A43BD"/>
    <w:rsid w:val="003A514E"/>
    <w:rsid w:val="003B061B"/>
    <w:rsid w:val="003B7090"/>
    <w:rsid w:val="003E2A52"/>
    <w:rsid w:val="003E3793"/>
    <w:rsid w:val="00432F5C"/>
    <w:rsid w:val="004357F2"/>
    <w:rsid w:val="00453C1E"/>
    <w:rsid w:val="00476139"/>
    <w:rsid w:val="00485EBC"/>
    <w:rsid w:val="004A4974"/>
    <w:rsid w:val="004B075D"/>
    <w:rsid w:val="004C612A"/>
    <w:rsid w:val="004D6230"/>
    <w:rsid w:val="004E491A"/>
    <w:rsid w:val="004F2026"/>
    <w:rsid w:val="004F24E5"/>
    <w:rsid w:val="005056D9"/>
    <w:rsid w:val="0051348E"/>
    <w:rsid w:val="00520719"/>
    <w:rsid w:val="005223A4"/>
    <w:rsid w:val="00544BC4"/>
    <w:rsid w:val="005574F8"/>
    <w:rsid w:val="005661D7"/>
    <w:rsid w:val="00571D45"/>
    <w:rsid w:val="00582FFF"/>
    <w:rsid w:val="00593829"/>
    <w:rsid w:val="005A037C"/>
    <w:rsid w:val="005A426B"/>
    <w:rsid w:val="005A683E"/>
    <w:rsid w:val="005B321C"/>
    <w:rsid w:val="005B58ED"/>
    <w:rsid w:val="005C0BE6"/>
    <w:rsid w:val="005C6EEA"/>
    <w:rsid w:val="005F6C88"/>
    <w:rsid w:val="00603505"/>
    <w:rsid w:val="0061391B"/>
    <w:rsid w:val="00616365"/>
    <w:rsid w:val="0062725C"/>
    <w:rsid w:val="0063370D"/>
    <w:rsid w:val="0065283E"/>
    <w:rsid w:val="0066631E"/>
    <w:rsid w:val="00666749"/>
    <w:rsid w:val="00674B20"/>
    <w:rsid w:val="00675DE5"/>
    <w:rsid w:val="00684881"/>
    <w:rsid w:val="00690A30"/>
    <w:rsid w:val="006916A4"/>
    <w:rsid w:val="00696480"/>
    <w:rsid w:val="006C77D9"/>
    <w:rsid w:val="006D36E0"/>
    <w:rsid w:val="006E2179"/>
    <w:rsid w:val="00702138"/>
    <w:rsid w:val="00702427"/>
    <w:rsid w:val="00722DBB"/>
    <w:rsid w:val="007264C8"/>
    <w:rsid w:val="00741974"/>
    <w:rsid w:val="00744751"/>
    <w:rsid w:val="0074538F"/>
    <w:rsid w:val="00751FA6"/>
    <w:rsid w:val="0076292D"/>
    <w:rsid w:val="00795BFC"/>
    <w:rsid w:val="007A1F13"/>
    <w:rsid w:val="007B0B8B"/>
    <w:rsid w:val="007C3D9D"/>
    <w:rsid w:val="007C6427"/>
    <w:rsid w:val="007D17AF"/>
    <w:rsid w:val="007D214A"/>
    <w:rsid w:val="007E545B"/>
    <w:rsid w:val="007E6FE3"/>
    <w:rsid w:val="00800C27"/>
    <w:rsid w:val="008206CB"/>
    <w:rsid w:val="00821428"/>
    <w:rsid w:val="008308F7"/>
    <w:rsid w:val="008340F9"/>
    <w:rsid w:val="00845D54"/>
    <w:rsid w:val="0087273C"/>
    <w:rsid w:val="008912E9"/>
    <w:rsid w:val="008A3ADD"/>
    <w:rsid w:val="008A62FB"/>
    <w:rsid w:val="008B039C"/>
    <w:rsid w:val="008C295A"/>
    <w:rsid w:val="008D25FC"/>
    <w:rsid w:val="008E3359"/>
    <w:rsid w:val="008E54F9"/>
    <w:rsid w:val="008E6B22"/>
    <w:rsid w:val="008F56A4"/>
    <w:rsid w:val="008F680B"/>
    <w:rsid w:val="0090217B"/>
    <w:rsid w:val="00907E82"/>
    <w:rsid w:val="00911F1A"/>
    <w:rsid w:val="009211D0"/>
    <w:rsid w:val="00933825"/>
    <w:rsid w:val="0094138F"/>
    <w:rsid w:val="00942AAE"/>
    <w:rsid w:val="0094430A"/>
    <w:rsid w:val="009469CC"/>
    <w:rsid w:val="00946C15"/>
    <w:rsid w:val="00946E72"/>
    <w:rsid w:val="00951B61"/>
    <w:rsid w:val="00953F8B"/>
    <w:rsid w:val="00984464"/>
    <w:rsid w:val="00990172"/>
    <w:rsid w:val="00992C88"/>
    <w:rsid w:val="009A61DD"/>
    <w:rsid w:val="009A7D27"/>
    <w:rsid w:val="009C0117"/>
    <w:rsid w:val="009E2677"/>
    <w:rsid w:val="009F5A3D"/>
    <w:rsid w:val="00A02B4C"/>
    <w:rsid w:val="00A031EE"/>
    <w:rsid w:val="00A10500"/>
    <w:rsid w:val="00A22F6D"/>
    <w:rsid w:val="00A27968"/>
    <w:rsid w:val="00A33B4C"/>
    <w:rsid w:val="00A44DEF"/>
    <w:rsid w:val="00A5015F"/>
    <w:rsid w:val="00A7029B"/>
    <w:rsid w:val="00A735C6"/>
    <w:rsid w:val="00A90EB8"/>
    <w:rsid w:val="00AA053D"/>
    <w:rsid w:val="00AA202F"/>
    <w:rsid w:val="00AA7E08"/>
    <w:rsid w:val="00AB4A3F"/>
    <w:rsid w:val="00AB595E"/>
    <w:rsid w:val="00AC2B94"/>
    <w:rsid w:val="00AD5A2E"/>
    <w:rsid w:val="00AD65C3"/>
    <w:rsid w:val="00AE08E2"/>
    <w:rsid w:val="00AE3082"/>
    <w:rsid w:val="00AE5251"/>
    <w:rsid w:val="00AE70B9"/>
    <w:rsid w:val="00AF0735"/>
    <w:rsid w:val="00B1468A"/>
    <w:rsid w:val="00B16BEE"/>
    <w:rsid w:val="00B205F5"/>
    <w:rsid w:val="00B23185"/>
    <w:rsid w:val="00B2417B"/>
    <w:rsid w:val="00B24582"/>
    <w:rsid w:val="00B25BA3"/>
    <w:rsid w:val="00B34602"/>
    <w:rsid w:val="00B446AB"/>
    <w:rsid w:val="00B660E4"/>
    <w:rsid w:val="00B75780"/>
    <w:rsid w:val="00B8304D"/>
    <w:rsid w:val="00B8609E"/>
    <w:rsid w:val="00B93E55"/>
    <w:rsid w:val="00BA58A0"/>
    <w:rsid w:val="00BB3D70"/>
    <w:rsid w:val="00BB51EA"/>
    <w:rsid w:val="00BC01FE"/>
    <w:rsid w:val="00BC273C"/>
    <w:rsid w:val="00BC38F4"/>
    <w:rsid w:val="00BC7CE4"/>
    <w:rsid w:val="00BD693F"/>
    <w:rsid w:val="00C0162B"/>
    <w:rsid w:val="00C0391D"/>
    <w:rsid w:val="00C06E1B"/>
    <w:rsid w:val="00C23D1A"/>
    <w:rsid w:val="00C312CD"/>
    <w:rsid w:val="00C5261D"/>
    <w:rsid w:val="00C52D0D"/>
    <w:rsid w:val="00C657D8"/>
    <w:rsid w:val="00C700E8"/>
    <w:rsid w:val="00C745B7"/>
    <w:rsid w:val="00C77DC7"/>
    <w:rsid w:val="00C800C7"/>
    <w:rsid w:val="00C94773"/>
    <w:rsid w:val="00CA344F"/>
    <w:rsid w:val="00CA3EBB"/>
    <w:rsid w:val="00CF3753"/>
    <w:rsid w:val="00D05F64"/>
    <w:rsid w:val="00D22DE6"/>
    <w:rsid w:val="00D310E4"/>
    <w:rsid w:val="00D32387"/>
    <w:rsid w:val="00D50F61"/>
    <w:rsid w:val="00D6224B"/>
    <w:rsid w:val="00D7106D"/>
    <w:rsid w:val="00D71966"/>
    <w:rsid w:val="00D72C8F"/>
    <w:rsid w:val="00D94CED"/>
    <w:rsid w:val="00DB45D6"/>
    <w:rsid w:val="00DC3378"/>
    <w:rsid w:val="00DD11D7"/>
    <w:rsid w:val="00DD70E7"/>
    <w:rsid w:val="00DE1C93"/>
    <w:rsid w:val="00DE3625"/>
    <w:rsid w:val="00DF05AC"/>
    <w:rsid w:val="00DF0D66"/>
    <w:rsid w:val="00E040F7"/>
    <w:rsid w:val="00E1152F"/>
    <w:rsid w:val="00E13BA1"/>
    <w:rsid w:val="00E256A0"/>
    <w:rsid w:val="00E330F2"/>
    <w:rsid w:val="00E364EF"/>
    <w:rsid w:val="00E47378"/>
    <w:rsid w:val="00E57E3B"/>
    <w:rsid w:val="00E606D9"/>
    <w:rsid w:val="00E641AD"/>
    <w:rsid w:val="00E74AA1"/>
    <w:rsid w:val="00E77E31"/>
    <w:rsid w:val="00E91CF3"/>
    <w:rsid w:val="00E92755"/>
    <w:rsid w:val="00E932B0"/>
    <w:rsid w:val="00E94016"/>
    <w:rsid w:val="00EA16DA"/>
    <w:rsid w:val="00EA79E9"/>
    <w:rsid w:val="00EB5339"/>
    <w:rsid w:val="00EE6B80"/>
    <w:rsid w:val="00EF1CD5"/>
    <w:rsid w:val="00EF793C"/>
    <w:rsid w:val="00F151DB"/>
    <w:rsid w:val="00F33943"/>
    <w:rsid w:val="00F34A27"/>
    <w:rsid w:val="00F4471B"/>
    <w:rsid w:val="00F73C83"/>
    <w:rsid w:val="00F82682"/>
    <w:rsid w:val="00F8742E"/>
    <w:rsid w:val="00F94720"/>
    <w:rsid w:val="00FA482B"/>
    <w:rsid w:val="00FB2273"/>
    <w:rsid w:val="00FB782D"/>
    <w:rsid w:val="00FD269C"/>
    <w:rsid w:val="00FD65AA"/>
    <w:rsid w:val="00FE186A"/>
    <w:rsid w:val="00FF061A"/>
    <w:rsid w:val="00FF10AF"/>
    <w:rsid w:val="00FF3238"/>
    <w:rsid w:val="00FF6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69E64C"/>
  <w15:chartTrackingRefBased/>
  <w15:docId w15:val="{21FA8875-1B49-42D5-ACF6-2DB07FF78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3370D"/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0B1075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0B1075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63370D"/>
    <w:pPr>
      <w:keepNext/>
      <w:spacing w:before="180" w:after="60"/>
      <w:outlineLvl w:val="3"/>
    </w:pPr>
    <w:rPr>
      <w:b/>
      <w:bCs/>
      <w:caps/>
      <w:szCs w:val="20"/>
    </w:rPr>
  </w:style>
  <w:style w:type="paragraph" w:styleId="Heading5">
    <w:name w:val="heading 5"/>
    <w:basedOn w:val="BodyText2"/>
    <w:next w:val="Normal"/>
    <w:qFormat/>
    <w:rsid w:val="00046AF7"/>
    <w:pPr>
      <w:outlineLvl w:val="4"/>
    </w:pPr>
    <w:rPr>
      <w:bCs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848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741974"/>
    <w:rPr>
      <w:color w:val="0000FF"/>
      <w:u w:val="single"/>
    </w:rPr>
  </w:style>
  <w:style w:type="paragraph" w:styleId="BodyText">
    <w:name w:val="Body Text"/>
    <w:basedOn w:val="Normal"/>
    <w:link w:val="BodyTextChar"/>
    <w:rsid w:val="0015292B"/>
    <w:pPr>
      <w:spacing w:after="240"/>
    </w:pPr>
  </w:style>
  <w:style w:type="character" w:customStyle="1" w:styleId="BodyTextChar">
    <w:name w:val="Body Text Char"/>
    <w:link w:val="BodyText"/>
    <w:rsid w:val="0015292B"/>
    <w:rPr>
      <w:rFonts w:ascii="Arial" w:hAnsi="Arial"/>
      <w:szCs w:val="24"/>
      <w:lang w:val="en-US" w:eastAsia="en-US" w:bidi="ar-SA"/>
    </w:rPr>
  </w:style>
  <w:style w:type="paragraph" w:styleId="BodyTextIndent">
    <w:name w:val="Body Text Indent"/>
    <w:basedOn w:val="Normal"/>
    <w:link w:val="BodyTextIndentChar"/>
    <w:rsid w:val="0015292B"/>
    <w:pPr>
      <w:spacing w:after="120"/>
      <w:ind w:left="360"/>
    </w:pPr>
  </w:style>
  <w:style w:type="paragraph" w:styleId="BodyTextFirstIndent2">
    <w:name w:val="Body Text First Indent 2"/>
    <w:aliases w:val="Body Text Indent Left .5"/>
    <w:basedOn w:val="Normal"/>
    <w:link w:val="BodyTextFirstIndent2Char"/>
    <w:rsid w:val="00046AF7"/>
    <w:pPr>
      <w:ind w:left="720" w:firstLine="210"/>
    </w:pPr>
  </w:style>
  <w:style w:type="character" w:customStyle="1" w:styleId="BodyTextIndentChar">
    <w:name w:val="Body Text Indent Char"/>
    <w:link w:val="BodyTextIndent"/>
    <w:rsid w:val="0015292B"/>
    <w:rPr>
      <w:rFonts w:ascii="Arial" w:hAnsi="Arial"/>
      <w:szCs w:val="24"/>
      <w:lang w:val="en-US" w:eastAsia="en-US" w:bidi="ar-SA"/>
    </w:rPr>
  </w:style>
  <w:style w:type="character" w:customStyle="1" w:styleId="BodyTextFirstIndent2Char">
    <w:name w:val="Body Text First Indent 2 Char"/>
    <w:aliases w:val="Body Text Indent Left .5 Char"/>
    <w:link w:val="BodyTextFirstIndent2"/>
    <w:rsid w:val="00046AF7"/>
    <w:rPr>
      <w:rFonts w:ascii="Arial" w:hAnsi="Arial"/>
      <w:szCs w:val="24"/>
      <w:lang w:val="en-US" w:eastAsia="en-US" w:bidi="ar-SA"/>
    </w:rPr>
  </w:style>
  <w:style w:type="paragraph" w:styleId="BodyTextFirstIndent">
    <w:name w:val="Body Text First Indent"/>
    <w:aliases w:val="Body Text First Indent(example)"/>
    <w:basedOn w:val="Normal"/>
    <w:link w:val="BodyTextFirstIndentChar"/>
    <w:rsid w:val="0015292B"/>
    <w:pPr>
      <w:tabs>
        <w:tab w:val="left" w:pos="720"/>
      </w:tabs>
      <w:spacing w:after="120"/>
      <w:ind w:firstLine="210"/>
    </w:pPr>
    <w:rPr>
      <w:color w:val="999999"/>
    </w:rPr>
  </w:style>
  <w:style w:type="character" w:customStyle="1" w:styleId="BodyTextFirstIndentChar">
    <w:name w:val="Body Text First Indent Char"/>
    <w:aliases w:val="Body Text First Indent(example) Char"/>
    <w:link w:val="BodyTextFirstIndent"/>
    <w:rsid w:val="0015292B"/>
    <w:rPr>
      <w:rFonts w:ascii="Arial" w:hAnsi="Arial"/>
      <w:color w:val="999999"/>
      <w:szCs w:val="24"/>
      <w:lang w:val="en-US" w:eastAsia="en-US" w:bidi="ar-SA"/>
    </w:rPr>
  </w:style>
  <w:style w:type="paragraph" w:styleId="BodyText2">
    <w:name w:val="Body Text 2"/>
    <w:basedOn w:val="Normal"/>
    <w:rsid w:val="0015292B"/>
    <w:pPr>
      <w:spacing w:before="120" w:after="60"/>
    </w:pPr>
    <w:rPr>
      <w:b/>
    </w:rPr>
  </w:style>
  <w:style w:type="paragraph" w:styleId="BodyText3">
    <w:name w:val="Body Text 3"/>
    <w:basedOn w:val="Normal"/>
    <w:link w:val="BodyText3Char"/>
    <w:rsid w:val="00C5261D"/>
    <w:pPr>
      <w:ind w:left="360"/>
    </w:pPr>
    <w:rPr>
      <w:szCs w:val="16"/>
    </w:rPr>
  </w:style>
  <w:style w:type="character" w:customStyle="1" w:styleId="BodyText3Char">
    <w:name w:val="Body Text 3 Char"/>
    <w:link w:val="BodyText3"/>
    <w:rsid w:val="00C5261D"/>
    <w:rPr>
      <w:rFonts w:ascii="Arial" w:hAnsi="Arial"/>
      <w:szCs w:val="16"/>
      <w:lang w:val="en-US" w:eastAsia="en-US" w:bidi="ar-SA"/>
    </w:rPr>
  </w:style>
  <w:style w:type="paragraph" w:styleId="ListBullet3">
    <w:name w:val="List Bullet 3"/>
    <w:basedOn w:val="Normal"/>
    <w:link w:val="ListBullet3Char"/>
    <w:rsid w:val="007B0B8B"/>
    <w:pPr>
      <w:numPr>
        <w:numId w:val="15"/>
      </w:numPr>
    </w:pPr>
  </w:style>
  <w:style w:type="paragraph" w:styleId="ListBullet">
    <w:name w:val="List Bullet"/>
    <w:basedOn w:val="Normal"/>
    <w:rsid w:val="00046AF7"/>
    <w:pPr>
      <w:numPr>
        <w:numId w:val="5"/>
      </w:numPr>
    </w:pPr>
  </w:style>
  <w:style w:type="paragraph" w:styleId="ListBullet2">
    <w:name w:val="List Bullet 2"/>
    <w:basedOn w:val="Normal"/>
    <w:rsid w:val="00046AF7"/>
    <w:pPr>
      <w:numPr>
        <w:numId w:val="6"/>
      </w:numPr>
    </w:pPr>
  </w:style>
  <w:style w:type="paragraph" w:customStyle="1" w:styleId="ListBullet3example">
    <w:name w:val="List Bullet 3 (example)"/>
    <w:basedOn w:val="ListBullet3"/>
    <w:link w:val="ListBullet3exampleChar"/>
    <w:rsid w:val="007B0B8B"/>
    <w:pPr>
      <w:numPr>
        <w:numId w:val="7"/>
      </w:numPr>
    </w:pPr>
    <w:rPr>
      <w:color w:val="999999"/>
    </w:rPr>
  </w:style>
  <w:style w:type="paragraph" w:customStyle="1" w:styleId="BodyText3bold">
    <w:name w:val="Body Text 3 + bold"/>
    <w:basedOn w:val="BodyText3"/>
    <w:link w:val="BodyText3boldChar"/>
    <w:rsid w:val="007B0B8B"/>
    <w:pPr>
      <w:spacing w:after="60"/>
    </w:pPr>
    <w:rPr>
      <w:b/>
    </w:rPr>
  </w:style>
  <w:style w:type="character" w:customStyle="1" w:styleId="BodyText3boldChar">
    <w:name w:val="Body Text 3 + bold Char"/>
    <w:link w:val="BodyText3bold"/>
    <w:rsid w:val="007B0B8B"/>
    <w:rPr>
      <w:rFonts w:ascii="Arial" w:hAnsi="Arial"/>
      <w:b/>
      <w:szCs w:val="16"/>
      <w:lang w:val="en-US" w:eastAsia="en-US" w:bidi="ar-SA"/>
    </w:rPr>
  </w:style>
  <w:style w:type="character" w:customStyle="1" w:styleId="ListBullet3Char">
    <w:name w:val="List Bullet 3 Char"/>
    <w:link w:val="ListBullet3"/>
    <w:rsid w:val="007B0B8B"/>
    <w:rPr>
      <w:rFonts w:ascii="Arial" w:hAnsi="Arial"/>
      <w:szCs w:val="24"/>
      <w:lang w:val="en-US" w:eastAsia="en-US" w:bidi="ar-SA"/>
    </w:rPr>
  </w:style>
  <w:style w:type="character" w:customStyle="1" w:styleId="ListBullet3exampleChar">
    <w:name w:val="List Bullet 3 (example) Char"/>
    <w:link w:val="ListBullet3example"/>
    <w:rsid w:val="007B0B8B"/>
    <w:rPr>
      <w:rFonts w:ascii="Arial" w:hAnsi="Arial"/>
      <w:color w:val="999999"/>
      <w:szCs w:val="24"/>
      <w:lang w:val="en-US" w:eastAsia="en-US" w:bidi="ar-SA"/>
    </w:rPr>
  </w:style>
  <w:style w:type="paragraph" w:customStyle="1" w:styleId="BodyText3example">
    <w:name w:val="Body Text 3 (example)"/>
    <w:basedOn w:val="BodyText3"/>
    <w:link w:val="BodyText3exampleChar"/>
    <w:rsid w:val="003A0BE0"/>
    <w:rPr>
      <w:color w:val="999999"/>
    </w:rPr>
  </w:style>
  <w:style w:type="paragraph" w:customStyle="1" w:styleId="BodyText3Bold40">
    <w:name w:val="Body Text 3 + Bold 40%"/>
    <w:basedOn w:val="BodyText3bold"/>
    <w:rsid w:val="003A0BE0"/>
    <w:rPr>
      <w:color w:val="999999"/>
    </w:rPr>
  </w:style>
  <w:style w:type="character" w:customStyle="1" w:styleId="BodyText3exampleChar">
    <w:name w:val="Body Text 3 (example) Char"/>
    <w:link w:val="BodyText3example"/>
    <w:rsid w:val="003A0BE0"/>
    <w:rPr>
      <w:rFonts w:ascii="Arial" w:hAnsi="Arial"/>
      <w:color w:val="999999"/>
      <w:szCs w:val="16"/>
      <w:lang w:val="en-US" w:eastAsia="en-US" w:bidi="ar-SA"/>
    </w:rPr>
  </w:style>
  <w:style w:type="character" w:styleId="CommentReference">
    <w:name w:val="annotation reference"/>
    <w:semiHidden/>
    <w:rsid w:val="00951B61"/>
    <w:rPr>
      <w:sz w:val="16"/>
      <w:szCs w:val="16"/>
    </w:rPr>
  </w:style>
  <w:style w:type="paragraph" w:styleId="CommentText">
    <w:name w:val="annotation text"/>
    <w:basedOn w:val="Normal"/>
    <w:semiHidden/>
    <w:rsid w:val="00951B61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951B61"/>
    <w:rPr>
      <w:b/>
      <w:bCs/>
    </w:rPr>
  </w:style>
  <w:style w:type="paragraph" w:styleId="BalloonText">
    <w:name w:val="Balloon Text"/>
    <w:basedOn w:val="Normal"/>
    <w:semiHidden/>
    <w:rsid w:val="00951B61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7D214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D214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D214A"/>
  </w:style>
  <w:style w:type="character" w:styleId="Mention">
    <w:name w:val="Mention"/>
    <w:uiPriority w:val="99"/>
    <w:semiHidden/>
    <w:unhideWhenUsed/>
    <w:rsid w:val="00D94CED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A44D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82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boldham\LOCALS~1\Temp\TCD11.tmp\Project-based%20learning%20example%20exercis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Project-based learning example exercise.dot</Template>
  <TotalTime>7</TotalTime>
  <Pages>2</Pages>
  <Words>526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LAN Access Request Form (LARF) Submission Procedures</vt:lpstr>
    </vt:vector>
  </TitlesOfParts>
  <Manager/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LAN Access Request Form (LARF) Submission Procedures</dc:title>
  <dc:subject/>
  <dc:creator>Contractor</dc:creator>
  <cp:keywords/>
  <dc:description/>
  <cp:lastModifiedBy>Wilkes, Chris</cp:lastModifiedBy>
  <cp:revision>4</cp:revision>
  <cp:lastPrinted>2018-03-29T16:39:00Z</cp:lastPrinted>
  <dcterms:created xsi:type="dcterms:W3CDTF">2018-05-21T12:50:00Z</dcterms:created>
  <dcterms:modified xsi:type="dcterms:W3CDTF">2018-05-21T12:57:00Z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TC011949651033</vt:lpwstr>
  </property>
</Properties>
</file>