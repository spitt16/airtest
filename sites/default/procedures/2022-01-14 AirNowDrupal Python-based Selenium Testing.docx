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6C77D9" w:rsidRPr="00177353" w14:paraId="6401EA4F" w14:textId="77777777" w:rsidTr="00446AE9">
        <w:trPr>
          <w:tblHeader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14:paraId="2E9D5123" w14:textId="71D663A3" w:rsidR="006C77D9" w:rsidRPr="00177353" w:rsidRDefault="00C31D4B" w:rsidP="00FB782D">
            <w:pPr>
              <w:pStyle w:val="Heading1"/>
              <w:rPr>
                <w:sz w:val="20"/>
                <w:szCs w:val="20"/>
              </w:rPr>
            </w:pPr>
            <w:r w:rsidRPr="00177353">
              <w:rPr>
                <w:sz w:val="20"/>
                <w:szCs w:val="20"/>
              </w:rPr>
              <w:t xml:space="preserve">AirNowDrupal </w:t>
            </w:r>
            <w:r w:rsidR="00D3550E" w:rsidRPr="00177353">
              <w:rPr>
                <w:sz w:val="20"/>
                <w:szCs w:val="20"/>
              </w:rPr>
              <w:t xml:space="preserve">Python-based </w:t>
            </w:r>
            <w:r w:rsidR="008D498A" w:rsidRPr="00177353">
              <w:rPr>
                <w:sz w:val="20"/>
                <w:szCs w:val="20"/>
              </w:rPr>
              <w:t>Selenium Testing</w:t>
            </w:r>
          </w:p>
          <w:p w14:paraId="441E9333" w14:textId="631B6FCF" w:rsidR="00E57F1F" w:rsidRPr="00177353" w:rsidRDefault="00E57F1F" w:rsidP="00E57F1F">
            <w:pPr>
              <w:rPr>
                <w:rFonts w:cs="Arial"/>
                <w:szCs w:val="20"/>
                <w:highlight w:val="lightGray"/>
              </w:rPr>
            </w:pPr>
          </w:p>
        </w:tc>
      </w:tr>
      <w:tr w:rsidR="00684881" w:rsidRPr="00177353" w14:paraId="6960E8CB" w14:textId="77777777" w:rsidTr="00446AE9">
        <w:tc>
          <w:tcPr>
            <w:tcW w:w="0" w:type="auto"/>
            <w:shd w:val="clear" w:color="auto" w:fill="CCCCFF"/>
          </w:tcPr>
          <w:p w14:paraId="138ED3D2" w14:textId="77777777" w:rsidR="00684881" w:rsidRPr="00177353" w:rsidRDefault="00684881" w:rsidP="0063370D">
            <w:pPr>
              <w:pStyle w:val="Heading4"/>
              <w:rPr>
                <w:rFonts w:cs="Arial"/>
              </w:rPr>
            </w:pPr>
            <w:r w:rsidRPr="00177353">
              <w:rPr>
                <w:rFonts w:cs="Arial"/>
              </w:rPr>
              <w:t>Introduction</w:t>
            </w:r>
          </w:p>
        </w:tc>
      </w:tr>
      <w:tr w:rsidR="00684881" w:rsidRPr="00177353" w14:paraId="19231D7F" w14:textId="77777777" w:rsidTr="00446AE9">
        <w:trPr>
          <w:trHeight w:val="1682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45CF94DA" w14:textId="77777777" w:rsidR="008E54F9" w:rsidRPr="00177353" w:rsidRDefault="008E54F9" w:rsidP="00A22F6D">
            <w:pPr>
              <w:pStyle w:val="BodyText3example"/>
              <w:ind w:left="0"/>
              <w:rPr>
                <w:rFonts w:cs="Arial"/>
                <w:color w:val="auto"/>
                <w:szCs w:val="20"/>
              </w:rPr>
            </w:pPr>
          </w:p>
          <w:p w14:paraId="1957ACCC" w14:textId="11095516" w:rsidR="000F0114" w:rsidRPr="00177353" w:rsidRDefault="00C31D4B" w:rsidP="00FD2126">
            <w:pPr>
              <w:rPr>
                <w:rFonts w:cs="Arial"/>
                <w:szCs w:val="20"/>
              </w:rPr>
            </w:pPr>
            <w:r w:rsidRPr="00177353">
              <w:rPr>
                <w:rFonts w:cs="Arial"/>
                <w:szCs w:val="20"/>
              </w:rPr>
              <w:t xml:space="preserve">This procedure details how to </w:t>
            </w:r>
            <w:r w:rsidR="008D498A" w:rsidRPr="00177353">
              <w:rPr>
                <w:rFonts w:cs="Arial"/>
                <w:szCs w:val="20"/>
              </w:rPr>
              <w:t>set up and use Python-based Selenium testing</w:t>
            </w:r>
            <w:r w:rsidR="00D3550E" w:rsidRPr="00177353">
              <w:rPr>
                <w:rFonts w:cs="Arial"/>
                <w:szCs w:val="20"/>
              </w:rPr>
              <w:t xml:space="preserve"> environment</w:t>
            </w:r>
            <w:r w:rsidR="008D498A" w:rsidRPr="00177353">
              <w:rPr>
                <w:rFonts w:cs="Arial"/>
                <w:szCs w:val="20"/>
              </w:rPr>
              <w:t xml:space="preserve"> for the AirNowDrupal website on a Window</w:t>
            </w:r>
            <w:r w:rsidR="004238F3">
              <w:rPr>
                <w:rFonts w:cs="Arial"/>
                <w:szCs w:val="20"/>
              </w:rPr>
              <w:t>s</w:t>
            </w:r>
            <w:r w:rsidR="008D498A" w:rsidRPr="00177353">
              <w:rPr>
                <w:rFonts w:cs="Arial"/>
                <w:szCs w:val="20"/>
              </w:rPr>
              <w:t xml:space="preserve"> 10 computer.</w:t>
            </w:r>
            <w:r w:rsidR="00320597" w:rsidRPr="00177353">
              <w:rPr>
                <w:rFonts w:cs="Arial"/>
                <w:szCs w:val="20"/>
              </w:rPr>
              <w:t xml:space="preserve"> We use the IDLE Python dev</w:t>
            </w:r>
            <w:r w:rsidR="00277EC5" w:rsidRPr="00177353">
              <w:rPr>
                <w:rFonts w:cs="Arial"/>
                <w:szCs w:val="20"/>
              </w:rPr>
              <w:t xml:space="preserve">elopment </w:t>
            </w:r>
            <w:r w:rsidR="004238F3">
              <w:rPr>
                <w:rFonts w:cs="Arial"/>
                <w:szCs w:val="20"/>
              </w:rPr>
              <w:t>environment, the Selenium library, and the Chrome web browser driver.</w:t>
            </w:r>
          </w:p>
          <w:p w14:paraId="2B2F8ACC" w14:textId="33AC0741" w:rsidR="00AD65C3" w:rsidRPr="00177353" w:rsidRDefault="00AD65C3" w:rsidP="00AD65C3">
            <w:pPr>
              <w:rPr>
                <w:rFonts w:cs="Arial"/>
                <w:szCs w:val="20"/>
              </w:rPr>
            </w:pPr>
          </w:p>
          <w:p w14:paraId="4D8A14EA" w14:textId="433F44EF" w:rsidR="007D17AF" w:rsidRPr="00177353" w:rsidRDefault="00255707" w:rsidP="005574F8">
            <w:pPr>
              <w:rPr>
                <w:rFonts w:cs="Arial"/>
                <w:b/>
                <w:szCs w:val="20"/>
              </w:rPr>
            </w:pPr>
            <w:r w:rsidRPr="00177353">
              <w:rPr>
                <w:rFonts w:cs="Arial"/>
                <w:b/>
                <w:szCs w:val="20"/>
              </w:rPr>
              <w:t>Big Picture:</w:t>
            </w:r>
          </w:p>
          <w:p w14:paraId="3BC70AA6" w14:textId="77777777" w:rsidR="00D3550E" w:rsidRPr="00177353" w:rsidRDefault="008D498A" w:rsidP="00D3550E">
            <w:pPr>
              <w:numPr>
                <w:ilvl w:val="0"/>
                <w:numId w:val="5"/>
              </w:numPr>
              <w:rPr>
                <w:rFonts w:cs="Arial"/>
                <w:szCs w:val="20"/>
              </w:rPr>
            </w:pPr>
            <w:r w:rsidRPr="00177353">
              <w:rPr>
                <w:rFonts w:cs="Arial"/>
                <w:szCs w:val="20"/>
              </w:rPr>
              <w:t>Set-up Python IDLE</w:t>
            </w:r>
          </w:p>
          <w:p w14:paraId="5E09C2DD" w14:textId="597C9B8F" w:rsidR="00D3550E" w:rsidRPr="00177353" w:rsidRDefault="00D3550E" w:rsidP="00D3550E">
            <w:pPr>
              <w:numPr>
                <w:ilvl w:val="0"/>
                <w:numId w:val="5"/>
              </w:numPr>
              <w:rPr>
                <w:rFonts w:cs="Arial"/>
                <w:szCs w:val="20"/>
              </w:rPr>
            </w:pPr>
            <w:r w:rsidRPr="00177353">
              <w:rPr>
                <w:rFonts w:cs="Arial"/>
                <w:szCs w:val="20"/>
              </w:rPr>
              <w:t>Set-up the current Air</w:t>
            </w:r>
            <w:r w:rsidR="004238F3">
              <w:rPr>
                <w:rFonts w:cs="Arial"/>
                <w:szCs w:val="20"/>
              </w:rPr>
              <w:t xml:space="preserve"> </w:t>
            </w:r>
            <w:r w:rsidRPr="00177353">
              <w:rPr>
                <w:rFonts w:cs="Arial"/>
                <w:szCs w:val="20"/>
              </w:rPr>
              <w:t>Now</w:t>
            </w:r>
            <w:r w:rsidR="004238F3">
              <w:rPr>
                <w:rFonts w:cs="Arial"/>
                <w:szCs w:val="20"/>
              </w:rPr>
              <w:t xml:space="preserve"> </w:t>
            </w:r>
            <w:r w:rsidRPr="00177353">
              <w:rPr>
                <w:rFonts w:cs="Arial"/>
                <w:szCs w:val="20"/>
              </w:rPr>
              <w:t>Drupal</w:t>
            </w:r>
            <w:r w:rsidR="004238F3">
              <w:rPr>
                <w:rFonts w:cs="Arial"/>
                <w:szCs w:val="20"/>
              </w:rPr>
              <w:t xml:space="preserve"> </w:t>
            </w:r>
            <w:r w:rsidRPr="00177353">
              <w:rPr>
                <w:rFonts w:cs="Arial"/>
                <w:szCs w:val="20"/>
              </w:rPr>
              <w:t>Test</w:t>
            </w:r>
            <w:r w:rsidR="00425B03">
              <w:rPr>
                <w:rFonts w:cs="Arial"/>
                <w:szCs w:val="20"/>
              </w:rPr>
              <w:t xml:space="preserve"> </w:t>
            </w:r>
            <w:r w:rsidRPr="00177353">
              <w:rPr>
                <w:rFonts w:cs="Arial"/>
                <w:szCs w:val="20"/>
              </w:rPr>
              <w:t xml:space="preserve">Suite </w:t>
            </w:r>
          </w:p>
          <w:p w14:paraId="4650A734" w14:textId="37677086" w:rsidR="00C31D4B" w:rsidRPr="00177353" w:rsidRDefault="008D498A" w:rsidP="00CC3510">
            <w:pPr>
              <w:numPr>
                <w:ilvl w:val="0"/>
                <w:numId w:val="5"/>
              </w:numPr>
              <w:rPr>
                <w:rFonts w:cs="Arial"/>
                <w:szCs w:val="20"/>
              </w:rPr>
            </w:pPr>
            <w:r w:rsidRPr="00177353">
              <w:rPr>
                <w:rFonts w:cs="Arial"/>
                <w:szCs w:val="20"/>
              </w:rPr>
              <w:t xml:space="preserve">Run </w:t>
            </w:r>
            <w:r w:rsidR="00A146E5" w:rsidRPr="00177353">
              <w:rPr>
                <w:rFonts w:cs="Arial"/>
                <w:szCs w:val="20"/>
              </w:rPr>
              <w:t xml:space="preserve">the </w:t>
            </w:r>
            <w:r w:rsidRPr="00177353">
              <w:rPr>
                <w:rFonts w:cs="Arial"/>
                <w:szCs w:val="20"/>
              </w:rPr>
              <w:t>current Air</w:t>
            </w:r>
            <w:r w:rsidR="004238F3">
              <w:rPr>
                <w:rFonts w:cs="Arial"/>
                <w:szCs w:val="20"/>
              </w:rPr>
              <w:t xml:space="preserve"> </w:t>
            </w:r>
            <w:r w:rsidRPr="00177353">
              <w:rPr>
                <w:rFonts w:cs="Arial"/>
                <w:szCs w:val="20"/>
              </w:rPr>
              <w:t>Now</w:t>
            </w:r>
            <w:r w:rsidR="004238F3">
              <w:rPr>
                <w:rFonts w:cs="Arial"/>
                <w:szCs w:val="20"/>
              </w:rPr>
              <w:t xml:space="preserve"> </w:t>
            </w:r>
            <w:r w:rsidRPr="00177353">
              <w:rPr>
                <w:rFonts w:cs="Arial"/>
                <w:szCs w:val="20"/>
              </w:rPr>
              <w:t>Drupal</w:t>
            </w:r>
            <w:r w:rsidR="004238F3">
              <w:rPr>
                <w:rFonts w:cs="Arial"/>
                <w:szCs w:val="20"/>
              </w:rPr>
              <w:t xml:space="preserve"> </w:t>
            </w:r>
            <w:r w:rsidRPr="00177353">
              <w:rPr>
                <w:rFonts w:cs="Arial"/>
                <w:szCs w:val="20"/>
              </w:rPr>
              <w:t>Test</w:t>
            </w:r>
            <w:r w:rsidR="004238F3">
              <w:rPr>
                <w:rFonts w:cs="Arial"/>
                <w:szCs w:val="20"/>
              </w:rPr>
              <w:t xml:space="preserve"> </w:t>
            </w:r>
            <w:r w:rsidRPr="00177353">
              <w:rPr>
                <w:rFonts w:cs="Arial"/>
                <w:szCs w:val="20"/>
              </w:rPr>
              <w:t>Suite</w:t>
            </w:r>
          </w:p>
          <w:p w14:paraId="542E8EA4" w14:textId="6783D1F0" w:rsidR="00C31D4B" w:rsidRPr="00177353" w:rsidRDefault="00C31D4B" w:rsidP="008D498A">
            <w:pPr>
              <w:ind w:left="720"/>
              <w:rPr>
                <w:rFonts w:cs="Arial"/>
                <w:szCs w:val="20"/>
              </w:rPr>
            </w:pPr>
          </w:p>
        </w:tc>
      </w:tr>
      <w:tr w:rsidR="0017145E" w:rsidRPr="00177353" w14:paraId="77652CD5" w14:textId="77777777" w:rsidTr="00446AE9">
        <w:tc>
          <w:tcPr>
            <w:tcW w:w="0" w:type="auto"/>
            <w:shd w:val="clear" w:color="auto" w:fill="CCCCFF"/>
          </w:tcPr>
          <w:p w14:paraId="732F4489" w14:textId="77777777" w:rsidR="0017145E" w:rsidRPr="00177353" w:rsidRDefault="00380FA7" w:rsidP="00F34A27">
            <w:pPr>
              <w:pStyle w:val="Heading4"/>
              <w:rPr>
                <w:rFonts w:cs="Arial"/>
              </w:rPr>
            </w:pPr>
            <w:r w:rsidRPr="00177353">
              <w:rPr>
                <w:rFonts w:cs="Arial"/>
              </w:rPr>
              <w:t>PROCEDURE</w:t>
            </w:r>
          </w:p>
        </w:tc>
      </w:tr>
      <w:tr w:rsidR="0017145E" w:rsidRPr="00177353" w14:paraId="7B9938DE" w14:textId="77777777" w:rsidTr="00446AE9">
        <w:trPr>
          <w:trHeight w:val="576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7AF8F491" w14:textId="77777777" w:rsidR="00DD020F" w:rsidRPr="00177353" w:rsidRDefault="00DD020F" w:rsidP="00DD020F">
            <w:pPr>
              <w:pStyle w:val="ListParagraph"/>
              <w:rPr>
                <w:rFonts w:cs="Arial"/>
                <w:color w:val="FF0000"/>
                <w:szCs w:val="20"/>
              </w:rPr>
            </w:pPr>
          </w:p>
          <w:p w14:paraId="229F3D4C" w14:textId="2E11F8D2" w:rsidR="002F484D" w:rsidRPr="00177353" w:rsidRDefault="008D498A" w:rsidP="00C31D4B">
            <w:pPr>
              <w:rPr>
                <w:rFonts w:cs="Arial"/>
                <w:b/>
                <w:szCs w:val="20"/>
              </w:rPr>
            </w:pPr>
            <w:r w:rsidRPr="00177353">
              <w:rPr>
                <w:rFonts w:cs="Arial"/>
                <w:b/>
                <w:szCs w:val="20"/>
              </w:rPr>
              <w:t>Set-up Python IDLE</w:t>
            </w:r>
          </w:p>
          <w:p w14:paraId="1932C7F9" w14:textId="77777777" w:rsidR="004B1848" w:rsidRPr="00177353" w:rsidRDefault="00277EC5" w:rsidP="002123D9">
            <w:pPr>
              <w:pStyle w:val="ListParagraph"/>
              <w:numPr>
                <w:ilvl w:val="0"/>
                <w:numId w:val="9"/>
              </w:numPr>
              <w:ind w:left="1050"/>
              <w:rPr>
                <w:rFonts w:cs="Arial"/>
                <w:szCs w:val="20"/>
              </w:rPr>
            </w:pPr>
            <w:r w:rsidRPr="00177353">
              <w:rPr>
                <w:rFonts w:cs="Arial"/>
                <w:szCs w:val="20"/>
              </w:rPr>
              <w:t>Download &amp; install the latest version of Python 3 and IDLE</w:t>
            </w:r>
          </w:p>
          <w:p w14:paraId="4729A799" w14:textId="5221C50D" w:rsidR="00A76393" w:rsidRPr="00446AE9" w:rsidRDefault="004B1848" w:rsidP="00A76393">
            <w:pPr>
              <w:pStyle w:val="ListParagraph"/>
              <w:numPr>
                <w:ilvl w:val="1"/>
                <w:numId w:val="9"/>
              </w:numPr>
              <w:rPr>
                <w:rStyle w:val="Hyperlink"/>
                <w:rFonts w:cs="Arial"/>
                <w:color w:val="auto"/>
                <w:szCs w:val="20"/>
                <w:u w:val="none"/>
              </w:rPr>
            </w:pPr>
            <w:r w:rsidRPr="00177353">
              <w:rPr>
                <w:rFonts w:cs="Arial"/>
                <w:szCs w:val="20"/>
              </w:rPr>
              <w:t xml:space="preserve">Download at: </w:t>
            </w:r>
            <w:hyperlink r:id="rId7" w:history="1">
              <w:r w:rsidR="00FF7FBA" w:rsidRPr="00825E2A">
                <w:rPr>
                  <w:rStyle w:val="Hyperlink"/>
                  <w:rFonts w:cs="Arial"/>
                  <w:szCs w:val="20"/>
                </w:rPr>
                <w:t>https://www.python.org/downloads/</w:t>
              </w:r>
            </w:hyperlink>
          </w:p>
          <w:p w14:paraId="5508D86E" w14:textId="77777777" w:rsidR="00071FE0" w:rsidRDefault="00071FE0" w:rsidP="00A76393">
            <w:pPr>
              <w:pStyle w:val="ListParagraph"/>
              <w:numPr>
                <w:ilvl w:val="1"/>
                <w:numId w:val="9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Install version 3.6.15</w:t>
            </w:r>
          </w:p>
          <w:p w14:paraId="74917683" w14:textId="7F7C0CED" w:rsidR="00446AE9" w:rsidRPr="00177353" w:rsidRDefault="00446AE9" w:rsidP="00A76393">
            <w:pPr>
              <w:pStyle w:val="ListParagraph"/>
              <w:numPr>
                <w:ilvl w:val="1"/>
                <w:numId w:val="9"/>
              </w:numPr>
              <w:rPr>
                <w:rFonts w:cs="Arial"/>
                <w:szCs w:val="20"/>
              </w:rPr>
            </w:pPr>
            <w:r w:rsidRPr="00177353">
              <w:rPr>
                <w:rFonts w:cs="Arial"/>
                <w:szCs w:val="20"/>
              </w:rPr>
              <w:t>Use “Customize installation”</w:t>
            </w:r>
          </w:p>
          <w:p w14:paraId="716368A1" w14:textId="4B50D5D4" w:rsidR="004B1848" w:rsidRPr="00177353" w:rsidRDefault="00446AE9" w:rsidP="004B1848">
            <w:pPr>
              <w:pStyle w:val="ListParagraph"/>
              <w:numPr>
                <w:ilvl w:val="1"/>
                <w:numId w:val="9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Options </w:t>
            </w:r>
            <w:r w:rsidR="00475EEA">
              <w:rPr>
                <w:rFonts w:cs="Arial"/>
                <w:szCs w:val="20"/>
              </w:rPr>
              <w:t>Features – select all - next</w:t>
            </w:r>
          </w:p>
          <w:p w14:paraId="5AEBE3AC" w14:textId="5B6E270C" w:rsidR="004B1848" w:rsidRPr="00177353" w:rsidRDefault="009246D8" w:rsidP="00A76393">
            <w:pPr>
              <w:pStyle w:val="ListParagraph"/>
              <w:numPr>
                <w:ilvl w:val="1"/>
                <w:numId w:val="9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Select t</w:t>
            </w:r>
            <w:r w:rsidR="004B1848" w:rsidRPr="00177353">
              <w:rPr>
                <w:rFonts w:cs="Arial"/>
                <w:szCs w:val="20"/>
              </w:rPr>
              <w:t xml:space="preserve">hese options and </w:t>
            </w:r>
            <w:r w:rsidR="00A146E5" w:rsidRPr="00177353">
              <w:rPr>
                <w:rFonts w:cs="Arial"/>
                <w:szCs w:val="20"/>
              </w:rPr>
              <w:t xml:space="preserve">a </w:t>
            </w:r>
            <w:r w:rsidR="004B1848" w:rsidRPr="00177353">
              <w:rPr>
                <w:rFonts w:cs="Arial"/>
                <w:szCs w:val="20"/>
              </w:rPr>
              <w:t>short</w:t>
            </w:r>
            <w:r>
              <w:rPr>
                <w:rFonts w:cs="Arial"/>
                <w:szCs w:val="20"/>
              </w:rPr>
              <w:t>en</w:t>
            </w:r>
            <w:r w:rsidR="004B1848" w:rsidRPr="00177353">
              <w:rPr>
                <w:rFonts w:cs="Arial"/>
                <w:szCs w:val="20"/>
              </w:rPr>
              <w:t xml:space="preserve"> install path</w:t>
            </w:r>
            <w:r>
              <w:rPr>
                <w:rFonts w:cs="Arial"/>
                <w:szCs w:val="20"/>
              </w:rPr>
              <w:t>,</w:t>
            </w:r>
            <w:r w:rsidR="00A146E5" w:rsidRPr="00177353">
              <w:rPr>
                <w:rFonts w:cs="Arial"/>
                <w:szCs w:val="20"/>
              </w:rPr>
              <w:t xml:space="preserve"> if desired</w:t>
            </w:r>
          </w:p>
          <w:p w14:paraId="5946D6A1" w14:textId="77777777" w:rsidR="004B1848" w:rsidRPr="00177353" w:rsidRDefault="004B1848" w:rsidP="004B1848">
            <w:pPr>
              <w:pStyle w:val="ListParagraph"/>
              <w:ind w:left="1800"/>
              <w:rPr>
                <w:rFonts w:cs="Arial"/>
                <w:szCs w:val="20"/>
              </w:rPr>
            </w:pPr>
          </w:p>
          <w:p w14:paraId="04DED0FE" w14:textId="38F2B54B" w:rsidR="004B1848" w:rsidRDefault="004B1848" w:rsidP="004B1848">
            <w:pPr>
              <w:ind w:left="720"/>
              <w:rPr>
                <w:rFonts w:cs="Arial"/>
                <w:szCs w:val="20"/>
              </w:rPr>
            </w:pPr>
            <w:r w:rsidRPr="00177353">
              <w:rPr>
                <w:rFonts w:cs="Arial"/>
                <w:szCs w:val="20"/>
              </w:rPr>
              <w:t xml:space="preserve">                    </w:t>
            </w:r>
            <w:r w:rsidRPr="00177353">
              <w:rPr>
                <w:rFonts w:cs="Arial"/>
                <w:noProof/>
                <w:szCs w:val="20"/>
              </w:rPr>
              <w:drawing>
                <wp:inline distT="0" distB="0" distL="0" distR="0" wp14:anchorId="32FA8CC5" wp14:editId="52AC091E">
                  <wp:extent cx="1880315" cy="1277760"/>
                  <wp:effectExtent l="0" t="0" r="571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7281" cy="1289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3A396A" w14:textId="77777777" w:rsidR="004B1848" w:rsidRPr="00177353" w:rsidRDefault="004B1848" w:rsidP="004B1848">
            <w:pPr>
              <w:rPr>
                <w:rFonts w:cs="Arial"/>
                <w:szCs w:val="20"/>
              </w:rPr>
            </w:pPr>
          </w:p>
          <w:p w14:paraId="5920BB17" w14:textId="31177BEC" w:rsidR="00A76393" w:rsidRPr="00177353" w:rsidRDefault="00A76393" w:rsidP="004B1848">
            <w:pPr>
              <w:pStyle w:val="ListParagraph"/>
              <w:numPr>
                <w:ilvl w:val="0"/>
                <w:numId w:val="9"/>
              </w:numPr>
              <w:rPr>
                <w:rFonts w:cs="Arial"/>
                <w:szCs w:val="20"/>
              </w:rPr>
            </w:pPr>
            <w:r w:rsidRPr="00177353">
              <w:rPr>
                <w:rFonts w:cs="Arial"/>
                <w:szCs w:val="20"/>
              </w:rPr>
              <w:t xml:space="preserve">Start a command prompt as Administrator and </w:t>
            </w:r>
            <w:r w:rsidR="000D1B60" w:rsidRPr="00177353">
              <w:rPr>
                <w:rFonts w:cs="Arial"/>
                <w:szCs w:val="20"/>
              </w:rPr>
              <w:t>find the pip.exe file in your Python install directory</w:t>
            </w:r>
            <w:r w:rsidR="004B1848" w:rsidRPr="00177353">
              <w:rPr>
                <w:rFonts w:cs="Arial"/>
                <w:szCs w:val="20"/>
              </w:rPr>
              <w:t xml:space="preserve"> within the Scripts directory</w:t>
            </w:r>
            <w:r w:rsidR="000D1B60" w:rsidRPr="00177353">
              <w:rPr>
                <w:rFonts w:cs="Arial"/>
                <w:szCs w:val="20"/>
              </w:rPr>
              <w:t xml:space="preserve">. </w:t>
            </w:r>
            <w:r w:rsidR="004B1848" w:rsidRPr="00177353">
              <w:rPr>
                <w:rFonts w:cs="Arial"/>
                <w:szCs w:val="20"/>
              </w:rPr>
              <w:t xml:space="preserve">Then </w:t>
            </w:r>
            <w:r w:rsidRPr="00177353">
              <w:rPr>
                <w:rFonts w:cs="Arial"/>
                <w:szCs w:val="20"/>
              </w:rPr>
              <w:t>run the </w:t>
            </w:r>
            <w:r w:rsidR="009246D8">
              <w:rPr>
                <w:rFonts w:cs="Arial"/>
                <w:szCs w:val="20"/>
                <w:shd w:val="clear" w:color="auto" w:fill="ECF0F3"/>
              </w:rPr>
              <w:t>“pip”</w:t>
            </w:r>
            <w:r w:rsidRPr="00177353">
              <w:rPr>
                <w:rFonts w:cs="Arial"/>
                <w:szCs w:val="20"/>
              </w:rPr>
              <w:t> command</w:t>
            </w:r>
            <w:r w:rsidR="00071FE0">
              <w:rPr>
                <w:rFonts w:cs="Arial"/>
                <w:szCs w:val="20"/>
              </w:rPr>
              <w:t>s</w:t>
            </w:r>
            <w:r w:rsidRPr="00177353">
              <w:rPr>
                <w:rFonts w:cs="Arial"/>
                <w:szCs w:val="20"/>
              </w:rPr>
              <w:t xml:space="preserve"> as given below in your Python directory.</w:t>
            </w:r>
            <w:r w:rsidR="00071FE0">
              <w:rPr>
                <w:rFonts w:cs="Arial"/>
                <w:szCs w:val="20"/>
              </w:rPr>
              <w:t xml:space="preserve"> (Use pip.exe for Command Prompt windows or pip for PowerShell windows.)</w:t>
            </w:r>
          </w:p>
          <w:p w14:paraId="75C6ADE4" w14:textId="77777777" w:rsidR="00A76393" w:rsidRPr="00177353" w:rsidRDefault="00A76393" w:rsidP="00A76393">
            <w:pPr>
              <w:rPr>
                <w:rFonts w:cs="Arial"/>
                <w:szCs w:val="20"/>
              </w:rPr>
            </w:pPr>
          </w:p>
          <w:p w14:paraId="5460C448" w14:textId="6CF9D616" w:rsidR="00A76393" w:rsidRDefault="00A76393" w:rsidP="00A76393">
            <w:pPr>
              <w:rPr>
                <w:rFonts w:cs="Arial"/>
                <w:szCs w:val="20"/>
                <w:shd w:val="clear" w:color="auto" w:fill="ECF0F3"/>
              </w:rPr>
            </w:pPr>
            <w:r w:rsidRPr="00177353">
              <w:rPr>
                <w:rFonts w:cs="Arial"/>
                <w:szCs w:val="20"/>
              </w:rPr>
              <w:t xml:space="preserve">                   </w:t>
            </w:r>
            <w:r w:rsidRPr="009246D8">
              <w:rPr>
                <w:rFonts w:cs="Arial"/>
                <w:szCs w:val="20"/>
                <w:shd w:val="clear" w:color="auto" w:fill="ECF0F3"/>
              </w:rPr>
              <w:t>pip.exe install selenium</w:t>
            </w:r>
          </w:p>
          <w:p w14:paraId="47970387" w14:textId="13438257" w:rsidR="00071FE0" w:rsidRDefault="00CE1DCC" w:rsidP="00A76393">
            <w:pPr>
              <w:rPr>
                <w:rFonts w:cs="Arial"/>
                <w:szCs w:val="20"/>
              </w:rPr>
            </w:pPr>
            <w:r w:rsidRPr="00177353">
              <w:rPr>
                <w:rFonts w:cs="Arial"/>
                <w:szCs w:val="20"/>
              </w:rPr>
              <w:t xml:space="preserve">                   </w:t>
            </w:r>
            <w:r>
              <w:rPr>
                <w:rFonts w:cs="Arial"/>
                <w:szCs w:val="20"/>
              </w:rPr>
              <w:t>pip.exe install colorama</w:t>
            </w:r>
          </w:p>
          <w:p w14:paraId="7FD8095E" w14:textId="05191F73" w:rsidR="00CE1DCC" w:rsidRPr="00177353" w:rsidRDefault="00CE1DCC" w:rsidP="00A76393">
            <w:pPr>
              <w:rPr>
                <w:rFonts w:cs="Arial"/>
                <w:szCs w:val="20"/>
              </w:rPr>
            </w:pPr>
            <w:r w:rsidRPr="00177353">
              <w:rPr>
                <w:rFonts w:cs="Arial"/>
                <w:szCs w:val="20"/>
              </w:rPr>
              <w:t xml:space="preserve">                   </w:t>
            </w:r>
            <w:r>
              <w:rPr>
                <w:rFonts w:cs="Arial"/>
                <w:szCs w:val="20"/>
              </w:rPr>
              <w:t>pip.exe install selenium-wire</w:t>
            </w:r>
          </w:p>
          <w:p w14:paraId="1EE482A4" w14:textId="77777777" w:rsidR="00A76393" w:rsidRPr="00177353" w:rsidRDefault="00A76393" w:rsidP="00A76393">
            <w:pPr>
              <w:rPr>
                <w:rFonts w:cs="Arial"/>
                <w:szCs w:val="20"/>
              </w:rPr>
            </w:pPr>
          </w:p>
          <w:p w14:paraId="12D53DA8" w14:textId="45476201" w:rsidR="00C31D4B" w:rsidRPr="00177353" w:rsidRDefault="006A61FE" w:rsidP="002123D9">
            <w:pPr>
              <w:pStyle w:val="ListParagraph"/>
              <w:numPr>
                <w:ilvl w:val="0"/>
                <w:numId w:val="9"/>
              </w:numPr>
              <w:ind w:left="1050"/>
              <w:rPr>
                <w:rFonts w:cs="Arial"/>
                <w:szCs w:val="20"/>
              </w:rPr>
            </w:pPr>
            <w:r w:rsidRPr="00177353">
              <w:rPr>
                <w:rFonts w:cs="Arial"/>
                <w:szCs w:val="20"/>
              </w:rPr>
              <w:t>Selenium requires a driver for your browser. We are currently using Chrome. Download and the driver for your version of Chrome:</w:t>
            </w:r>
          </w:p>
          <w:p w14:paraId="777F059B" w14:textId="5F06F9C0" w:rsidR="006A61FE" w:rsidRPr="00177353" w:rsidRDefault="00AF7424" w:rsidP="006A61FE">
            <w:pPr>
              <w:pStyle w:val="ListParagraph"/>
              <w:numPr>
                <w:ilvl w:val="1"/>
                <w:numId w:val="9"/>
              </w:numPr>
              <w:rPr>
                <w:rFonts w:cs="Arial"/>
                <w:szCs w:val="20"/>
              </w:rPr>
            </w:pPr>
            <w:hyperlink r:id="rId9" w:history="1">
              <w:r w:rsidR="006A61FE" w:rsidRPr="00177353">
                <w:rPr>
                  <w:rStyle w:val="Hyperlink"/>
                  <w:rFonts w:cs="Arial"/>
                  <w:color w:val="auto"/>
                  <w:szCs w:val="20"/>
                </w:rPr>
                <w:t>https://sites.google.com/a/chromium.org/chromedriver/downloads</w:t>
              </w:r>
            </w:hyperlink>
          </w:p>
          <w:p w14:paraId="46FCD38D" w14:textId="7E5E024B" w:rsidR="00071FE0" w:rsidRPr="00CE1DCC" w:rsidRDefault="00C54E02" w:rsidP="00CE1DCC">
            <w:pPr>
              <w:pStyle w:val="ListParagraph"/>
              <w:numPr>
                <w:ilvl w:val="0"/>
                <w:numId w:val="9"/>
              </w:numPr>
              <w:ind w:left="105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Unzip. </w:t>
            </w:r>
            <w:r w:rsidR="009A4A65" w:rsidRPr="00177353">
              <w:rPr>
                <w:rFonts w:cs="Arial"/>
                <w:szCs w:val="20"/>
              </w:rPr>
              <w:t xml:space="preserve">Copy </w:t>
            </w:r>
            <w:r w:rsidR="00475EEA">
              <w:rPr>
                <w:rFonts w:cs="Arial"/>
                <w:szCs w:val="20"/>
              </w:rPr>
              <w:t xml:space="preserve">(drag and drop) </w:t>
            </w:r>
            <w:r w:rsidR="009A4A65" w:rsidRPr="00177353">
              <w:rPr>
                <w:rFonts w:cs="Arial"/>
                <w:szCs w:val="20"/>
              </w:rPr>
              <w:t xml:space="preserve">the </w:t>
            </w:r>
            <w:r w:rsidR="009246D8">
              <w:rPr>
                <w:rFonts w:cs="Arial"/>
                <w:szCs w:val="20"/>
              </w:rPr>
              <w:t xml:space="preserve">web driver </w:t>
            </w:r>
            <w:r w:rsidR="009A4A65" w:rsidRPr="00177353">
              <w:rPr>
                <w:rFonts w:cs="Arial"/>
                <w:szCs w:val="20"/>
              </w:rPr>
              <w:t>file to your Python directory. Right next to Python.exe</w:t>
            </w:r>
          </w:p>
          <w:p w14:paraId="5CAA66CC" w14:textId="2B310184" w:rsidR="00A76393" w:rsidRPr="00177353" w:rsidRDefault="00A76393" w:rsidP="009A4A65">
            <w:pPr>
              <w:rPr>
                <w:rFonts w:cs="Arial"/>
                <w:color w:val="FF0000"/>
                <w:szCs w:val="20"/>
              </w:rPr>
            </w:pPr>
          </w:p>
          <w:p w14:paraId="1213E29F" w14:textId="5116A61D" w:rsidR="00A76393" w:rsidRPr="00177353" w:rsidRDefault="00A76393" w:rsidP="00A76393">
            <w:pPr>
              <w:ind w:left="1440"/>
              <w:rPr>
                <w:rFonts w:cs="Arial"/>
                <w:i/>
                <w:szCs w:val="20"/>
              </w:rPr>
            </w:pPr>
            <w:r w:rsidRPr="00177353">
              <w:rPr>
                <w:rFonts w:cs="Arial"/>
                <w:i/>
                <w:szCs w:val="20"/>
              </w:rPr>
              <w:t>Reference</w:t>
            </w:r>
            <w:r w:rsidR="00D3550E" w:rsidRPr="00177353">
              <w:rPr>
                <w:rFonts w:cs="Arial"/>
                <w:i/>
                <w:szCs w:val="20"/>
              </w:rPr>
              <w:t>s</w:t>
            </w:r>
            <w:r w:rsidRPr="00177353">
              <w:rPr>
                <w:rFonts w:cs="Arial"/>
                <w:i/>
                <w:szCs w:val="20"/>
              </w:rPr>
              <w:t>:</w:t>
            </w:r>
          </w:p>
          <w:p w14:paraId="16F19FC1" w14:textId="1DAD5B7E" w:rsidR="00A76393" w:rsidRPr="00177353" w:rsidRDefault="00AF7424" w:rsidP="00A76393">
            <w:pPr>
              <w:ind w:left="1440"/>
              <w:rPr>
                <w:rFonts w:cs="Arial"/>
                <w:i/>
                <w:szCs w:val="20"/>
              </w:rPr>
            </w:pPr>
            <w:hyperlink r:id="rId10" w:history="1">
              <w:r w:rsidR="00A76393" w:rsidRPr="00177353">
                <w:rPr>
                  <w:rStyle w:val="Hyperlink"/>
                  <w:rFonts w:cs="Arial"/>
                  <w:i/>
                  <w:color w:val="auto"/>
                  <w:szCs w:val="20"/>
                </w:rPr>
                <w:t>https://selenium-python.readthedocs.io/installation.html</w:t>
              </w:r>
            </w:hyperlink>
          </w:p>
          <w:p w14:paraId="5862AA18" w14:textId="3ADD2664" w:rsidR="00D3550E" w:rsidRPr="00177353" w:rsidRDefault="00D3550E" w:rsidP="00D3550E">
            <w:pPr>
              <w:rPr>
                <w:rFonts w:cs="Arial"/>
                <w:i/>
                <w:szCs w:val="20"/>
              </w:rPr>
            </w:pPr>
            <w:r w:rsidRPr="00177353">
              <w:rPr>
                <w:rFonts w:cs="Arial"/>
                <w:i/>
                <w:szCs w:val="20"/>
              </w:rPr>
              <w:t xml:space="preserve">                          </w:t>
            </w:r>
            <w:hyperlink r:id="rId11" w:history="1">
              <w:r w:rsidRPr="00177353">
                <w:rPr>
                  <w:rStyle w:val="Hyperlink"/>
                  <w:rFonts w:cs="Arial"/>
                  <w:i/>
                  <w:color w:val="auto"/>
                  <w:szCs w:val="20"/>
                </w:rPr>
                <w:t>https://selenium-python.readthedocs.io/getting-started.html</w:t>
              </w:r>
            </w:hyperlink>
          </w:p>
          <w:p w14:paraId="1E0E3418" w14:textId="753ADF1F" w:rsidR="00C31D4B" w:rsidRPr="00177353" w:rsidRDefault="00C31D4B" w:rsidP="00C31D4B">
            <w:pPr>
              <w:rPr>
                <w:rFonts w:cs="Arial"/>
                <w:color w:val="FF0000"/>
                <w:szCs w:val="20"/>
              </w:rPr>
            </w:pPr>
          </w:p>
          <w:p w14:paraId="7409D131" w14:textId="48A391A5" w:rsidR="008D498A" w:rsidRDefault="006A61FE" w:rsidP="00C31D4B">
            <w:pPr>
              <w:rPr>
                <w:rFonts w:cs="Arial"/>
                <w:b/>
                <w:color w:val="FF0000"/>
                <w:szCs w:val="20"/>
              </w:rPr>
            </w:pPr>
            <w:r w:rsidRPr="00177353">
              <w:rPr>
                <w:rFonts w:cs="Arial"/>
                <w:b/>
                <w:szCs w:val="20"/>
              </w:rPr>
              <w:lastRenderedPageBreak/>
              <w:t>Set-up</w:t>
            </w:r>
            <w:r w:rsidR="008D498A" w:rsidRPr="00177353">
              <w:rPr>
                <w:rFonts w:cs="Arial"/>
                <w:b/>
                <w:szCs w:val="20"/>
              </w:rPr>
              <w:t xml:space="preserve"> </w:t>
            </w:r>
            <w:r w:rsidR="00A146E5" w:rsidRPr="00177353">
              <w:rPr>
                <w:rFonts w:cs="Arial"/>
                <w:b/>
                <w:szCs w:val="20"/>
              </w:rPr>
              <w:t xml:space="preserve">the </w:t>
            </w:r>
            <w:r w:rsidR="008D498A" w:rsidRPr="00177353">
              <w:rPr>
                <w:rFonts w:cs="Arial"/>
                <w:b/>
                <w:szCs w:val="20"/>
              </w:rPr>
              <w:t>current Air</w:t>
            </w:r>
            <w:r w:rsidR="00C6536E">
              <w:rPr>
                <w:rFonts w:cs="Arial"/>
                <w:b/>
                <w:szCs w:val="20"/>
              </w:rPr>
              <w:t xml:space="preserve"> </w:t>
            </w:r>
            <w:r w:rsidR="008D498A" w:rsidRPr="00177353">
              <w:rPr>
                <w:rFonts w:cs="Arial"/>
                <w:b/>
                <w:szCs w:val="20"/>
              </w:rPr>
              <w:t>Now</w:t>
            </w:r>
            <w:r w:rsidR="00C6536E">
              <w:rPr>
                <w:rFonts w:cs="Arial"/>
                <w:b/>
                <w:szCs w:val="20"/>
              </w:rPr>
              <w:t xml:space="preserve"> </w:t>
            </w:r>
            <w:r w:rsidR="008D498A" w:rsidRPr="00177353">
              <w:rPr>
                <w:rFonts w:cs="Arial"/>
                <w:b/>
                <w:szCs w:val="20"/>
              </w:rPr>
              <w:t>Drupal</w:t>
            </w:r>
            <w:r w:rsidR="00C6536E">
              <w:rPr>
                <w:rFonts w:cs="Arial"/>
                <w:b/>
                <w:szCs w:val="20"/>
              </w:rPr>
              <w:t xml:space="preserve"> </w:t>
            </w:r>
            <w:r w:rsidR="008D498A" w:rsidRPr="00177353">
              <w:rPr>
                <w:rFonts w:cs="Arial"/>
                <w:b/>
                <w:szCs w:val="20"/>
              </w:rPr>
              <w:t>Test</w:t>
            </w:r>
            <w:r w:rsidR="00C6536E">
              <w:rPr>
                <w:rFonts w:cs="Arial"/>
                <w:b/>
                <w:szCs w:val="20"/>
              </w:rPr>
              <w:t xml:space="preserve"> </w:t>
            </w:r>
            <w:r w:rsidR="008D498A" w:rsidRPr="00177353">
              <w:rPr>
                <w:rFonts w:cs="Arial"/>
                <w:b/>
                <w:szCs w:val="20"/>
              </w:rPr>
              <w:t>Suite</w:t>
            </w:r>
            <w:r w:rsidR="008D498A" w:rsidRPr="00177353">
              <w:rPr>
                <w:rFonts w:cs="Arial"/>
                <w:b/>
                <w:color w:val="FF0000"/>
                <w:szCs w:val="20"/>
              </w:rPr>
              <w:t xml:space="preserve"> </w:t>
            </w:r>
          </w:p>
          <w:p w14:paraId="461751B7" w14:textId="77777777" w:rsidR="00263F17" w:rsidRPr="00177353" w:rsidRDefault="00263F17" w:rsidP="00C31D4B">
            <w:pPr>
              <w:rPr>
                <w:rFonts w:cs="Arial"/>
                <w:b/>
                <w:color w:val="FF0000"/>
                <w:szCs w:val="20"/>
              </w:rPr>
            </w:pPr>
          </w:p>
          <w:p w14:paraId="21EF2F84" w14:textId="6764ED85" w:rsidR="00A146E5" w:rsidRPr="00177353" w:rsidRDefault="00A146E5" w:rsidP="00A146E5">
            <w:pPr>
              <w:pStyle w:val="ListParagraph"/>
              <w:numPr>
                <w:ilvl w:val="0"/>
                <w:numId w:val="12"/>
              </w:numPr>
              <w:rPr>
                <w:rFonts w:cs="Arial"/>
                <w:szCs w:val="20"/>
              </w:rPr>
            </w:pPr>
            <w:r w:rsidRPr="00177353">
              <w:rPr>
                <w:rFonts w:cs="Arial"/>
                <w:szCs w:val="20"/>
              </w:rPr>
              <w:t xml:space="preserve">Get the current </w:t>
            </w:r>
            <w:r w:rsidR="009A4A65" w:rsidRPr="00177353">
              <w:rPr>
                <w:rFonts w:cs="Arial"/>
                <w:szCs w:val="20"/>
              </w:rPr>
              <w:t>“Selenium Tests” directory</w:t>
            </w:r>
            <w:r w:rsidRPr="00177353">
              <w:rPr>
                <w:rFonts w:cs="Arial"/>
                <w:szCs w:val="20"/>
              </w:rPr>
              <w:t xml:space="preserve"> from the Acquia Cloud Repository</w:t>
            </w:r>
            <w:r w:rsidR="009A4A65" w:rsidRPr="00177353">
              <w:rPr>
                <w:rFonts w:cs="Arial"/>
                <w:szCs w:val="20"/>
              </w:rPr>
              <w:t xml:space="preserve"> (or however)</w:t>
            </w:r>
            <w:r w:rsidR="00CE1DCC">
              <w:rPr>
                <w:rFonts w:cs="Arial"/>
                <w:szCs w:val="20"/>
              </w:rPr>
              <w:t xml:space="preserve"> and run the file “AirNowTestSuite.py”.</w:t>
            </w:r>
          </w:p>
          <w:p w14:paraId="06AE2FD9" w14:textId="77777777" w:rsidR="004238F3" w:rsidRPr="00177353" w:rsidRDefault="004238F3" w:rsidP="00D3550E">
            <w:pPr>
              <w:rPr>
                <w:rFonts w:cs="Arial"/>
                <w:b/>
                <w:szCs w:val="20"/>
              </w:rPr>
            </w:pPr>
          </w:p>
          <w:p w14:paraId="606F0544" w14:textId="0151C3B9" w:rsidR="00177353" w:rsidRPr="004238F3" w:rsidRDefault="00D3550E" w:rsidP="004238F3">
            <w:pPr>
              <w:rPr>
                <w:rFonts w:cs="Arial"/>
                <w:b/>
                <w:color w:val="FF0000"/>
                <w:szCs w:val="20"/>
              </w:rPr>
            </w:pPr>
            <w:r w:rsidRPr="00177353">
              <w:rPr>
                <w:rFonts w:cs="Arial"/>
                <w:b/>
                <w:szCs w:val="20"/>
              </w:rPr>
              <w:t>Run the current Air</w:t>
            </w:r>
            <w:r w:rsidR="00C6536E">
              <w:rPr>
                <w:rFonts w:cs="Arial"/>
                <w:b/>
                <w:szCs w:val="20"/>
              </w:rPr>
              <w:t xml:space="preserve"> </w:t>
            </w:r>
            <w:r w:rsidRPr="00177353">
              <w:rPr>
                <w:rFonts w:cs="Arial"/>
                <w:b/>
                <w:szCs w:val="20"/>
              </w:rPr>
              <w:t>Now</w:t>
            </w:r>
            <w:r w:rsidR="00C6536E">
              <w:rPr>
                <w:rFonts w:cs="Arial"/>
                <w:b/>
                <w:szCs w:val="20"/>
              </w:rPr>
              <w:t xml:space="preserve"> </w:t>
            </w:r>
            <w:r w:rsidRPr="00177353">
              <w:rPr>
                <w:rFonts w:cs="Arial"/>
                <w:b/>
                <w:szCs w:val="20"/>
              </w:rPr>
              <w:t>Drupal</w:t>
            </w:r>
            <w:r w:rsidR="00C6536E">
              <w:rPr>
                <w:rFonts w:cs="Arial"/>
                <w:b/>
                <w:szCs w:val="20"/>
              </w:rPr>
              <w:t xml:space="preserve"> </w:t>
            </w:r>
            <w:r w:rsidRPr="00177353">
              <w:rPr>
                <w:rFonts w:cs="Arial"/>
                <w:b/>
                <w:szCs w:val="20"/>
              </w:rPr>
              <w:t>Test</w:t>
            </w:r>
            <w:r w:rsidR="00C6536E">
              <w:rPr>
                <w:rFonts w:cs="Arial"/>
                <w:b/>
                <w:szCs w:val="20"/>
              </w:rPr>
              <w:t xml:space="preserve"> </w:t>
            </w:r>
            <w:r w:rsidRPr="00177353">
              <w:rPr>
                <w:rFonts w:cs="Arial"/>
                <w:b/>
                <w:szCs w:val="20"/>
              </w:rPr>
              <w:t>Suite</w:t>
            </w:r>
            <w:r w:rsidRPr="00177353">
              <w:rPr>
                <w:rFonts w:cs="Arial"/>
                <w:b/>
                <w:color w:val="FF0000"/>
                <w:szCs w:val="20"/>
              </w:rPr>
              <w:t xml:space="preserve"> </w:t>
            </w:r>
          </w:p>
          <w:p w14:paraId="2252E06C" w14:textId="1E29E164" w:rsidR="004B1848" w:rsidRPr="00177353" w:rsidRDefault="00A146E5" w:rsidP="00177353">
            <w:pPr>
              <w:pStyle w:val="ListParagraph"/>
              <w:numPr>
                <w:ilvl w:val="0"/>
                <w:numId w:val="12"/>
              </w:numPr>
              <w:rPr>
                <w:rFonts w:cs="Arial"/>
                <w:szCs w:val="20"/>
              </w:rPr>
            </w:pPr>
            <w:r w:rsidRPr="00177353">
              <w:rPr>
                <w:rFonts w:cs="Arial"/>
                <w:szCs w:val="20"/>
              </w:rPr>
              <w:t>Start the IDLE application</w:t>
            </w:r>
            <w:r w:rsidR="00177353" w:rsidRPr="00177353">
              <w:rPr>
                <w:rFonts w:cs="Arial"/>
                <w:szCs w:val="20"/>
              </w:rPr>
              <w:t>.</w:t>
            </w:r>
          </w:p>
          <w:p w14:paraId="2BD64973" w14:textId="267A83A2" w:rsidR="00A146E5" w:rsidRPr="00177353" w:rsidRDefault="00A146E5" w:rsidP="00A146E5">
            <w:pPr>
              <w:pStyle w:val="ListParagraph"/>
              <w:numPr>
                <w:ilvl w:val="0"/>
                <w:numId w:val="12"/>
              </w:numPr>
              <w:rPr>
                <w:rFonts w:cs="Arial"/>
                <w:szCs w:val="20"/>
              </w:rPr>
            </w:pPr>
            <w:r w:rsidRPr="00177353">
              <w:rPr>
                <w:rFonts w:cs="Arial"/>
                <w:szCs w:val="20"/>
              </w:rPr>
              <w:t>Use File &gt;&gt; Open to open the Python file.</w:t>
            </w:r>
          </w:p>
          <w:p w14:paraId="6E839B8C" w14:textId="01D7FC64" w:rsidR="00A146E5" w:rsidRPr="00177353" w:rsidRDefault="00A146E5" w:rsidP="00A146E5">
            <w:pPr>
              <w:pStyle w:val="ListParagraph"/>
              <w:numPr>
                <w:ilvl w:val="0"/>
                <w:numId w:val="12"/>
              </w:numPr>
              <w:rPr>
                <w:rFonts w:cs="Arial"/>
                <w:szCs w:val="20"/>
              </w:rPr>
            </w:pPr>
            <w:r w:rsidRPr="00177353">
              <w:rPr>
                <w:rFonts w:cs="Arial"/>
                <w:szCs w:val="20"/>
              </w:rPr>
              <w:t>Type F5 to run the program.</w:t>
            </w:r>
          </w:p>
          <w:p w14:paraId="15290A5E" w14:textId="271C5BE2" w:rsidR="00C31D4B" w:rsidRDefault="00A146E5" w:rsidP="001153C8">
            <w:pPr>
              <w:pStyle w:val="ListParagraph"/>
              <w:numPr>
                <w:ilvl w:val="0"/>
                <w:numId w:val="12"/>
              </w:numPr>
              <w:rPr>
                <w:rFonts w:cs="Arial"/>
                <w:szCs w:val="20"/>
              </w:rPr>
            </w:pPr>
            <w:r w:rsidRPr="00177353">
              <w:rPr>
                <w:rFonts w:cs="Arial"/>
                <w:szCs w:val="20"/>
              </w:rPr>
              <w:t>At the prompt, type the number of the server you wish to test.</w:t>
            </w:r>
          </w:p>
          <w:p w14:paraId="05FDB590" w14:textId="68DB1C6F" w:rsidR="00475EEA" w:rsidRDefault="00475EEA" w:rsidP="001153C8">
            <w:pPr>
              <w:pStyle w:val="ListParagraph"/>
              <w:numPr>
                <w:ilvl w:val="0"/>
                <w:numId w:val="12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You may receive at Program blocked by Firewall – click Allow.</w:t>
            </w:r>
          </w:p>
          <w:p w14:paraId="1CD99FC3" w14:textId="653CA1CD" w:rsidR="004310EB" w:rsidRPr="00177353" w:rsidRDefault="004310EB" w:rsidP="001153C8">
            <w:pPr>
              <w:pStyle w:val="ListParagraph"/>
              <w:numPr>
                <w:ilvl w:val="0"/>
                <w:numId w:val="12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Repeat…</w:t>
            </w:r>
          </w:p>
          <w:p w14:paraId="23C8472F" w14:textId="77777777" w:rsidR="007655F2" w:rsidRPr="00177353" w:rsidRDefault="007655F2" w:rsidP="00FA7052">
            <w:pPr>
              <w:rPr>
                <w:rFonts w:cs="Arial"/>
                <w:color w:val="FF0000"/>
                <w:szCs w:val="20"/>
              </w:rPr>
            </w:pPr>
          </w:p>
          <w:p w14:paraId="3D86E8AE" w14:textId="5C55ECAA" w:rsidR="007655F2" w:rsidRPr="00177353" w:rsidRDefault="007655F2" w:rsidP="00D3550E">
            <w:pPr>
              <w:rPr>
                <w:rFonts w:cs="Arial"/>
                <w:color w:val="FF0000"/>
                <w:szCs w:val="20"/>
              </w:rPr>
            </w:pPr>
          </w:p>
        </w:tc>
      </w:tr>
      <w:tr w:rsidR="00F73C83" w:rsidRPr="00177353" w14:paraId="4B03E594" w14:textId="77777777" w:rsidTr="00446AE9">
        <w:tc>
          <w:tcPr>
            <w:tcW w:w="0" w:type="auto"/>
            <w:shd w:val="clear" w:color="auto" w:fill="CCCCFF"/>
          </w:tcPr>
          <w:p w14:paraId="40279ECD" w14:textId="3D0378FC" w:rsidR="00F73C83" w:rsidRPr="00177353" w:rsidRDefault="00F73C83" w:rsidP="00F73C83">
            <w:pPr>
              <w:pStyle w:val="Heading4"/>
              <w:rPr>
                <w:rFonts w:cs="Arial"/>
              </w:rPr>
            </w:pPr>
            <w:r w:rsidRPr="00177353">
              <w:rPr>
                <w:rFonts w:cs="Arial"/>
              </w:rPr>
              <w:lastRenderedPageBreak/>
              <w:t>Document histor</w:t>
            </w:r>
            <w:r w:rsidR="00BC273C" w:rsidRPr="00177353">
              <w:rPr>
                <w:rFonts w:cs="Arial"/>
              </w:rPr>
              <w:t>Y</w:t>
            </w:r>
          </w:p>
        </w:tc>
      </w:tr>
      <w:tr w:rsidR="00F73C83" w:rsidRPr="00177353" w14:paraId="0B2CAA5A" w14:textId="77777777" w:rsidTr="00446AE9">
        <w:trPr>
          <w:trHeight w:val="2160"/>
        </w:trPr>
        <w:tc>
          <w:tcPr>
            <w:tcW w:w="0" w:type="auto"/>
            <w:shd w:val="clear" w:color="auto" w:fill="auto"/>
          </w:tcPr>
          <w:p w14:paraId="650925D0" w14:textId="77777777" w:rsidR="00F73C83" w:rsidRPr="00177353" w:rsidRDefault="00F73C83" w:rsidP="00F73C83">
            <w:pPr>
              <w:pStyle w:val="BodyText3example"/>
              <w:ind w:left="0"/>
              <w:rPr>
                <w:rFonts w:cs="Arial"/>
                <w:b/>
                <w:color w:val="auto"/>
                <w:szCs w:val="20"/>
              </w:rPr>
            </w:pPr>
          </w:p>
          <w:p w14:paraId="6AA76A38" w14:textId="17DB06E1" w:rsidR="00F73C83" w:rsidRDefault="00263F17" w:rsidP="00263F17">
            <w:pPr>
              <w:pStyle w:val="BodyText3example"/>
              <w:rPr>
                <w:rFonts w:cs="Arial"/>
                <w:color w:val="auto"/>
                <w:szCs w:val="20"/>
              </w:rPr>
            </w:pPr>
            <w:r w:rsidRPr="00177353">
              <w:rPr>
                <w:rFonts w:cs="Arial"/>
                <w:color w:val="auto"/>
                <w:szCs w:val="20"/>
              </w:rPr>
              <w:t>2019-04-18 Initial version by Chris Wilke</w:t>
            </w:r>
            <w:r>
              <w:rPr>
                <w:rFonts w:cs="Arial"/>
                <w:color w:val="auto"/>
                <w:szCs w:val="20"/>
              </w:rPr>
              <w:t>s</w:t>
            </w:r>
          </w:p>
          <w:p w14:paraId="1FAB8016" w14:textId="77777777" w:rsidR="00071FE0" w:rsidRPr="00177353" w:rsidRDefault="00071FE0" w:rsidP="00071FE0">
            <w:pPr>
              <w:pStyle w:val="BodyText3example"/>
              <w:rPr>
                <w:rFonts w:cs="Arial"/>
                <w:color w:val="auto"/>
                <w:szCs w:val="20"/>
              </w:rPr>
            </w:pPr>
            <w:r w:rsidRPr="00177353">
              <w:rPr>
                <w:rFonts w:cs="Arial"/>
                <w:color w:val="auto"/>
                <w:szCs w:val="20"/>
              </w:rPr>
              <w:t>2019-</w:t>
            </w:r>
            <w:r>
              <w:rPr>
                <w:rFonts w:cs="Arial"/>
                <w:color w:val="auto"/>
                <w:szCs w:val="20"/>
              </w:rPr>
              <w:t>05-01</w:t>
            </w:r>
            <w:r w:rsidRPr="00177353">
              <w:rPr>
                <w:rFonts w:cs="Arial"/>
                <w:color w:val="auto"/>
                <w:szCs w:val="20"/>
              </w:rPr>
              <w:t xml:space="preserve"> </w:t>
            </w:r>
            <w:r>
              <w:rPr>
                <w:rFonts w:cs="Arial"/>
                <w:color w:val="auto"/>
                <w:szCs w:val="20"/>
              </w:rPr>
              <w:t>Updates by Jeanne Browdy</w:t>
            </w:r>
          </w:p>
          <w:p w14:paraId="115D895D" w14:textId="093FEE5C" w:rsidR="00071FE0" w:rsidRPr="00177353" w:rsidRDefault="00071FE0" w:rsidP="00071FE0">
            <w:pPr>
              <w:pStyle w:val="BodyText3example"/>
              <w:rPr>
                <w:rFonts w:cs="Arial"/>
                <w:color w:val="auto"/>
                <w:szCs w:val="20"/>
              </w:rPr>
            </w:pPr>
            <w:r>
              <w:rPr>
                <w:rFonts w:cs="Arial"/>
                <w:color w:val="auto"/>
                <w:szCs w:val="20"/>
              </w:rPr>
              <w:t>2022-01-14</w:t>
            </w:r>
            <w:r w:rsidRPr="00177353">
              <w:rPr>
                <w:rFonts w:cs="Arial"/>
                <w:color w:val="auto"/>
                <w:szCs w:val="20"/>
              </w:rPr>
              <w:t xml:space="preserve"> </w:t>
            </w:r>
            <w:r>
              <w:rPr>
                <w:rFonts w:cs="Arial"/>
                <w:color w:val="auto"/>
                <w:szCs w:val="20"/>
              </w:rPr>
              <w:t xml:space="preserve">Updates by </w:t>
            </w:r>
            <w:r>
              <w:rPr>
                <w:rFonts w:cs="Arial"/>
                <w:color w:val="auto"/>
                <w:szCs w:val="20"/>
              </w:rPr>
              <w:t>Chris Wilkes. Stay on version 3.6.15; add python libraries</w:t>
            </w:r>
          </w:p>
          <w:p w14:paraId="306AC5A2" w14:textId="7ADF7C10" w:rsidR="00263F17" w:rsidRPr="00177353" w:rsidRDefault="00263F17" w:rsidP="00C31D4B">
            <w:pPr>
              <w:pStyle w:val="BodyText3example"/>
              <w:ind w:left="0"/>
              <w:rPr>
                <w:rFonts w:cs="Arial"/>
                <w:color w:val="auto"/>
                <w:szCs w:val="20"/>
              </w:rPr>
            </w:pPr>
          </w:p>
        </w:tc>
      </w:tr>
      <w:tr w:rsidR="00A76393" w:rsidRPr="00177353" w14:paraId="74C96ECB" w14:textId="77777777" w:rsidTr="00446AE9">
        <w:trPr>
          <w:trHeight w:val="2160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326F5981" w14:textId="77777777" w:rsidR="00A76393" w:rsidRPr="00177353" w:rsidRDefault="00A76393" w:rsidP="00F73C83">
            <w:pPr>
              <w:pStyle w:val="BodyText3example"/>
              <w:ind w:left="0"/>
              <w:rPr>
                <w:rFonts w:cs="Arial"/>
                <w:b/>
                <w:color w:val="auto"/>
                <w:szCs w:val="20"/>
              </w:rPr>
            </w:pPr>
          </w:p>
        </w:tc>
      </w:tr>
    </w:tbl>
    <w:p w14:paraId="4B8FF1A5" w14:textId="52C7238C" w:rsidR="000D5C62" w:rsidRPr="00177353" w:rsidRDefault="000D5C62" w:rsidP="00674B20">
      <w:pPr>
        <w:rPr>
          <w:rFonts w:cs="Arial"/>
          <w:szCs w:val="20"/>
        </w:rPr>
      </w:pPr>
    </w:p>
    <w:p w14:paraId="079D17D7" w14:textId="765B67D7" w:rsidR="00432F5C" w:rsidRPr="00177353" w:rsidRDefault="00432F5C" w:rsidP="00674B20">
      <w:pPr>
        <w:rPr>
          <w:rFonts w:cs="Arial"/>
          <w:szCs w:val="20"/>
        </w:rPr>
      </w:pPr>
    </w:p>
    <w:sectPr w:rsidR="00432F5C" w:rsidRPr="00177353" w:rsidSect="000D4227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15FFBB" w14:textId="77777777" w:rsidR="00AF7424" w:rsidRDefault="00AF7424">
      <w:r>
        <w:separator/>
      </w:r>
    </w:p>
  </w:endnote>
  <w:endnote w:type="continuationSeparator" w:id="0">
    <w:p w14:paraId="43EA5D7A" w14:textId="77777777" w:rsidR="00AF7424" w:rsidRDefault="00AF7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1D45BC" w14:textId="77777777" w:rsidR="00D3550E" w:rsidRDefault="00D3550E">
    <w:pPr>
      <w:pStyle w:val="Footer"/>
    </w:pPr>
    <w:r>
      <w:t>AirNowDrupal Python-based Selenium Testing</w:t>
    </w:r>
  </w:p>
  <w:p w14:paraId="397DBC19" w14:textId="7A857E1D" w:rsidR="00126CEE" w:rsidRDefault="00B205F5">
    <w:pPr>
      <w:pStyle w:val="Footer"/>
    </w:pPr>
    <w:r>
      <w:tab/>
    </w:r>
    <w:r w:rsidR="00126CEE">
      <w:t xml:space="preserve">Page </w:t>
    </w:r>
    <w:r w:rsidR="00126CEE">
      <w:fldChar w:fldCharType="begin"/>
    </w:r>
    <w:r w:rsidR="00126CEE">
      <w:instrText xml:space="preserve"> PAGE </w:instrText>
    </w:r>
    <w:r w:rsidR="00126CEE">
      <w:fldChar w:fldCharType="separate"/>
    </w:r>
    <w:r w:rsidR="005C25F9">
      <w:rPr>
        <w:noProof/>
      </w:rPr>
      <w:t>2</w:t>
    </w:r>
    <w:r w:rsidR="00126CEE">
      <w:fldChar w:fldCharType="end"/>
    </w:r>
    <w:r w:rsidR="00126CEE">
      <w:tab/>
    </w:r>
    <w:r w:rsidR="00126CEE">
      <w:fldChar w:fldCharType="begin"/>
    </w:r>
    <w:r w:rsidR="00126CEE">
      <w:instrText xml:space="preserve"> DATE \@ "M/d/yyyy" </w:instrText>
    </w:r>
    <w:r w:rsidR="00126CEE">
      <w:fldChar w:fldCharType="separate"/>
    </w:r>
    <w:r w:rsidR="00193080">
      <w:rPr>
        <w:noProof/>
      </w:rPr>
      <w:t>1/14/2022</w:t>
    </w:r>
    <w:r w:rsidR="00126CEE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E4EE01" w14:textId="77777777" w:rsidR="00AF7424" w:rsidRDefault="00AF7424">
      <w:r>
        <w:separator/>
      </w:r>
    </w:p>
  </w:footnote>
  <w:footnote w:type="continuationSeparator" w:id="0">
    <w:p w14:paraId="60E37365" w14:textId="77777777" w:rsidR="00AF7424" w:rsidRDefault="00AF74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DFB81DDE"/>
    <w:lvl w:ilvl="0">
      <w:start w:val="1"/>
      <w:numFmt w:val="bullet"/>
      <w:pStyle w:val="ListBullet3example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F3C201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DE781C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CB5016A"/>
    <w:multiLevelType w:val="hybridMultilevel"/>
    <w:tmpl w:val="BE9CF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02C21"/>
    <w:multiLevelType w:val="hybridMultilevel"/>
    <w:tmpl w:val="06FE7E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C207F1"/>
    <w:multiLevelType w:val="hybridMultilevel"/>
    <w:tmpl w:val="85D84D4A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742354"/>
    <w:multiLevelType w:val="hybridMultilevel"/>
    <w:tmpl w:val="109803FE"/>
    <w:lvl w:ilvl="0" w:tplc="AD46EC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CF2441"/>
    <w:multiLevelType w:val="hybridMultilevel"/>
    <w:tmpl w:val="0CDE2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DC7941"/>
    <w:multiLevelType w:val="hybridMultilevel"/>
    <w:tmpl w:val="06FE7E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3D5DF8"/>
    <w:multiLevelType w:val="hybridMultilevel"/>
    <w:tmpl w:val="BE9CF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FD1448"/>
    <w:multiLevelType w:val="hybridMultilevel"/>
    <w:tmpl w:val="9E164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104E94"/>
    <w:multiLevelType w:val="hybridMultilevel"/>
    <w:tmpl w:val="873EF4A0"/>
    <w:lvl w:ilvl="0" w:tplc="88268B46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1"/>
  </w:num>
  <w:num w:numId="5">
    <w:abstractNumId w:val="3"/>
  </w:num>
  <w:num w:numId="6">
    <w:abstractNumId w:val="4"/>
  </w:num>
  <w:num w:numId="7">
    <w:abstractNumId w:val="5"/>
  </w:num>
  <w:num w:numId="8">
    <w:abstractNumId w:val="8"/>
  </w:num>
  <w:num w:numId="9">
    <w:abstractNumId w:val="6"/>
  </w:num>
  <w:num w:numId="10">
    <w:abstractNumId w:val="9"/>
  </w:num>
  <w:num w:numId="11">
    <w:abstractNumId w:val="7"/>
  </w:num>
  <w:num w:numId="12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974"/>
    <w:rsid w:val="00001573"/>
    <w:rsid w:val="000019A4"/>
    <w:rsid w:val="00007843"/>
    <w:rsid w:val="00013BDF"/>
    <w:rsid w:val="00016BFE"/>
    <w:rsid w:val="00020F43"/>
    <w:rsid w:val="00021362"/>
    <w:rsid w:val="00021D6F"/>
    <w:rsid w:val="000324C6"/>
    <w:rsid w:val="0003311B"/>
    <w:rsid w:val="0004247A"/>
    <w:rsid w:val="00046AF7"/>
    <w:rsid w:val="00051744"/>
    <w:rsid w:val="000523B8"/>
    <w:rsid w:val="00052F02"/>
    <w:rsid w:val="0005452B"/>
    <w:rsid w:val="00057830"/>
    <w:rsid w:val="0006039D"/>
    <w:rsid w:val="00060BCC"/>
    <w:rsid w:val="00064302"/>
    <w:rsid w:val="00071FE0"/>
    <w:rsid w:val="000809E3"/>
    <w:rsid w:val="0008324A"/>
    <w:rsid w:val="000B1075"/>
    <w:rsid w:val="000B1FDE"/>
    <w:rsid w:val="000C0491"/>
    <w:rsid w:val="000C24EE"/>
    <w:rsid w:val="000C3FA8"/>
    <w:rsid w:val="000C5873"/>
    <w:rsid w:val="000D1018"/>
    <w:rsid w:val="000D1B60"/>
    <w:rsid w:val="000D4227"/>
    <w:rsid w:val="000D5C62"/>
    <w:rsid w:val="000D77F2"/>
    <w:rsid w:val="000E1475"/>
    <w:rsid w:val="000E1617"/>
    <w:rsid w:val="000E4FBA"/>
    <w:rsid w:val="000F0114"/>
    <w:rsid w:val="001056DD"/>
    <w:rsid w:val="00117323"/>
    <w:rsid w:val="0012043C"/>
    <w:rsid w:val="00126CEE"/>
    <w:rsid w:val="0012718C"/>
    <w:rsid w:val="0014491D"/>
    <w:rsid w:val="0014617E"/>
    <w:rsid w:val="0015292B"/>
    <w:rsid w:val="00163AE3"/>
    <w:rsid w:val="0017145E"/>
    <w:rsid w:val="00173A31"/>
    <w:rsid w:val="001745CC"/>
    <w:rsid w:val="00176C8B"/>
    <w:rsid w:val="00177353"/>
    <w:rsid w:val="00193080"/>
    <w:rsid w:val="001A20BA"/>
    <w:rsid w:val="001A22FF"/>
    <w:rsid w:val="001A6DA0"/>
    <w:rsid w:val="001B1588"/>
    <w:rsid w:val="001B16A0"/>
    <w:rsid w:val="001C3A43"/>
    <w:rsid w:val="001C4D2A"/>
    <w:rsid w:val="001E2573"/>
    <w:rsid w:val="002002A2"/>
    <w:rsid w:val="00200737"/>
    <w:rsid w:val="002013CC"/>
    <w:rsid w:val="0020509C"/>
    <w:rsid w:val="002073E4"/>
    <w:rsid w:val="00211AE5"/>
    <w:rsid w:val="002123D9"/>
    <w:rsid w:val="0022141B"/>
    <w:rsid w:val="00227A08"/>
    <w:rsid w:val="0023474C"/>
    <w:rsid w:val="00241ACA"/>
    <w:rsid w:val="00247E02"/>
    <w:rsid w:val="00255566"/>
    <w:rsid w:val="00255707"/>
    <w:rsid w:val="0025782A"/>
    <w:rsid w:val="00263F17"/>
    <w:rsid w:val="0027362D"/>
    <w:rsid w:val="00276DA1"/>
    <w:rsid w:val="00277EC5"/>
    <w:rsid w:val="002805D0"/>
    <w:rsid w:val="0028352E"/>
    <w:rsid w:val="00295AB6"/>
    <w:rsid w:val="00296A8D"/>
    <w:rsid w:val="002B082B"/>
    <w:rsid w:val="002C1A2E"/>
    <w:rsid w:val="002C2896"/>
    <w:rsid w:val="002C41C1"/>
    <w:rsid w:val="002F484D"/>
    <w:rsid w:val="002F5D59"/>
    <w:rsid w:val="002F7097"/>
    <w:rsid w:val="00320597"/>
    <w:rsid w:val="00326AC9"/>
    <w:rsid w:val="00334F66"/>
    <w:rsid w:val="00347B89"/>
    <w:rsid w:val="003539FB"/>
    <w:rsid w:val="00353E74"/>
    <w:rsid w:val="00354441"/>
    <w:rsid w:val="00361FC5"/>
    <w:rsid w:val="00374FCE"/>
    <w:rsid w:val="00380BCC"/>
    <w:rsid w:val="00380FA7"/>
    <w:rsid w:val="003958E5"/>
    <w:rsid w:val="00397C74"/>
    <w:rsid w:val="003A0BE0"/>
    <w:rsid w:val="003A3BEC"/>
    <w:rsid w:val="003A43BD"/>
    <w:rsid w:val="003A514E"/>
    <w:rsid w:val="003B061B"/>
    <w:rsid w:val="003B7090"/>
    <w:rsid w:val="003C0746"/>
    <w:rsid w:val="003D7FD3"/>
    <w:rsid w:val="003E2A52"/>
    <w:rsid w:val="003E3793"/>
    <w:rsid w:val="00416160"/>
    <w:rsid w:val="004238F3"/>
    <w:rsid w:val="00425B03"/>
    <w:rsid w:val="004310EB"/>
    <w:rsid w:val="00432F5C"/>
    <w:rsid w:val="004357F2"/>
    <w:rsid w:val="00446AE9"/>
    <w:rsid w:val="00453C1E"/>
    <w:rsid w:val="004655EC"/>
    <w:rsid w:val="00472E33"/>
    <w:rsid w:val="00475EEA"/>
    <w:rsid w:val="00476139"/>
    <w:rsid w:val="004820D8"/>
    <w:rsid w:val="00485EBC"/>
    <w:rsid w:val="004967F9"/>
    <w:rsid w:val="00497FED"/>
    <w:rsid w:val="004A4974"/>
    <w:rsid w:val="004B075D"/>
    <w:rsid w:val="004B1848"/>
    <w:rsid w:val="004B65CC"/>
    <w:rsid w:val="004C3558"/>
    <w:rsid w:val="004C612A"/>
    <w:rsid w:val="004D6230"/>
    <w:rsid w:val="004E491A"/>
    <w:rsid w:val="004F2026"/>
    <w:rsid w:val="004F24E5"/>
    <w:rsid w:val="004F4042"/>
    <w:rsid w:val="0050187F"/>
    <w:rsid w:val="005056D9"/>
    <w:rsid w:val="0051348E"/>
    <w:rsid w:val="00515CF2"/>
    <w:rsid w:val="00520719"/>
    <w:rsid w:val="005223A4"/>
    <w:rsid w:val="00541C30"/>
    <w:rsid w:val="00544BC4"/>
    <w:rsid w:val="005574F8"/>
    <w:rsid w:val="005661D7"/>
    <w:rsid w:val="00571D45"/>
    <w:rsid w:val="00573DE8"/>
    <w:rsid w:val="00582FFF"/>
    <w:rsid w:val="00593829"/>
    <w:rsid w:val="005A037C"/>
    <w:rsid w:val="005A426B"/>
    <w:rsid w:val="005A683E"/>
    <w:rsid w:val="005B321C"/>
    <w:rsid w:val="005B58ED"/>
    <w:rsid w:val="005C0BE6"/>
    <w:rsid w:val="005C25F9"/>
    <w:rsid w:val="005C6EEA"/>
    <w:rsid w:val="005C7481"/>
    <w:rsid w:val="005F6C88"/>
    <w:rsid w:val="00603505"/>
    <w:rsid w:val="00604B15"/>
    <w:rsid w:val="0061391B"/>
    <w:rsid w:val="00616365"/>
    <w:rsid w:val="0062725C"/>
    <w:rsid w:val="0063370D"/>
    <w:rsid w:val="0065283E"/>
    <w:rsid w:val="0066631E"/>
    <w:rsid w:val="00666749"/>
    <w:rsid w:val="00674B20"/>
    <w:rsid w:val="00675DE5"/>
    <w:rsid w:val="00684881"/>
    <w:rsid w:val="00690A30"/>
    <w:rsid w:val="006916A4"/>
    <w:rsid w:val="00696480"/>
    <w:rsid w:val="006A61FE"/>
    <w:rsid w:val="006B57EF"/>
    <w:rsid w:val="006C52B4"/>
    <w:rsid w:val="006C77D9"/>
    <w:rsid w:val="006D36E0"/>
    <w:rsid w:val="006E2179"/>
    <w:rsid w:val="00702138"/>
    <w:rsid w:val="00702427"/>
    <w:rsid w:val="00722DBB"/>
    <w:rsid w:val="007264C8"/>
    <w:rsid w:val="00740AA0"/>
    <w:rsid w:val="00741974"/>
    <w:rsid w:val="00744751"/>
    <w:rsid w:val="0074538F"/>
    <w:rsid w:val="00751FA6"/>
    <w:rsid w:val="00757FFE"/>
    <w:rsid w:val="0076292D"/>
    <w:rsid w:val="007655F2"/>
    <w:rsid w:val="00775C9D"/>
    <w:rsid w:val="00792691"/>
    <w:rsid w:val="00795BFC"/>
    <w:rsid w:val="007A1F13"/>
    <w:rsid w:val="007B0B8B"/>
    <w:rsid w:val="007C3D9D"/>
    <w:rsid w:val="007C6427"/>
    <w:rsid w:val="007D17AF"/>
    <w:rsid w:val="007D214A"/>
    <w:rsid w:val="007D40F4"/>
    <w:rsid w:val="007E545B"/>
    <w:rsid w:val="007E6FE3"/>
    <w:rsid w:val="00800C27"/>
    <w:rsid w:val="00812988"/>
    <w:rsid w:val="008206CB"/>
    <w:rsid w:val="00821428"/>
    <w:rsid w:val="008308F7"/>
    <w:rsid w:val="008337FC"/>
    <w:rsid w:val="008340F9"/>
    <w:rsid w:val="00845D54"/>
    <w:rsid w:val="008644F2"/>
    <w:rsid w:val="0087273C"/>
    <w:rsid w:val="00877E7D"/>
    <w:rsid w:val="008912E9"/>
    <w:rsid w:val="008A3ADD"/>
    <w:rsid w:val="008A62FB"/>
    <w:rsid w:val="008B039C"/>
    <w:rsid w:val="008C295A"/>
    <w:rsid w:val="008D25FC"/>
    <w:rsid w:val="008D498A"/>
    <w:rsid w:val="008E3359"/>
    <w:rsid w:val="008E54F9"/>
    <w:rsid w:val="008E6B22"/>
    <w:rsid w:val="008F240E"/>
    <w:rsid w:val="008F4910"/>
    <w:rsid w:val="008F56A4"/>
    <w:rsid w:val="008F680B"/>
    <w:rsid w:val="0090217B"/>
    <w:rsid w:val="00907E82"/>
    <w:rsid w:val="00911F1A"/>
    <w:rsid w:val="009211D0"/>
    <w:rsid w:val="009246D8"/>
    <w:rsid w:val="00933825"/>
    <w:rsid w:val="0094138F"/>
    <w:rsid w:val="00942AAE"/>
    <w:rsid w:val="0094430A"/>
    <w:rsid w:val="009469CC"/>
    <w:rsid w:val="00946C15"/>
    <w:rsid w:val="00946E72"/>
    <w:rsid w:val="00947181"/>
    <w:rsid w:val="00951B61"/>
    <w:rsid w:val="00953F8B"/>
    <w:rsid w:val="00984464"/>
    <w:rsid w:val="00990172"/>
    <w:rsid w:val="00992C88"/>
    <w:rsid w:val="00997CD5"/>
    <w:rsid w:val="009A4A65"/>
    <w:rsid w:val="009A61DD"/>
    <w:rsid w:val="009A7D27"/>
    <w:rsid w:val="009B1E37"/>
    <w:rsid w:val="009C0117"/>
    <w:rsid w:val="009C5469"/>
    <w:rsid w:val="009C61FA"/>
    <w:rsid w:val="009E2677"/>
    <w:rsid w:val="009F5A3D"/>
    <w:rsid w:val="00A02B4C"/>
    <w:rsid w:val="00A031EE"/>
    <w:rsid w:val="00A079FA"/>
    <w:rsid w:val="00A10500"/>
    <w:rsid w:val="00A146E5"/>
    <w:rsid w:val="00A22F6D"/>
    <w:rsid w:val="00A27968"/>
    <w:rsid w:val="00A33B4C"/>
    <w:rsid w:val="00A44DEF"/>
    <w:rsid w:val="00A5015F"/>
    <w:rsid w:val="00A7029B"/>
    <w:rsid w:val="00A72300"/>
    <w:rsid w:val="00A735C6"/>
    <w:rsid w:val="00A76393"/>
    <w:rsid w:val="00A8101C"/>
    <w:rsid w:val="00A82B6B"/>
    <w:rsid w:val="00A831F8"/>
    <w:rsid w:val="00A8595B"/>
    <w:rsid w:val="00A90E0D"/>
    <w:rsid w:val="00A90EB8"/>
    <w:rsid w:val="00AA053D"/>
    <w:rsid w:val="00AA202F"/>
    <w:rsid w:val="00AA7E08"/>
    <w:rsid w:val="00AB4A3F"/>
    <w:rsid w:val="00AB595E"/>
    <w:rsid w:val="00AC18F4"/>
    <w:rsid w:val="00AC2B94"/>
    <w:rsid w:val="00AC4E6B"/>
    <w:rsid w:val="00AD5A2E"/>
    <w:rsid w:val="00AD65C3"/>
    <w:rsid w:val="00AE08E2"/>
    <w:rsid w:val="00AE3082"/>
    <w:rsid w:val="00AE5251"/>
    <w:rsid w:val="00AE70B9"/>
    <w:rsid w:val="00AF0735"/>
    <w:rsid w:val="00AF7424"/>
    <w:rsid w:val="00B00836"/>
    <w:rsid w:val="00B1468A"/>
    <w:rsid w:val="00B16BEE"/>
    <w:rsid w:val="00B202FB"/>
    <w:rsid w:val="00B205F5"/>
    <w:rsid w:val="00B23185"/>
    <w:rsid w:val="00B2417B"/>
    <w:rsid w:val="00B24582"/>
    <w:rsid w:val="00B25BA3"/>
    <w:rsid w:val="00B34602"/>
    <w:rsid w:val="00B446AB"/>
    <w:rsid w:val="00B51975"/>
    <w:rsid w:val="00B62064"/>
    <w:rsid w:val="00B62B59"/>
    <w:rsid w:val="00B63D9F"/>
    <w:rsid w:val="00B660E4"/>
    <w:rsid w:val="00B75780"/>
    <w:rsid w:val="00B8304D"/>
    <w:rsid w:val="00B8609E"/>
    <w:rsid w:val="00B93E55"/>
    <w:rsid w:val="00BA58A0"/>
    <w:rsid w:val="00BB3D70"/>
    <w:rsid w:val="00BB51EA"/>
    <w:rsid w:val="00BC01FE"/>
    <w:rsid w:val="00BC1525"/>
    <w:rsid w:val="00BC273C"/>
    <w:rsid w:val="00BC38F4"/>
    <w:rsid w:val="00BC7CE4"/>
    <w:rsid w:val="00BD693F"/>
    <w:rsid w:val="00BD6AAB"/>
    <w:rsid w:val="00C0162B"/>
    <w:rsid w:val="00C0391D"/>
    <w:rsid w:val="00C06E1B"/>
    <w:rsid w:val="00C1339B"/>
    <w:rsid w:val="00C17BAE"/>
    <w:rsid w:val="00C23D1A"/>
    <w:rsid w:val="00C312CD"/>
    <w:rsid w:val="00C31D4B"/>
    <w:rsid w:val="00C41C04"/>
    <w:rsid w:val="00C5261D"/>
    <w:rsid w:val="00C52D0D"/>
    <w:rsid w:val="00C54E02"/>
    <w:rsid w:val="00C55C38"/>
    <w:rsid w:val="00C6536E"/>
    <w:rsid w:val="00C657D8"/>
    <w:rsid w:val="00C700E8"/>
    <w:rsid w:val="00C7443E"/>
    <w:rsid w:val="00C745B7"/>
    <w:rsid w:val="00C77DC7"/>
    <w:rsid w:val="00C800C7"/>
    <w:rsid w:val="00C94773"/>
    <w:rsid w:val="00C94864"/>
    <w:rsid w:val="00CA344F"/>
    <w:rsid w:val="00CA3EBB"/>
    <w:rsid w:val="00CC3510"/>
    <w:rsid w:val="00CC5C2C"/>
    <w:rsid w:val="00CC6F2C"/>
    <w:rsid w:val="00CE1DCC"/>
    <w:rsid w:val="00CE5B8B"/>
    <w:rsid w:val="00CF3753"/>
    <w:rsid w:val="00D05F64"/>
    <w:rsid w:val="00D22DE6"/>
    <w:rsid w:val="00D310E4"/>
    <w:rsid w:val="00D32387"/>
    <w:rsid w:val="00D3550E"/>
    <w:rsid w:val="00D46D10"/>
    <w:rsid w:val="00D50F61"/>
    <w:rsid w:val="00D6224B"/>
    <w:rsid w:val="00D7106D"/>
    <w:rsid w:val="00D71966"/>
    <w:rsid w:val="00D72C8F"/>
    <w:rsid w:val="00D94CED"/>
    <w:rsid w:val="00DB45D6"/>
    <w:rsid w:val="00DC3378"/>
    <w:rsid w:val="00DD020F"/>
    <w:rsid w:val="00DD11D7"/>
    <w:rsid w:val="00DD1BC1"/>
    <w:rsid w:val="00DD70E7"/>
    <w:rsid w:val="00DE1C93"/>
    <w:rsid w:val="00DE3625"/>
    <w:rsid w:val="00DF05AC"/>
    <w:rsid w:val="00DF0D66"/>
    <w:rsid w:val="00E040F7"/>
    <w:rsid w:val="00E1152F"/>
    <w:rsid w:val="00E13BA1"/>
    <w:rsid w:val="00E256A0"/>
    <w:rsid w:val="00E330F2"/>
    <w:rsid w:val="00E345ED"/>
    <w:rsid w:val="00E364EF"/>
    <w:rsid w:val="00E47378"/>
    <w:rsid w:val="00E57E3B"/>
    <w:rsid w:val="00E57F1F"/>
    <w:rsid w:val="00E606D9"/>
    <w:rsid w:val="00E641AD"/>
    <w:rsid w:val="00E74AA1"/>
    <w:rsid w:val="00E77E31"/>
    <w:rsid w:val="00E91CF3"/>
    <w:rsid w:val="00E92755"/>
    <w:rsid w:val="00E932B0"/>
    <w:rsid w:val="00E94016"/>
    <w:rsid w:val="00EA16DA"/>
    <w:rsid w:val="00EA79E9"/>
    <w:rsid w:val="00EB5339"/>
    <w:rsid w:val="00EE6B80"/>
    <w:rsid w:val="00EF1CD5"/>
    <w:rsid w:val="00EF793C"/>
    <w:rsid w:val="00F06B92"/>
    <w:rsid w:val="00F151DB"/>
    <w:rsid w:val="00F33943"/>
    <w:rsid w:val="00F34A27"/>
    <w:rsid w:val="00F4346B"/>
    <w:rsid w:val="00F4471B"/>
    <w:rsid w:val="00F44741"/>
    <w:rsid w:val="00F47474"/>
    <w:rsid w:val="00F73C83"/>
    <w:rsid w:val="00F82682"/>
    <w:rsid w:val="00F8742E"/>
    <w:rsid w:val="00F93742"/>
    <w:rsid w:val="00F94720"/>
    <w:rsid w:val="00FA482B"/>
    <w:rsid w:val="00FA7052"/>
    <w:rsid w:val="00FB0090"/>
    <w:rsid w:val="00FB2273"/>
    <w:rsid w:val="00FB782D"/>
    <w:rsid w:val="00FD1CD3"/>
    <w:rsid w:val="00FD2126"/>
    <w:rsid w:val="00FD269C"/>
    <w:rsid w:val="00FD65AA"/>
    <w:rsid w:val="00FE186A"/>
    <w:rsid w:val="00FF061A"/>
    <w:rsid w:val="00FF10AF"/>
    <w:rsid w:val="00FF3238"/>
    <w:rsid w:val="00FF62A2"/>
    <w:rsid w:val="00FF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69E64C"/>
  <w15:chartTrackingRefBased/>
  <w15:docId w15:val="{21FA8875-1B49-42D5-ACF6-2DB07FF78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Cite" w:uiPriority="99"/>
    <w:lsdException w:name="HTML Preformatted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370D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0B1075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0B1075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3370D"/>
    <w:pPr>
      <w:keepNext/>
      <w:spacing w:before="180" w:after="60"/>
      <w:outlineLvl w:val="3"/>
    </w:pPr>
    <w:rPr>
      <w:b/>
      <w:bCs/>
      <w:caps/>
      <w:szCs w:val="20"/>
    </w:rPr>
  </w:style>
  <w:style w:type="paragraph" w:styleId="Heading5">
    <w:name w:val="heading 5"/>
    <w:basedOn w:val="BodyText2"/>
    <w:next w:val="Normal"/>
    <w:qFormat/>
    <w:rsid w:val="00046AF7"/>
    <w:pPr>
      <w:outlineLvl w:val="4"/>
    </w:pPr>
    <w:rPr>
      <w:bCs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8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41974"/>
    <w:rPr>
      <w:color w:val="0000FF"/>
      <w:u w:val="single"/>
    </w:rPr>
  </w:style>
  <w:style w:type="paragraph" w:styleId="BodyText">
    <w:name w:val="Body Text"/>
    <w:basedOn w:val="Normal"/>
    <w:link w:val="BodyTextChar"/>
    <w:rsid w:val="0015292B"/>
    <w:pPr>
      <w:spacing w:after="240"/>
    </w:pPr>
  </w:style>
  <w:style w:type="character" w:customStyle="1" w:styleId="BodyTextChar">
    <w:name w:val="Body Text Char"/>
    <w:link w:val="BodyText"/>
    <w:rsid w:val="0015292B"/>
    <w:rPr>
      <w:rFonts w:ascii="Arial" w:hAnsi="Arial"/>
      <w:szCs w:val="24"/>
      <w:lang w:val="en-US" w:eastAsia="en-US" w:bidi="ar-SA"/>
    </w:rPr>
  </w:style>
  <w:style w:type="paragraph" w:styleId="BodyTextIndent">
    <w:name w:val="Body Text Indent"/>
    <w:basedOn w:val="Normal"/>
    <w:link w:val="BodyTextIndentChar"/>
    <w:rsid w:val="0015292B"/>
    <w:pPr>
      <w:spacing w:after="120"/>
      <w:ind w:left="360"/>
    </w:pPr>
  </w:style>
  <w:style w:type="paragraph" w:styleId="BodyTextFirstIndent2">
    <w:name w:val="Body Text First Indent 2"/>
    <w:aliases w:val="Body Text Indent Left .5"/>
    <w:basedOn w:val="Normal"/>
    <w:link w:val="BodyTextFirstIndent2Char"/>
    <w:rsid w:val="00046AF7"/>
    <w:pPr>
      <w:ind w:left="720" w:firstLine="210"/>
    </w:pPr>
  </w:style>
  <w:style w:type="character" w:customStyle="1" w:styleId="BodyTextIndentChar">
    <w:name w:val="Body Text Indent Char"/>
    <w:link w:val="BodyTextIndent"/>
    <w:rsid w:val="0015292B"/>
    <w:rPr>
      <w:rFonts w:ascii="Arial" w:hAnsi="Arial"/>
      <w:szCs w:val="24"/>
      <w:lang w:val="en-US" w:eastAsia="en-US" w:bidi="ar-SA"/>
    </w:rPr>
  </w:style>
  <w:style w:type="character" w:customStyle="1" w:styleId="BodyTextFirstIndent2Char">
    <w:name w:val="Body Text First Indent 2 Char"/>
    <w:aliases w:val="Body Text Indent Left .5 Char"/>
    <w:link w:val="BodyTextFirstIndent2"/>
    <w:rsid w:val="00046AF7"/>
    <w:rPr>
      <w:rFonts w:ascii="Arial" w:hAnsi="Arial"/>
      <w:szCs w:val="24"/>
      <w:lang w:val="en-US" w:eastAsia="en-US" w:bidi="ar-SA"/>
    </w:rPr>
  </w:style>
  <w:style w:type="paragraph" w:styleId="BodyTextFirstIndent">
    <w:name w:val="Body Text First Indent"/>
    <w:aliases w:val="Body Text First Indent(example)"/>
    <w:basedOn w:val="Normal"/>
    <w:link w:val="BodyTextFirstIndentChar"/>
    <w:rsid w:val="0015292B"/>
    <w:pPr>
      <w:tabs>
        <w:tab w:val="left" w:pos="720"/>
      </w:tabs>
      <w:spacing w:after="120"/>
      <w:ind w:firstLine="210"/>
    </w:pPr>
    <w:rPr>
      <w:color w:val="999999"/>
    </w:rPr>
  </w:style>
  <w:style w:type="character" w:customStyle="1" w:styleId="BodyTextFirstIndentChar">
    <w:name w:val="Body Text First Indent Char"/>
    <w:aliases w:val="Body Text First Indent(example) Char"/>
    <w:link w:val="BodyTextFirstIndent"/>
    <w:rsid w:val="0015292B"/>
    <w:rPr>
      <w:rFonts w:ascii="Arial" w:hAnsi="Arial"/>
      <w:color w:val="999999"/>
      <w:szCs w:val="24"/>
      <w:lang w:val="en-US" w:eastAsia="en-US" w:bidi="ar-SA"/>
    </w:rPr>
  </w:style>
  <w:style w:type="paragraph" w:styleId="BodyText2">
    <w:name w:val="Body Text 2"/>
    <w:basedOn w:val="Normal"/>
    <w:rsid w:val="0015292B"/>
    <w:pPr>
      <w:spacing w:before="120" w:after="60"/>
    </w:pPr>
    <w:rPr>
      <w:b/>
    </w:rPr>
  </w:style>
  <w:style w:type="paragraph" w:styleId="BodyText3">
    <w:name w:val="Body Text 3"/>
    <w:basedOn w:val="Normal"/>
    <w:link w:val="BodyText3Char"/>
    <w:rsid w:val="00C5261D"/>
    <w:pPr>
      <w:ind w:left="360"/>
    </w:pPr>
    <w:rPr>
      <w:szCs w:val="16"/>
    </w:rPr>
  </w:style>
  <w:style w:type="character" w:customStyle="1" w:styleId="BodyText3Char">
    <w:name w:val="Body Text 3 Char"/>
    <w:link w:val="BodyText3"/>
    <w:rsid w:val="00C5261D"/>
    <w:rPr>
      <w:rFonts w:ascii="Arial" w:hAnsi="Arial"/>
      <w:szCs w:val="16"/>
      <w:lang w:val="en-US" w:eastAsia="en-US" w:bidi="ar-SA"/>
    </w:rPr>
  </w:style>
  <w:style w:type="paragraph" w:styleId="ListBullet3">
    <w:name w:val="List Bullet 3"/>
    <w:basedOn w:val="Normal"/>
    <w:link w:val="ListBullet3Char"/>
    <w:rsid w:val="007B0B8B"/>
    <w:pPr>
      <w:numPr>
        <w:numId w:val="4"/>
      </w:numPr>
    </w:pPr>
  </w:style>
  <w:style w:type="paragraph" w:styleId="ListBullet">
    <w:name w:val="List Bullet"/>
    <w:basedOn w:val="Normal"/>
    <w:rsid w:val="00046AF7"/>
    <w:pPr>
      <w:numPr>
        <w:numId w:val="1"/>
      </w:numPr>
    </w:pPr>
  </w:style>
  <w:style w:type="paragraph" w:styleId="ListBullet2">
    <w:name w:val="List Bullet 2"/>
    <w:basedOn w:val="Normal"/>
    <w:rsid w:val="00046AF7"/>
    <w:pPr>
      <w:numPr>
        <w:numId w:val="2"/>
      </w:numPr>
    </w:pPr>
  </w:style>
  <w:style w:type="paragraph" w:customStyle="1" w:styleId="ListBullet3example">
    <w:name w:val="List Bullet 3 (example)"/>
    <w:basedOn w:val="ListBullet3"/>
    <w:link w:val="ListBullet3exampleChar"/>
    <w:rsid w:val="007B0B8B"/>
    <w:pPr>
      <w:numPr>
        <w:numId w:val="3"/>
      </w:numPr>
    </w:pPr>
    <w:rPr>
      <w:color w:val="999999"/>
    </w:rPr>
  </w:style>
  <w:style w:type="paragraph" w:customStyle="1" w:styleId="BodyText3bold">
    <w:name w:val="Body Text 3 + bold"/>
    <w:basedOn w:val="BodyText3"/>
    <w:link w:val="BodyText3boldChar"/>
    <w:rsid w:val="007B0B8B"/>
    <w:pPr>
      <w:spacing w:after="60"/>
    </w:pPr>
    <w:rPr>
      <w:b/>
    </w:rPr>
  </w:style>
  <w:style w:type="character" w:customStyle="1" w:styleId="BodyText3boldChar">
    <w:name w:val="Body Text 3 + bold Char"/>
    <w:link w:val="BodyText3bold"/>
    <w:rsid w:val="007B0B8B"/>
    <w:rPr>
      <w:rFonts w:ascii="Arial" w:hAnsi="Arial"/>
      <w:b/>
      <w:szCs w:val="16"/>
      <w:lang w:val="en-US" w:eastAsia="en-US" w:bidi="ar-SA"/>
    </w:rPr>
  </w:style>
  <w:style w:type="character" w:customStyle="1" w:styleId="ListBullet3Char">
    <w:name w:val="List Bullet 3 Char"/>
    <w:link w:val="ListBullet3"/>
    <w:rsid w:val="007B0B8B"/>
    <w:rPr>
      <w:rFonts w:ascii="Arial" w:hAnsi="Arial"/>
      <w:szCs w:val="24"/>
    </w:rPr>
  </w:style>
  <w:style w:type="character" w:customStyle="1" w:styleId="ListBullet3exampleChar">
    <w:name w:val="List Bullet 3 (example) Char"/>
    <w:link w:val="ListBullet3example"/>
    <w:rsid w:val="007B0B8B"/>
    <w:rPr>
      <w:rFonts w:ascii="Arial" w:hAnsi="Arial"/>
      <w:color w:val="999999"/>
      <w:szCs w:val="24"/>
    </w:rPr>
  </w:style>
  <w:style w:type="paragraph" w:customStyle="1" w:styleId="BodyText3example">
    <w:name w:val="Body Text 3 (example)"/>
    <w:basedOn w:val="BodyText3"/>
    <w:link w:val="BodyText3exampleChar"/>
    <w:rsid w:val="003A0BE0"/>
    <w:rPr>
      <w:color w:val="999999"/>
    </w:rPr>
  </w:style>
  <w:style w:type="paragraph" w:customStyle="1" w:styleId="BodyText3Bold40">
    <w:name w:val="Body Text 3 + Bold 40%"/>
    <w:basedOn w:val="BodyText3bold"/>
    <w:rsid w:val="003A0BE0"/>
    <w:rPr>
      <w:color w:val="999999"/>
    </w:rPr>
  </w:style>
  <w:style w:type="character" w:customStyle="1" w:styleId="BodyText3exampleChar">
    <w:name w:val="Body Text 3 (example) Char"/>
    <w:link w:val="BodyText3example"/>
    <w:rsid w:val="003A0BE0"/>
    <w:rPr>
      <w:rFonts w:ascii="Arial" w:hAnsi="Arial"/>
      <w:color w:val="999999"/>
      <w:szCs w:val="16"/>
      <w:lang w:val="en-US" w:eastAsia="en-US" w:bidi="ar-SA"/>
    </w:rPr>
  </w:style>
  <w:style w:type="character" w:styleId="CommentReference">
    <w:name w:val="annotation reference"/>
    <w:semiHidden/>
    <w:rsid w:val="00951B61"/>
    <w:rPr>
      <w:sz w:val="16"/>
      <w:szCs w:val="16"/>
    </w:rPr>
  </w:style>
  <w:style w:type="paragraph" w:styleId="CommentText">
    <w:name w:val="annotation text"/>
    <w:basedOn w:val="Normal"/>
    <w:semiHidden/>
    <w:rsid w:val="00951B61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951B61"/>
    <w:rPr>
      <w:b/>
      <w:bCs/>
    </w:rPr>
  </w:style>
  <w:style w:type="paragraph" w:styleId="BalloonText">
    <w:name w:val="Balloon Text"/>
    <w:basedOn w:val="Normal"/>
    <w:semiHidden/>
    <w:rsid w:val="00951B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D214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D214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D214A"/>
  </w:style>
  <w:style w:type="character" w:styleId="Mention">
    <w:name w:val="Mention"/>
    <w:uiPriority w:val="99"/>
    <w:semiHidden/>
    <w:unhideWhenUsed/>
    <w:rsid w:val="00D94CED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44DE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831F8"/>
    <w:rPr>
      <w:color w:val="808080"/>
      <w:shd w:val="clear" w:color="auto" w:fill="E6E6E6"/>
    </w:rPr>
  </w:style>
  <w:style w:type="paragraph" w:customStyle="1" w:styleId="first">
    <w:name w:val="first"/>
    <w:basedOn w:val="Normal"/>
    <w:rsid w:val="00A76393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pre">
    <w:name w:val="pre"/>
    <w:basedOn w:val="DefaultParagraphFont"/>
    <w:rsid w:val="00A76393"/>
  </w:style>
  <w:style w:type="character" w:styleId="HTMLCite">
    <w:name w:val="HTML Cite"/>
    <w:basedOn w:val="DefaultParagraphFont"/>
    <w:uiPriority w:val="99"/>
    <w:unhideWhenUsed/>
    <w:rsid w:val="00A7639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763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6393"/>
    <w:rPr>
      <w:rFonts w:ascii="Courier New" w:hAnsi="Courier New" w:cs="Courier New"/>
    </w:rPr>
  </w:style>
  <w:style w:type="character" w:customStyle="1" w:styleId="n">
    <w:name w:val="n"/>
    <w:basedOn w:val="DefaultParagraphFont"/>
    <w:rsid w:val="00A76393"/>
  </w:style>
  <w:style w:type="character" w:customStyle="1" w:styleId="p">
    <w:name w:val="p"/>
    <w:basedOn w:val="DefaultParagraphFont"/>
    <w:rsid w:val="00A76393"/>
  </w:style>
  <w:style w:type="character" w:customStyle="1" w:styleId="o">
    <w:name w:val="o"/>
    <w:basedOn w:val="DefaultParagraphFont"/>
    <w:rsid w:val="00A76393"/>
  </w:style>
  <w:style w:type="character" w:styleId="Strong">
    <w:name w:val="Strong"/>
    <w:basedOn w:val="DefaultParagraphFont"/>
    <w:uiPriority w:val="22"/>
    <w:qFormat/>
    <w:rsid w:val="006A61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2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elenium-python.readthedocs.io/getting-started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selenium-python.readthedocs.io/installa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tes.google.com/a/chromium.org/chromedriver/downloads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boldham\LOCALS~1\Temp\TCD11.tmp\Project-based%20learning%20example%20exerci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Project-based learning example exercise.dot</Template>
  <TotalTime>11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LAN Access Request Form (LARF) Submission Procedures</vt:lpstr>
    </vt:vector>
  </TitlesOfParts>
  <Manager/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 Access Request Form (LARF) Submission Procedures</dc:title>
  <dc:subject/>
  <dc:creator>Contractor</dc:creator>
  <cp:keywords/>
  <dc:description/>
  <cp:lastModifiedBy>Wilkes, Chris</cp:lastModifiedBy>
  <cp:revision>5</cp:revision>
  <cp:lastPrinted>2018-11-06T19:18:00Z</cp:lastPrinted>
  <dcterms:created xsi:type="dcterms:W3CDTF">2022-01-14T16:08:00Z</dcterms:created>
  <dcterms:modified xsi:type="dcterms:W3CDTF">2022-01-14T16:18:00Z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TC011949651033</vt:lpwstr>
  </property>
</Properties>
</file>