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0"/>
      </w:tblGrid>
      <w:tr w:rsidR="006C77D9" w:rsidRPr="00A22F6D" w14:paraId="6401EA4F" w14:textId="77777777" w:rsidTr="001514D7">
        <w:trPr>
          <w:tblHeader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FFFFFF"/>
          </w:tcPr>
          <w:p w14:paraId="441E9333" w14:textId="55E53A82" w:rsidR="006C77D9" w:rsidRPr="00AE08E2" w:rsidRDefault="004454D4" w:rsidP="00FB782D">
            <w:pPr>
              <w:pStyle w:val="Heading1"/>
              <w:rPr>
                <w:highlight w:val="lightGray"/>
              </w:rPr>
            </w:pPr>
            <w:proofErr w:type="spellStart"/>
            <w:r>
              <w:t>AirNowDrupal</w:t>
            </w:r>
            <w:proofErr w:type="spellEnd"/>
            <w:r>
              <w:t xml:space="preserve"> </w:t>
            </w:r>
            <w:r w:rsidR="001C4D2A">
              <w:t xml:space="preserve">Deployment </w:t>
            </w:r>
            <w:r>
              <w:t>Checklist</w:t>
            </w:r>
          </w:p>
        </w:tc>
      </w:tr>
      <w:tr w:rsidR="00684881" w:rsidRPr="00A22F6D" w14:paraId="6960E8CB" w14:textId="77777777" w:rsidTr="001514D7">
        <w:tc>
          <w:tcPr>
            <w:tcW w:w="10890" w:type="dxa"/>
            <w:shd w:val="clear" w:color="auto" w:fill="CCCCFF"/>
          </w:tcPr>
          <w:p w14:paraId="138ED3D2" w14:textId="77777777" w:rsidR="00684881" w:rsidRPr="003A43BD" w:rsidRDefault="00684881" w:rsidP="0063370D">
            <w:pPr>
              <w:pStyle w:val="Heading4"/>
            </w:pPr>
            <w:r w:rsidRPr="003A43BD">
              <w:t>Introduction</w:t>
            </w:r>
          </w:p>
        </w:tc>
      </w:tr>
      <w:tr w:rsidR="00684881" w:rsidRPr="00A22F6D" w14:paraId="19231D7F" w14:textId="77777777" w:rsidTr="001514D7">
        <w:trPr>
          <w:trHeight w:val="728"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BC273C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2837AB28" w14:textId="5C920D51" w:rsidR="004454D4" w:rsidRDefault="004454D4" w:rsidP="00AF44A8">
            <w:r>
              <w:t>Use</w:t>
            </w:r>
            <w:r w:rsidR="00B62B59">
              <w:t xml:space="preserve"> </w:t>
            </w:r>
            <w:r w:rsidR="000F0114">
              <w:t xml:space="preserve">a </w:t>
            </w:r>
            <w:r>
              <w:t xml:space="preserve">Checklist </w:t>
            </w:r>
            <w:r w:rsidR="00DD020F">
              <w:t xml:space="preserve">for each deployment </w:t>
            </w:r>
            <w:r w:rsidR="00060BCC">
              <w:t>in</w:t>
            </w:r>
            <w:r w:rsidR="00DD020F">
              <w:t xml:space="preserve"> the NCC</w:t>
            </w:r>
            <w:r w:rsidR="00060BCC">
              <w:t xml:space="preserve">. </w:t>
            </w:r>
            <w:r>
              <w:t>Check the box</w:t>
            </w:r>
            <w:r w:rsidR="00AF44A8">
              <w:t>es</w:t>
            </w:r>
            <w:r>
              <w:t xml:space="preserve"> and f</w:t>
            </w:r>
            <w:r w:rsidR="00060BCC">
              <w:t xml:space="preserve">ill in the </w:t>
            </w:r>
            <w:r w:rsidR="00AF44A8">
              <w:t xml:space="preserve">times when </w:t>
            </w:r>
            <w:r w:rsidR="00C35E84">
              <w:t xml:space="preserve">the given step is </w:t>
            </w:r>
            <w:r w:rsidR="00AF44A8">
              <w:t>completed.</w:t>
            </w:r>
          </w:p>
          <w:p w14:paraId="542E8EA4" w14:textId="198541BD" w:rsidR="00AF44A8" w:rsidRPr="00AF44A8" w:rsidRDefault="00AF44A8" w:rsidP="00AF44A8"/>
        </w:tc>
      </w:tr>
      <w:tr w:rsidR="0017145E" w:rsidRPr="00A22F6D" w14:paraId="77652CD5" w14:textId="77777777" w:rsidTr="001514D7">
        <w:tc>
          <w:tcPr>
            <w:tcW w:w="10890" w:type="dxa"/>
            <w:shd w:val="clear" w:color="auto" w:fill="CCCCFF"/>
          </w:tcPr>
          <w:p w14:paraId="732F4489" w14:textId="17956FBA" w:rsidR="0017145E" w:rsidRPr="00BC273C" w:rsidRDefault="004454D4" w:rsidP="00F34A27">
            <w:pPr>
              <w:pStyle w:val="Heading4"/>
            </w:pPr>
            <w:r>
              <w:t>CHECKLIST</w:t>
            </w:r>
          </w:p>
        </w:tc>
      </w:tr>
      <w:tr w:rsidR="0017145E" w:rsidRPr="00A22F6D" w14:paraId="7B9938DE" w14:textId="77777777" w:rsidTr="001514D7">
        <w:trPr>
          <w:trHeight w:val="11465"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auto"/>
          </w:tcPr>
          <w:p w14:paraId="7AF8F491" w14:textId="77777777" w:rsidR="00DD020F" w:rsidRDefault="00DD020F" w:rsidP="00DD020F">
            <w:pPr>
              <w:pStyle w:val="ListParagraph"/>
            </w:pPr>
          </w:p>
          <w:p w14:paraId="35744BDB" w14:textId="00BEE63D" w:rsidR="00060BCC" w:rsidRDefault="00806674" w:rsidP="00060BCC">
            <w:r>
              <w:t xml:space="preserve">                                                                                                                                                          Date </w:t>
            </w:r>
            <w:r>
              <w:t>_</w:t>
            </w:r>
            <w:r>
              <w:t>_</w:t>
            </w:r>
            <w:r>
              <w:t>___</w:t>
            </w:r>
            <w:r>
              <w:t>_</w:t>
            </w:r>
            <w:r>
              <w:t>________</w:t>
            </w:r>
          </w:p>
          <w:p w14:paraId="08ADC020" w14:textId="6205FCD1" w:rsidR="00060BCC" w:rsidRDefault="00A90E0D" w:rsidP="00C35E84">
            <w:r>
              <w:t>__________________</w:t>
            </w:r>
            <w:r w:rsidR="00C35E84">
              <w:t xml:space="preserve"> Start deployment of Version __________________ - ________________</w:t>
            </w:r>
          </w:p>
          <w:p w14:paraId="7FD4B6CA" w14:textId="1ECC510C" w:rsidR="00226041" w:rsidRDefault="000E323E" w:rsidP="00C35E84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DB8F77" wp14:editId="0FA84A6F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56514</wp:posOffset>
                      </wp:positionV>
                      <wp:extent cx="952500" cy="857250"/>
                      <wp:effectExtent l="0" t="38100" r="171450" b="19050"/>
                      <wp:wrapNone/>
                      <wp:docPr id="20" name="Connector: Curve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857250"/>
                              </a:xfrm>
                              <a:prstGeom prst="curvedConnector3">
                                <a:avLst>
                                  <a:gd name="adj1" fmla="val 1151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38D8E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0" o:spid="_x0000_s1026" type="#_x0000_t38" style="position:absolute;margin-left:351.6pt;margin-top:4.45pt;width:75pt;height:6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" adj="24883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055FFF" wp14:editId="575D6C61">
                      <wp:simplePos x="0" y="0"/>
                      <wp:positionH relativeFrom="column">
                        <wp:posOffset>4531994</wp:posOffset>
                      </wp:positionH>
                      <wp:positionV relativeFrom="paragraph">
                        <wp:posOffset>46990</wp:posOffset>
                      </wp:positionV>
                      <wp:extent cx="257175" cy="133350"/>
                      <wp:effectExtent l="0" t="38100" r="47625" b="190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1B21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56.85pt;margin-top:3.7pt;width:20.25pt;height:1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26041">
              <w:t xml:space="preserve">                             </w:t>
            </w:r>
          </w:p>
          <w:p w14:paraId="1045F8D0" w14:textId="780C21D7" w:rsidR="003C0746" w:rsidRDefault="00226041" w:rsidP="00C35E84">
            <w:pPr>
              <w:pStyle w:val="ListParagraph"/>
            </w:pPr>
            <w:r>
              <w:t xml:space="preserve">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421543" wp14:editId="5A366BDA">
                      <wp:extent cx="95250" cy="83185"/>
                      <wp:effectExtent l="0" t="0" r="19050" b="12065"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B96BAD" w14:textId="77777777" w:rsidR="00226041" w:rsidRDefault="00226041" w:rsidP="00226041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842154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3" o:spid="_x0000_s1026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" fillcolor="#e7e6e6 [3214]" strokecolor="black [3213]" strokeweight="1pt">
                      <v:textbox>
                        <w:txbxContent>
                          <w:p w14:paraId="37B96BAD" w14:textId="77777777" w:rsidR="00226041" w:rsidRDefault="00226041" w:rsidP="00226041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Update Content Version on DevCloud to the same as </w:t>
            </w:r>
          </w:p>
          <w:p w14:paraId="23D975DF" w14:textId="379B5980" w:rsidR="00060BCC" w:rsidRDefault="000E323E" w:rsidP="000E323E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1AFF32" wp14:editId="09BD01D3">
                      <wp:extent cx="95250" cy="83185"/>
                      <wp:effectExtent l="0" t="0" r="19050" b="12065"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3D776" w14:textId="77777777" w:rsidR="000E323E" w:rsidRDefault="000E323E" w:rsidP="000E323E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1AFF32" id="Flowchart: Process 1" o:spid="_x0000_s1027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" fillcolor="#e7e6e6 [3214]" strokecolor="black [3213]" strokeweight="1pt">
                      <v:textbox>
                        <w:txbxContent>
                          <w:p w14:paraId="1843D776" w14:textId="77777777" w:rsidR="000E323E" w:rsidRDefault="000E323E" w:rsidP="000E323E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>
              <w:t>Reload Cache</w:t>
            </w:r>
            <w:r>
              <w:t xml:space="preserve"> on </w:t>
            </w:r>
            <w:proofErr w:type="spellStart"/>
            <w:r>
              <w:t>DevCloud</w:t>
            </w:r>
            <w:proofErr w:type="spellEnd"/>
            <w:r>
              <w:t xml:space="preserve"> (Config &gt;&gt; Perform &gt;&gt; </w:t>
            </w:r>
            <w:r>
              <w:t>C</w:t>
            </w:r>
            <w:r>
              <w:t xml:space="preserve">lear </w:t>
            </w:r>
            <w:r>
              <w:t xml:space="preserve">all </w:t>
            </w:r>
            <w:r>
              <w:t>caches)</w:t>
            </w:r>
          </w:p>
          <w:p w14:paraId="1F882F13" w14:textId="77777777" w:rsidR="000E323E" w:rsidRDefault="000E323E" w:rsidP="00C35E84">
            <w:pPr>
              <w:pStyle w:val="ListParagraph"/>
            </w:pPr>
          </w:p>
          <w:p w14:paraId="10C66990" w14:textId="1D8BBC42" w:rsidR="00DD020F" w:rsidRDefault="00CE5C9B" w:rsidP="00C35E84">
            <w:r>
              <w:t xml:space="preserve">__________________ </w:t>
            </w:r>
            <w:r w:rsidR="00C35E84">
              <w:t xml:space="preserve">Pulled with </w:t>
            </w:r>
            <w:proofErr w:type="spellStart"/>
            <w:r w:rsidR="00C35E84">
              <w:t>DevDesktop</w:t>
            </w:r>
            <w:proofErr w:type="spellEnd"/>
            <w:r w:rsidR="00672802">
              <w:t xml:space="preserve"> / git</w:t>
            </w:r>
            <w:r>
              <w:t xml:space="preserve">   </w:t>
            </w:r>
            <w:r w:rsidR="00A50489">
              <w:rPr>
                <w:noProof/>
              </w:rPr>
              <mc:AlternateContent>
                <mc:Choice Requires="wps">
                  <w:drawing>
                    <wp:inline distT="0" distB="0" distL="0" distR="0" wp14:anchorId="458ECEFE" wp14:editId="12A7B746">
                      <wp:extent cx="95250" cy="83185"/>
                      <wp:effectExtent l="0" t="0" r="19050" b="12065"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6C5A45" w14:textId="77777777" w:rsidR="00A50489" w:rsidRDefault="00A50489" w:rsidP="00A50489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8ECEFE" id="Flowchart: Process 9" o:spid="_x0000_s1028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" fillcolor="#e7e6e6 [3214]" strokecolor="black [3213]" strokeweight="1pt">
                      <v:textbox>
                        <w:txbxContent>
                          <w:p w14:paraId="136C5A45" w14:textId="77777777" w:rsidR="00A50489" w:rsidRDefault="00A50489" w:rsidP="00A5048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35E84">
              <w:t xml:space="preserve"> </w:t>
            </w:r>
            <w:r>
              <w:t>Code</w:t>
            </w:r>
            <w:r w:rsidR="00A50489">
              <w:t xml:space="preserve">   </w:t>
            </w:r>
            <w:r>
              <w:t xml:space="preserve"> </w:t>
            </w:r>
            <w:r w:rsidR="00A50489">
              <w:rPr>
                <w:noProof/>
              </w:rPr>
              <mc:AlternateContent>
                <mc:Choice Requires="wps">
                  <w:drawing>
                    <wp:inline distT="0" distB="0" distL="0" distR="0" wp14:anchorId="655144F7" wp14:editId="79CFA8B8">
                      <wp:extent cx="95250" cy="83185"/>
                      <wp:effectExtent l="0" t="0" r="19050" b="12065"/>
                      <wp:docPr id="10" name="Flowchart: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44AC3D" w14:textId="77777777" w:rsidR="00A50489" w:rsidRDefault="00A50489" w:rsidP="00A50489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5144F7" id="Flowchart: Process 10" o:spid="_x0000_s1029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" fillcolor="#e7e6e6 [3214]" strokecolor="black [3213]" strokeweight="1pt">
                      <v:textbox>
                        <w:txbxContent>
                          <w:p w14:paraId="7044AC3D" w14:textId="77777777" w:rsidR="00A50489" w:rsidRDefault="00A50489" w:rsidP="00A5048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Database</w:t>
            </w:r>
            <w:r w:rsidR="00A50489">
              <w:t xml:space="preserve">   </w:t>
            </w:r>
            <w:r>
              <w:t xml:space="preserve"> </w:t>
            </w:r>
            <w:r w:rsidR="00A50489">
              <w:rPr>
                <w:noProof/>
              </w:rPr>
              <mc:AlternateContent>
                <mc:Choice Requires="wps">
                  <w:drawing>
                    <wp:inline distT="0" distB="0" distL="0" distR="0" wp14:anchorId="7B640375" wp14:editId="46E5A699">
                      <wp:extent cx="95250" cy="83185"/>
                      <wp:effectExtent l="0" t="0" r="19050" b="12065"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AD1FB" w14:textId="77777777" w:rsidR="00A50489" w:rsidRDefault="00A50489" w:rsidP="00A50489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640375" id="Flowchart: Process 11" o:spid="_x0000_s1030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6M1Ora8CAADc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2F6AD1FB" w14:textId="77777777" w:rsidR="00A50489" w:rsidRDefault="00A50489" w:rsidP="00A5048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Files</w:t>
            </w:r>
          </w:p>
          <w:p w14:paraId="6EA9676F" w14:textId="77777777" w:rsidR="00226041" w:rsidRPr="00C35E84" w:rsidRDefault="00226041" w:rsidP="00C35E84">
            <w:pPr>
              <w:rPr>
                <w:rFonts w:ascii="Webdings" w:hAnsi="Webdings"/>
              </w:rPr>
            </w:pPr>
          </w:p>
          <w:p w14:paraId="26CC61ED" w14:textId="53CB24C0" w:rsidR="00DD020F" w:rsidRDefault="00226041" w:rsidP="00226041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D11F75" wp14:editId="7BB07D8E">
                      <wp:extent cx="95250" cy="83185"/>
                      <wp:effectExtent l="0" t="0" r="19050" b="12065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CDEC5" w14:textId="77777777" w:rsidR="00226041" w:rsidRDefault="00226041" w:rsidP="00226041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D11F75" id="Flowchart: Process 12" o:spid="_x0000_s1031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UbWfcK8CAADc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0E6CDEC5" w14:textId="77777777" w:rsidR="00226041" w:rsidRDefault="00226041" w:rsidP="00226041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Verify Content version on localhost is the same </w:t>
            </w:r>
            <w:r w:rsidR="00540362">
              <w:t>as</w:t>
            </w:r>
          </w:p>
          <w:p w14:paraId="18CE630B" w14:textId="144A6C2A" w:rsidR="00DD020F" w:rsidRDefault="00DD020F" w:rsidP="00C35E84"/>
          <w:p w14:paraId="22BEE40D" w14:textId="327EAF5B" w:rsidR="00540362" w:rsidRDefault="00540362" w:rsidP="00C35E84">
            <w:r>
              <w:t xml:space="preserve">                T</w:t>
            </w:r>
            <w:r w:rsidR="00916582">
              <w:t>ome</w:t>
            </w:r>
            <w:r>
              <w:t xml:space="preserve"> set up</w:t>
            </w:r>
            <w:r w:rsidR="00672802">
              <w:t xml:space="preserve"> &amp; Generate</w:t>
            </w:r>
          </w:p>
          <w:p w14:paraId="32C7489E" w14:textId="16EB5451" w:rsidR="00540362" w:rsidRDefault="00540362" w:rsidP="0054036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11E033" wp14:editId="34D2F2F9">
                      <wp:extent cx="95250" cy="83185"/>
                      <wp:effectExtent l="0" t="0" r="19050" b="12065"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36BFC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11E033" id="Flowchart: Process 14" o:spid="_x0000_s1032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" fillcolor="#e7e6e6 [3214]" strokecolor="black [3213]" strokeweight="1pt">
                      <v:textbox>
                        <w:txbxContent>
                          <w:p w14:paraId="4EA36BFC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T</w:t>
            </w:r>
            <w:r w:rsidR="00916582">
              <w:t>ome</w:t>
            </w:r>
            <w:r>
              <w:t xml:space="preserve"> Module</w:t>
            </w:r>
            <w:r w:rsidR="00916582">
              <w:t>s</w:t>
            </w:r>
            <w:r>
              <w:t xml:space="preserve"> Enabled (Extend &gt;&gt; Search </w:t>
            </w:r>
            <w:r w:rsidR="009E09EA">
              <w:t>for</w:t>
            </w:r>
            <w:r>
              <w:t xml:space="preserve"> “tome</w:t>
            </w:r>
            <w:r w:rsidR="009E09EA">
              <w:t xml:space="preserve">”, </w:t>
            </w:r>
            <w:r>
              <w:t>click all)</w:t>
            </w:r>
          </w:p>
          <w:p w14:paraId="31564A9D" w14:textId="5D0E53DB" w:rsidR="00540362" w:rsidRDefault="00540362" w:rsidP="0054036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3789E7" wp14:editId="20B23A70">
                      <wp:extent cx="95250" cy="83185"/>
                      <wp:effectExtent l="0" t="0" r="19050" b="12065"/>
                      <wp:docPr id="15" name="Flowchart: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792B32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3789E7" id="Flowchart: Process 15" o:spid="_x0000_s1033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R7REIK8CAADc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56792B32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Log Cleared (Reports &gt;&gt; Recent Log &gt;&gt; Delete</w:t>
            </w:r>
            <w:r w:rsidR="009E09EA">
              <w:t xml:space="preserve"> &gt;&gt; Confirm</w:t>
            </w:r>
            <w:r>
              <w:t>)</w:t>
            </w:r>
          </w:p>
          <w:p w14:paraId="5CD8A895" w14:textId="09B3EDC0" w:rsidR="00540362" w:rsidRDefault="00540362" w:rsidP="0054036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7DB28C" wp14:editId="4F379939">
                      <wp:extent cx="95250" cy="83185"/>
                      <wp:effectExtent l="0" t="0" r="19050" b="12065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C84540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7DB28C" id="Flowchart: Process 16" o:spid="_x0000_s1034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" fillcolor="#e7e6e6 [3214]" strokecolor="black [3213]" strokeweight="1pt">
                      <v:textbox>
                        <w:txbxContent>
                          <w:p w14:paraId="7EC84540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Clear </w:t>
            </w:r>
            <w:r w:rsidR="009E09EA">
              <w:t xml:space="preserve">Tome </w:t>
            </w:r>
            <w:r>
              <w:t>Super Cache (Config &gt;&gt; Performance &gt;&gt; Fully clear caches)</w:t>
            </w:r>
          </w:p>
          <w:p w14:paraId="04DF7B96" w14:textId="0AB384B4" w:rsidR="00540362" w:rsidRDefault="00540362" w:rsidP="0054036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46D14F" wp14:editId="44D8AE06">
                      <wp:extent cx="95250" cy="83185"/>
                      <wp:effectExtent l="0" t="0" r="19050" b="12065"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4DEC5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46D14F" id="Flowchart: Process 17" o:spid="_x0000_s1035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" fillcolor="#e7e6e6 [3214]" strokecolor="black [3213]" strokeweight="1pt">
                      <v:textbox>
                        <w:txbxContent>
                          <w:p w14:paraId="0C94DEC5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 w:rsidR="009E09EA">
              <w:t>Base URL</w:t>
            </w:r>
            <w:r>
              <w:t xml:space="preserve"> (Config &gt;&gt; Tome</w:t>
            </w:r>
            <w:r w:rsidR="009E09EA">
              <w:t xml:space="preserve"> Static</w:t>
            </w:r>
            <w:r>
              <w:t xml:space="preserve"> &gt;&gt; Generate Static Site)</w:t>
            </w:r>
            <w:r w:rsidR="009E09EA">
              <w:t xml:space="preserve"> is:</w:t>
            </w:r>
            <w:r w:rsidR="001514D7">
              <w:t xml:space="preserve">             </w:t>
            </w:r>
            <w:r w:rsidR="009E09EA">
              <w:t>https://www.airnow.gov</w:t>
            </w:r>
          </w:p>
          <w:p w14:paraId="157FF7EA" w14:textId="520944F8" w:rsidR="008C233A" w:rsidRDefault="00540362" w:rsidP="008C233A">
            <w:r>
              <w:t xml:space="preserve">__________________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E7EF9C" wp14:editId="33E00AF7">
                      <wp:extent cx="95250" cy="83185"/>
                      <wp:effectExtent l="0" t="0" r="19050" b="12065"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1575CB" w14:textId="77777777" w:rsidR="00540362" w:rsidRDefault="00540362" w:rsidP="0054036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E7EF9C" id="Flowchart: Process 18" o:spid="_x0000_s1036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" fillcolor="#e7e6e6 [3214]" strokecolor="black [3213]" strokeweight="1pt">
                      <v:textbox>
                        <w:txbxContent>
                          <w:p w14:paraId="7E1575CB" w14:textId="77777777" w:rsidR="00540362" w:rsidRDefault="00540362" w:rsidP="0054036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Submit button clicked!</w:t>
            </w:r>
          </w:p>
          <w:p w14:paraId="3DCF730B" w14:textId="172B7644" w:rsidR="008C233A" w:rsidRDefault="008C233A" w:rsidP="008C233A">
            <w:r>
              <w:t xml:space="preserve">                                     </w:t>
            </w:r>
            <w:r w:rsidR="004C5509">
              <w:t xml:space="preserve">               </w:t>
            </w:r>
            <w:r>
              <w:t>Completed X of</w:t>
            </w:r>
            <w:r w:rsidR="005B022C">
              <w:t xml:space="preserve"> </w:t>
            </w:r>
            <w:r>
              <w:t>______</w:t>
            </w:r>
            <w:r w:rsidR="004C5509">
              <w:t>__</w:t>
            </w:r>
            <w:r>
              <w:t>__</w:t>
            </w:r>
            <w:proofErr w:type="gramStart"/>
            <w:r>
              <w:t>_ ,</w:t>
            </w:r>
            <w:proofErr w:type="gramEnd"/>
            <w:r>
              <w:t xml:space="preserve">  ____</w:t>
            </w:r>
            <w:r w:rsidR="004C5509">
              <w:t>__</w:t>
            </w:r>
            <w:r>
              <w:t xml:space="preserve">___ ,  _____ ,  _____ , _____ </w:t>
            </w:r>
          </w:p>
          <w:p w14:paraId="7C1146A0" w14:textId="6CDB7427" w:rsidR="008C233A" w:rsidRDefault="008C233A" w:rsidP="008C233A"/>
          <w:p w14:paraId="3A03DF00" w14:textId="23A73BBA" w:rsidR="008C233A" w:rsidRDefault="008C233A" w:rsidP="008C233A">
            <w:r>
              <w:t>__________________ Tome Generate completed</w:t>
            </w:r>
            <w:r w:rsidR="007324BC">
              <w:t>!</w:t>
            </w:r>
          </w:p>
          <w:p w14:paraId="01E4528F" w14:textId="0B44F099" w:rsidR="00540362" w:rsidRDefault="00540362" w:rsidP="00C35E84"/>
          <w:p w14:paraId="16BE027D" w14:textId="411A07CE" w:rsidR="00672802" w:rsidRDefault="00CA64B7" w:rsidP="00672802">
            <w:r>
              <w:t xml:space="preserve">               </w:t>
            </w:r>
            <w:r w:rsidR="00672802">
              <w:t>Copy to /prod/public</w:t>
            </w:r>
          </w:p>
          <w:p w14:paraId="43911BDE" w14:textId="31F776B5" w:rsidR="00672802" w:rsidRDefault="00672802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233757" wp14:editId="6C0EAF9D">
                      <wp:extent cx="95250" cy="83185"/>
                      <wp:effectExtent l="0" t="0" r="19050" b="12065"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7A9E3C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233757" id="Flowchart: Process 21" o:spid="_x0000_s1037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" fillcolor="#e7e6e6 [3214]" strokecolor="black [3213]" strokeweight="1pt">
                      <v:textbox>
                        <w:txbxContent>
                          <w:p w14:paraId="6D7A9E3C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html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FE92A2" wp14:editId="4B4C1A22">
                      <wp:extent cx="95250" cy="83185"/>
                      <wp:effectExtent l="0" t="0" r="19050" b="12065"/>
                      <wp:docPr id="26" name="Flowchart: Proces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9A9439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FE92A2" id="Flowchart: Process 26" o:spid="_x0000_s1038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OZGvRa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379A9439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Replace the Files in the destination</w:t>
            </w:r>
          </w:p>
          <w:p w14:paraId="17A595A7" w14:textId="767B6531" w:rsidR="00672802" w:rsidRDefault="00672802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A42DFB" wp14:editId="0184D81E">
                      <wp:extent cx="95250" cy="83185"/>
                      <wp:effectExtent l="0" t="0" r="19050" b="12065"/>
                      <wp:docPr id="27" name="Flowchart: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DBEABE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A42DFB" id="Flowchart: Process 27" o:spid="_x0000_s1039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Xi9Tg6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45DBEABE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site &amp; themes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63B9E2" wp14:editId="6CDEFBC6">
                      <wp:extent cx="95250" cy="83185"/>
                      <wp:effectExtent l="0" t="0" r="19050" b="12065"/>
                      <wp:docPr id="28" name="Flowchart: Proces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C96174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63B9E2" id="Flowchart: Process 28" o:spid="_x0000_s1040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4/ECiq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20C96174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Replace the Files in the destination</w:t>
            </w:r>
          </w:p>
          <w:p w14:paraId="76E5F79E" w14:textId="77777777" w:rsidR="004C5509" w:rsidRDefault="004C5509" w:rsidP="00672802"/>
          <w:p w14:paraId="466AE39C" w14:textId="61AB251C" w:rsidR="00672802" w:rsidRDefault="00672802" w:rsidP="00672802">
            <w:r>
              <w:t xml:space="preserve">__________________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FA1EE4" wp14:editId="0E7FFBE7">
                      <wp:extent cx="95250" cy="83185"/>
                      <wp:effectExtent l="0" t="0" r="19050" b="12065"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F67B9A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A1EE4" id="Flowchart: Process 25" o:spid="_x0000_s1041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" fillcolor="#e7e6e6 [3214]" strokecolor="black [3213]" strokeweight="1pt">
                      <v:textbox>
                        <w:txbxContent>
                          <w:p w14:paraId="19F67B9A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Copy Files completed</w:t>
            </w:r>
            <w:r w:rsidR="007324BC">
              <w:t>!</w:t>
            </w:r>
          </w:p>
          <w:p w14:paraId="6ECECD75" w14:textId="647CE30D" w:rsidR="00672802" w:rsidRDefault="00672802" w:rsidP="00C35E84"/>
          <w:p w14:paraId="279D3A49" w14:textId="1EAA4A32" w:rsidR="00672802" w:rsidRDefault="00CA64B7" w:rsidP="00672802">
            <w:r>
              <w:t xml:space="preserve">               </w:t>
            </w:r>
            <w:r w:rsidR="00672802">
              <w:t>Set up cloud.gov</w:t>
            </w:r>
          </w:p>
          <w:p w14:paraId="1F9ADF73" w14:textId="7D91CAC7" w:rsidR="00361710" w:rsidRDefault="000527ED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C32653" wp14:editId="28A1EEA2">
                      <wp:extent cx="95250" cy="83185"/>
                      <wp:effectExtent l="0" t="0" r="19050" b="12065"/>
                      <wp:docPr id="29" name="Flowchart: Proces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249D8A" w14:textId="77777777" w:rsidR="000527ED" w:rsidRDefault="000527ED" w:rsidP="000527ED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C32653" id="Flowchart: Process 29" o:spid="_x0000_s1042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v+7XAa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13249D8A" w14:textId="77777777" w:rsidR="000527ED" w:rsidRDefault="000527ED" w:rsidP="000527E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login -a api.fr.cloud.gov </w:t>
            </w:r>
            <w:r w:rsidR="00361710">
              <w:t>–</w:t>
            </w:r>
            <w:proofErr w:type="spellStart"/>
            <w:r>
              <w:t>sso</w:t>
            </w:r>
            <w:proofErr w:type="spellEnd"/>
          </w:p>
          <w:p w14:paraId="1DBC5C7A" w14:textId="2A88731C" w:rsidR="00361710" w:rsidRDefault="00672802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5C7D13" wp14:editId="5236F740">
                      <wp:extent cx="95250" cy="83185"/>
                      <wp:effectExtent l="0" t="0" r="19050" b="12065"/>
                      <wp:docPr id="31" name="Flowchart: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BE6A2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5C7D13" id="Flowchart: Process 31" o:spid="_x0000_s1043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" fillcolor="#e7e6e6 [3214]" strokecolor="black [3213]" strokeweight="1pt">
                      <v:textbox>
                        <w:txbxContent>
                          <w:p w14:paraId="1C6BE6A2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 w:rsidR="000527ED">
              <w:t>cf</w:t>
            </w:r>
            <w:proofErr w:type="spellEnd"/>
            <w:r w:rsidR="000527ED">
              <w:t xml:space="preserve"> target -o </w:t>
            </w:r>
            <w:proofErr w:type="spellStart"/>
            <w:r w:rsidR="000527ED">
              <w:t>epa-airnow</w:t>
            </w:r>
            <w:proofErr w:type="spellEnd"/>
            <w:r w:rsidR="000527ED">
              <w:t xml:space="preserve"> </w:t>
            </w:r>
            <w:r w:rsidR="000C4E46">
              <w:t>AND</w:t>
            </w:r>
            <w:r w:rsidR="000527ED">
              <w:t xml:space="preserve"> </w:t>
            </w:r>
            <w:proofErr w:type="spellStart"/>
            <w:r w:rsidR="000527ED">
              <w:t>cf</w:t>
            </w:r>
            <w:proofErr w:type="spellEnd"/>
            <w:r w:rsidR="000527ED">
              <w:t xml:space="preserve"> target </w:t>
            </w:r>
            <w:r w:rsidR="00361710">
              <w:t xml:space="preserve">-s </w:t>
            </w:r>
            <w:proofErr w:type="spellStart"/>
            <w:r w:rsidR="00361710">
              <w:t>airnow</w:t>
            </w:r>
            <w:proofErr w:type="spellEnd"/>
            <w:r w:rsidR="00361710">
              <w:t>-prod</w:t>
            </w:r>
          </w:p>
          <w:p w14:paraId="571710F2" w14:textId="42E14FFD" w:rsidR="00361710" w:rsidRDefault="00361710" w:rsidP="00672802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C534CA" wp14:editId="6B86E5FF">
                      <wp:extent cx="95250" cy="83185"/>
                      <wp:effectExtent l="0" t="0" r="19050" b="12065"/>
                      <wp:docPr id="34" name="Flowchart: Proces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EC3A10" w14:textId="77777777" w:rsidR="00361710" w:rsidRDefault="00361710" w:rsidP="00361710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C534CA" id="Flowchart: Process 34" o:spid="_x0000_s1044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Rl9vGq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5DEC3A10" w14:textId="77777777" w:rsidR="00361710" w:rsidRDefault="00361710" w:rsidP="0036171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 w:rsidRPr="000527ED">
              <w:t>cd C:\Users\</w:t>
            </w:r>
            <w:r>
              <w:t>&lt;username&gt;</w:t>
            </w:r>
            <w:r w:rsidRPr="000527ED">
              <w:t>\Sites\devdesktop\airnowgov-dev\prod</w:t>
            </w:r>
          </w:p>
          <w:p w14:paraId="522DC081" w14:textId="79583A22" w:rsidR="00361710" w:rsidRDefault="00361710" w:rsidP="003617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711B63" wp14:editId="6FB1835D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78105</wp:posOffset>
                      </wp:positionV>
                      <wp:extent cx="47625" cy="247650"/>
                      <wp:effectExtent l="38100" t="57150" r="581025" b="95250"/>
                      <wp:wrapNone/>
                      <wp:docPr id="36" name="Connector: Curved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247650"/>
                              </a:xfrm>
                              <a:prstGeom prst="curvedConnector3">
                                <a:avLst>
                                  <a:gd name="adj1" fmla="val -1261787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C1FF9" id="Connector: Curved 36" o:spid="_x0000_s1026" type="#_x0000_t38" style="position:absolute;margin-left:298.1pt;margin-top:6.15pt;width:3.75pt;height:1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" adj="-272546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3EF84B" wp14:editId="4AC83082">
                      <wp:extent cx="95250" cy="83185"/>
                      <wp:effectExtent l="0" t="0" r="19050" b="12065"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B19F00" w14:textId="77777777" w:rsidR="00361710" w:rsidRDefault="00361710" w:rsidP="00361710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3EF84B" id="Flowchart: Process 35" o:spid="_x0000_s1045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" fillcolor="#e7e6e6 [3214]" strokecolor="black [3213]" strokeweight="1pt">
                      <v:textbox>
                        <w:txbxContent>
                          <w:p w14:paraId="6DB19F00" w14:textId="77777777" w:rsidR="00361710" w:rsidRDefault="00361710" w:rsidP="0036171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a         Currently using Blue or Green</w:t>
            </w:r>
          </w:p>
          <w:p w14:paraId="7E71C579" w14:textId="1EB20361" w:rsidR="00361710" w:rsidRDefault="00361710" w:rsidP="00672802">
            <w:r>
              <w:t xml:space="preserve">                                                                                                                                The opposite!</w:t>
            </w:r>
          </w:p>
          <w:p w14:paraId="46E14296" w14:textId="0F178585" w:rsidR="00672802" w:rsidRDefault="00672802" w:rsidP="00672802">
            <w:r>
              <w:t xml:space="preserve">__________________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5AA38F" wp14:editId="7641B21C">
                      <wp:extent cx="95250" cy="83185"/>
                      <wp:effectExtent l="0" t="0" r="19050" b="12065"/>
                      <wp:docPr id="33" name="Flowchart: Proces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511E1F" w14:textId="77777777" w:rsidR="00672802" w:rsidRDefault="00672802" w:rsidP="00672802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5AA38F" id="Flowchart: Process 33" o:spid="_x0000_s1046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o42zNK8CAADd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7B511E1F" w14:textId="77777777" w:rsidR="00672802" w:rsidRDefault="00672802" w:rsidP="006728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 w:rsidR="00361710">
              <w:t>Thus… we are Going ______________</w:t>
            </w:r>
          </w:p>
          <w:p w14:paraId="3CEC3D4A" w14:textId="70C08A9E" w:rsidR="003C0746" w:rsidRDefault="000C4E46" w:rsidP="000C4E46">
            <w:r>
              <w:t xml:space="preserve">                                                                                  “new </w:t>
            </w:r>
            <w:proofErr w:type="gramStart"/>
            <w:r>
              <w:t>color“</w:t>
            </w:r>
            <w:proofErr w:type="gramEnd"/>
          </w:p>
          <w:p w14:paraId="610EF20E" w14:textId="74A329E4" w:rsidR="000C4E46" w:rsidRDefault="000C4E46" w:rsidP="000C4E46">
            <w:r>
              <w:t xml:space="preserve">               Cloud.gov Push &amp; Map</w:t>
            </w:r>
          </w:p>
          <w:p w14:paraId="328B02D8" w14:textId="77777777" w:rsidR="000C4E46" w:rsidRDefault="000C4E46" w:rsidP="000C4E46"/>
          <w:p w14:paraId="1568E997" w14:textId="6CB15691" w:rsidR="000C4E46" w:rsidRDefault="000C4E46" w:rsidP="000C4E46">
            <w:r>
              <w:t xml:space="preserve"> __________________ </w:t>
            </w:r>
            <w:proofErr w:type="spellStart"/>
            <w:r>
              <w:t>cf</w:t>
            </w:r>
            <w:proofErr w:type="spellEnd"/>
            <w:r>
              <w:t xml:space="preserve"> push to “new color”</w:t>
            </w:r>
          </w:p>
          <w:p w14:paraId="6A52FA26" w14:textId="77777777" w:rsidR="000C4E46" w:rsidRDefault="000C4E46" w:rsidP="000C4E46"/>
          <w:p w14:paraId="7D6C1E44" w14:textId="0DF02C9C" w:rsidR="000C4E46" w:rsidRDefault="000C4E46" w:rsidP="000C4E46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4C0B7A" wp14:editId="23613ED5">
                      <wp:extent cx="95250" cy="83185"/>
                      <wp:effectExtent l="0" t="0" r="19050" b="12065"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1A4846" w14:textId="77777777" w:rsidR="000C4E46" w:rsidRDefault="000C4E46" w:rsidP="000C4E46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4C0B7A" id="Flowchart: Process 6" o:spid="_x0000_s1047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" fillcolor="#e7e6e6 [3214]" strokecolor="black [3213]" strokeweight="1pt">
                      <v:textbox>
                        <w:txbxContent>
                          <w:p w14:paraId="521A4846" w14:textId="77777777" w:rsidR="000C4E46" w:rsidRDefault="000C4E46" w:rsidP="000C4E46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map-route app.cloud.gov to “new color” app</w:t>
            </w:r>
          </w:p>
          <w:p w14:paraId="7A441AAC" w14:textId="77777777" w:rsidR="000C4E46" w:rsidRDefault="000C4E46" w:rsidP="000C4E46"/>
          <w:p w14:paraId="5293E37A" w14:textId="00334598" w:rsidR="000C4E46" w:rsidRDefault="000C4E46" w:rsidP="000C4E46">
            <w:r>
              <w:t xml:space="preserve">__________________ Successful test of </w:t>
            </w:r>
            <w:proofErr w:type="spellStart"/>
            <w:r>
              <w:t>airnow</w:t>
            </w:r>
            <w:proofErr w:type="spellEnd"/>
            <w:proofErr w:type="gramStart"/>
            <w:r>
              <w:t>-“</w:t>
            </w:r>
            <w:proofErr w:type="gramEnd"/>
            <w:r>
              <w:t>new color”.app.cloud.gov</w:t>
            </w:r>
          </w:p>
          <w:p w14:paraId="2FD3D3A7" w14:textId="345076F4" w:rsidR="000C4E46" w:rsidRDefault="000C4E46" w:rsidP="000C4E46"/>
          <w:p w14:paraId="215DB549" w14:textId="77BEFADE" w:rsidR="000C4E46" w:rsidRDefault="000C4E46" w:rsidP="000C4E46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4B37C2" wp14:editId="2FA6C1A1">
                      <wp:extent cx="95250" cy="83185"/>
                      <wp:effectExtent l="0" t="0" r="19050" b="12065"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14DF28" w14:textId="77777777" w:rsidR="000C4E46" w:rsidRDefault="000C4E46" w:rsidP="000C4E46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4B37C2" id="Flowchart: Process 24" o:spid="_x0000_s1048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" fillcolor="#e7e6e6 [3214]" strokecolor="black [3213]" strokeweight="1pt">
                      <v:textbox>
                        <w:txbxContent>
                          <w:p w14:paraId="7914DF28" w14:textId="77777777" w:rsidR="000C4E46" w:rsidRDefault="000C4E46" w:rsidP="000C4E46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map-route www.airnow.gov to “new color” app </w:t>
            </w:r>
          </w:p>
          <w:p w14:paraId="21F87231" w14:textId="77777777" w:rsidR="000C4E46" w:rsidRDefault="000C4E46" w:rsidP="000C4E46"/>
          <w:p w14:paraId="204BC8FD" w14:textId="3991C547" w:rsidR="000C4E46" w:rsidRDefault="000C4E46" w:rsidP="000C4E46">
            <w:r>
              <w:t xml:space="preserve">__________________ Successful test of </w:t>
            </w:r>
            <w:hyperlink r:id="rId8" w:history="1">
              <w:r w:rsidR="00DB5591" w:rsidRPr="00FB54B8">
                <w:rPr>
                  <w:rStyle w:val="Hyperlink"/>
                </w:rPr>
                <w:t>www.airnow.gov</w:t>
              </w:r>
            </w:hyperlink>
          </w:p>
          <w:p w14:paraId="7D5DCCE0" w14:textId="77777777" w:rsidR="00DB5591" w:rsidRDefault="00DB5591" w:rsidP="000C4E46"/>
          <w:p w14:paraId="5C183C84" w14:textId="62F040CB" w:rsidR="00DB5591" w:rsidRDefault="00DB5591" w:rsidP="00DB5591">
            <w:r>
              <w:t xml:space="preserve">   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D68120" wp14:editId="4824750D">
                      <wp:extent cx="95250" cy="83185"/>
                      <wp:effectExtent l="0" t="0" r="19050" b="12065"/>
                      <wp:docPr id="2" name="Flowchart: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2C6C44" w14:textId="77777777" w:rsidR="00DB5591" w:rsidRDefault="00DB5591" w:rsidP="00DB5591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D68120" id="Flowchart: Process 2" o:spid="_x0000_s1049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" fillcolor="#e7e6e6 [3214]" strokecolor="black [3213]" strokeweight="1pt">
                      <v:textbox>
                        <w:txbxContent>
                          <w:p w14:paraId="072C6C44" w14:textId="77777777" w:rsidR="00DB5591" w:rsidRDefault="00DB5591" w:rsidP="00DB5591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cf</w:t>
            </w:r>
            <w:proofErr w:type="spellEnd"/>
            <w:r>
              <w:t xml:space="preserve"> </w:t>
            </w:r>
            <w:r>
              <w:t>stop</w:t>
            </w:r>
            <w:r>
              <w:t xml:space="preserve"> “</w:t>
            </w:r>
            <w:r>
              <w:t>old</w:t>
            </w:r>
            <w:r>
              <w:t xml:space="preserve"> color” app </w:t>
            </w:r>
            <w:r>
              <w:t xml:space="preserve">                                                   </w:t>
            </w:r>
          </w:p>
          <w:p w14:paraId="35F2886F" w14:textId="77777777" w:rsidR="00DB5591" w:rsidRDefault="00DB5591" w:rsidP="00DB5591"/>
          <w:p w14:paraId="353CE57E" w14:textId="7C3CEF3B" w:rsidR="00DB5591" w:rsidRDefault="000C4E46" w:rsidP="001514D7">
            <w:r>
              <w:t>__________________ Done!</w:t>
            </w:r>
          </w:p>
          <w:p w14:paraId="116DBE26" w14:textId="078129EC" w:rsidR="00DD020F" w:rsidRDefault="000C4E46" w:rsidP="00DB5591">
            <w:r>
              <w:t xml:space="preserve">                                     Total Time to deploy </w:t>
            </w:r>
            <w:r w:rsidR="00A90E0D">
              <w:t>________________</w:t>
            </w:r>
            <w:r>
              <w:t xml:space="preserve"> minutes</w:t>
            </w:r>
            <w:r w:rsidR="00DB5591">
              <w:t xml:space="preserve">            </w:t>
            </w:r>
            <w:r w:rsidR="00354441">
              <w:t xml:space="preserve">Goal: </w:t>
            </w:r>
            <w:r w:rsidR="000527ED">
              <w:t xml:space="preserve">Less </w:t>
            </w:r>
            <w:r>
              <w:t>than 60 minutes</w:t>
            </w:r>
            <w:r w:rsidR="000527ED">
              <w:t>.</w:t>
            </w:r>
          </w:p>
          <w:p w14:paraId="3D86E8AE" w14:textId="70AF2B35" w:rsidR="00A831F8" w:rsidRPr="00D71966" w:rsidRDefault="00A831F8" w:rsidP="00FA7052">
            <w:pPr>
              <w:rPr>
                <w:szCs w:val="20"/>
              </w:rPr>
            </w:pPr>
          </w:p>
        </w:tc>
      </w:tr>
      <w:tr w:rsidR="00F73C83" w:rsidRPr="00A22F6D" w14:paraId="4B03E594" w14:textId="77777777" w:rsidTr="001514D7">
        <w:tc>
          <w:tcPr>
            <w:tcW w:w="10890" w:type="dxa"/>
            <w:shd w:val="clear" w:color="auto" w:fill="CCCCFF"/>
          </w:tcPr>
          <w:p w14:paraId="40279ECD" w14:textId="3D0378FC" w:rsidR="00F73C83" w:rsidRPr="00EF1CD5" w:rsidRDefault="00F73C83" w:rsidP="00F73C83">
            <w:pPr>
              <w:pStyle w:val="Heading4"/>
            </w:pPr>
            <w:r w:rsidRPr="00EF1CD5">
              <w:lastRenderedPageBreak/>
              <w:t>Document histor</w:t>
            </w:r>
            <w:r w:rsidR="00BC273C">
              <w:t>Y</w:t>
            </w:r>
          </w:p>
        </w:tc>
      </w:tr>
      <w:tr w:rsidR="00F73C83" w:rsidRPr="00A22F6D" w14:paraId="0B2CAA5A" w14:textId="77777777" w:rsidTr="001514D7">
        <w:trPr>
          <w:trHeight w:val="2160"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auto"/>
          </w:tcPr>
          <w:p w14:paraId="650925D0" w14:textId="77777777" w:rsidR="00F73C83" w:rsidRPr="00EF1CD5" w:rsidRDefault="00F73C83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56A6425E" w14:textId="2F9490F7" w:rsidR="00F73C83" w:rsidRDefault="001367B5" w:rsidP="001367B5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2020-07-09</w:t>
            </w:r>
            <w:r w:rsidRPr="00EF1CD5">
              <w:rPr>
                <w:color w:val="auto"/>
                <w:szCs w:val="20"/>
              </w:rPr>
              <w:t xml:space="preserve"> Initial version by </w:t>
            </w:r>
            <w:r>
              <w:rPr>
                <w:color w:val="auto"/>
                <w:szCs w:val="20"/>
              </w:rPr>
              <w:t xml:space="preserve">Chris Wilkes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9B5991" wp14:editId="0EC7C28E">
                      <wp:extent cx="95250" cy="83185"/>
                      <wp:effectExtent l="0" t="0" r="19050" b="12065"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5250" cy="831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FBCAC0" w14:textId="77777777" w:rsidR="001367B5" w:rsidRDefault="001367B5" w:rsidP="001367B5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9B5991" id="Flowchart: Process 8" o:spid="_x0000_s1050" type="#_x0000_t109" style="width:7.5pt;height:6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" fillcolor="#e7e6e6 [3214]" strokecolor="black [3213]" strokeweight="1pt">
                      <v:textbox>
                        <w:txbxContent>
                          <w:p w14:paraId="74FBCAC0" w14:textId="77777777" w:rsidR="001367B5" w:rsidRDefault="001367B5" w:rsidP="001367B5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C489795" w14:textId="7C34DE02" w:rsidR="001367B5" w:rsidRDefault="001367B5" w:rsidP="001367B5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2020-07-09</w:t>
            </w:r>
            <w:r w:rsidRPr="00EF1CD5">
              <w:rPr>
                <w:color w:val="auto"/>
                <w:szCs w:val="20"/>
              </w:rPr>
              <w:t xml:space="preserve"> </w:t>
            </w:r>
            <w:r>
              <w:rPr>
                <w:color w:val="auto"/>
                <w:szCs w:val="20"/>
              </w:rPr>
              <w:t>Updates by</w:t>
            </w:r>
            <w:r w:rsidRPr="00EF1CD5">
              <w:rPr>
                <w:color w:val="auto"/>
                <w:szCs w:val="20"/>
              </w:rPr>
              <w:t xml:space="preserve"> </w:t>
            </w:r>
            <w:proofErr w:type="spellStart"/>
            <w:r w:rsidRPr="00EF1CD5">
              <w:rPr>
                <w:color w:val="auto"/>
                <w:szCs w:val="20"/>
              </w:rPr>
              <w:t>by</w:t>
            </w:r>
            <w:proofErr w:type="spellEnd"/>
            <w:r w:rsidRPr="00EF1CD5">
              <w:rPr>
                <w:color w:val="auto"/>
                <w:szCs w:val="20"/>
              </w:rPr>
              <w:t xml:space="preserve"> </w:t>
            </w:r>
            <w:r>
              <w:rPr>
                <w:color w:val="auto"/>
                <w:szCs w:val="20"/>
              </w:rPr>
              <w:t>Chris Wilkes</w:t>
            </w:r>
            <w:r>
              <w:rPr>
                <w:color w:val="auto"/>
                <w:szCs w:val="20"/>
              </w:rPr>
              <w:t xml:space="preserve">; Add Date; Add Reload Cache on </w:t>
            </w:r>
            <w:proofErr w:type="spellStart"/>
            <w:r>
              <w:rPr>
                <w:color w:val="auto"/>
                <w:szCs w:val="20"/>
              </w:rPr>
              <w:t>DevCloud</w:t>
            </w:r>
            <w:proofErr w:type="spellEnd"/>
            <w:r>
              <w:rPr>
                <w:color w:val="auto"/>
                <w:szCs w:val="20"/>
              </w:rPr>
              <w:t>; Add Stop “old color” app</w:t>
            </w:r>
            <w:r>
              <w:rPr>
                <w:color w:val="auto"/>
                <w:szCs w:val="20"/>
              </w:rPr>
              <w:t xml:space="preserve">  </w:t>
            </w:r>
          </w:p>
          <w:p w14:paraId="306AC5A2" w14:textId="207F81E0" w:rsidR="001367B5" w:rsidRPr="00EF1CD5" w:rsidRDefault="001367B5" w:rsidP="00AF44A8">
            <w:pPr>
              <w:pStyle w:val="BodyText3example"/>
              <w:ind w:left="0"/>
              <w:rPr>
                <w:color w:val="auto"/>
                <w:szCs w:val="20"/>
              </w:rPr>
            </w:pPr>
          </w:p>
        </w:tc>
      </w:tr>
    </w:tbl>
    <w:p w14:paraId="4B8FF1A5" w14:textId="52C7238C" w:rsidR="000D5C62" w:rsidRDefault="000D5C62" w:rsidP="00674B20"/>
    <w:p w14:paraId="079D17D7" w14:textId="765B67D7" w:rsidR="00432F5C" w:rsidRDefault="00432F5C" w:rsidP="00674B20">
      <w:bookmarkStart w:id="0" w:name="_GoBack"/>
      <w:bookmarkEnd w:id="0"/>
    </w:p>
    <w:sectPr w:rsidR="00432F5C" w:rsidSect="00CE5C9B">
      <w:footerReference w:type="default" r:id="rId9"/>
      <w:pgSz w:w="12240" w:h="15840"/>
      <w:pgMar w:top="630" w:right="1440" w:bottom="720" w:left="1440" w:header="720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F4B5" w14:textId="77777777" w:rsidR="00723A40" w:rsidRDefault="00723A40">
      <w:r>
        <w:separator/>
      </w:r>
    </w:p>
  </w:endnote>
  <w:endnote w:type="continuationSeparator" w:id="0">
    <w:p w14:paraId="42E2FC34" w14:textId="77777777" w:rsidR="00723A40" w:rsidRDefault="0072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BC19" w14:textId="2C278B7A" w:rsidR="00126CEE" w:rsidRDefault="00ED176C">
    <w:pPr>
      <w:pStyle w:val="Footer"/>
    </w:pPr>
    <w:proofErr w:type="spellStart"/>
    <w:r>
      <w:t>AirNowDrupal</w:t>
    </w:r>
    <w:proofErr w:type="spellEnd"/>
    <w:r w:rsidR="006B57EF">
      <w:t xml:space="preserve"> Deployment</w:t>
    </w:r>
    <w:r>
      <w:t xml:space="preserve"> Checklist</w:t>
    </w:r>
    <w:r w:rsidR="00B205F5"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C25F9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806674">
      <w:rPr>
        <w:noProof/>
      </w:rPr>
      <w:t>7/13/2020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720F" w14:textId="77777777" w:rsidR="00723A40" w:rsidRDefault="00723A40">
      <w:r>
        <w:separator/>
      </w:r>
    </w:p>
  </w:footnote>
  <w:footnote w:type="continuationSeparator" w:id="0">
    <w:p w14:paraId="67F47120" w14:textId="77777777" w:rsidR="00723A40" w:rsidRDefault="0072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2C2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207F1"/>
    <w:multiLevelType w:val="hybridMultilevel"/>
    <w:tmpl w:val="85D84D4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37C97"/>
    <w:multiLevelType w:val="hybridMultilevel"/>
    <w:tmpl w:val="FDF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C794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74"/>
    <w:rsid w:val="00001573"/>
    <w:rsid w:val="000019A4"/>
    <w:rsid w:val="00007843"/>
    <w:rsid w:val="00013BDF"/>
    <w:rsid w:val="00016BFE"/>
    <w:rsid w:val="00020F43"/>
    <w:rsid w:val="00021362"/>
    <w:rsid w:val="00021D6F"/>
    <w:rsid w:val="000324C6"/>
    <w:rsid w:val="0003311B"/>
    <w:rsid w:val="000362D6"/>
    <w:rsid w:val="0004247A"/>
    <w:rsid w:val="00046AF7"/>
    <w:rsid w:val="00051744"/>
    <w:rsid w:val="000523B8"/>
    <w:rsid w:val="000527ED"/>
    <w:rsid w:val="00052F02"/>
    <w:rsid w:val="00057830"/>
    <w:rsid w:val="0006039D"/>
    <w:rsid w:val="00060BCC"/>
    <w:rsid w:val="00064302"/>
    <w:rsid w:val="000809E3"/>
    <w:rsid w:val="0008324A"/>
    <w:rsid w:val="000B1075"/>
    <w:rsid w:val="000B1FDE"/>
    <w:rsid w:val="000C0491"/>
    <w:rsid w:val="000C24EE"/>
    <w:rsid w:val="000C3FA8"/>
    <w:rsid w:val="000C4E46"/>
    <w:rsid w:val="000C5873"/>
    <w:rsid w:val="000D1018"/>
    <w:rsid w:val="000D4227"/>
    <w:rsid w:val="000D5C62"/>
    <w:rsid w:val="000D77F2"/>
    <w:rsid w:val="000E1475"/>
    <w:rsid w:val="000E1617"/>
    <w:rsid w:val="000E323E"/>
    <w:rsid w:val="000E4FBA"/>
    <w:rsid w:val="000F0114"/>
    <w:rsid w:val="00117323"/>
    <w:rsid w:val="00126CEE"/>
    <w:rsid w:val="0012718C"/>
    <w:rsid w:val="001367B5"/>
    <w:rsid w:val="0014491D"/>
    <w:rsid w:val="0014617E"/>
    <w:rsid w:val="001514D7"/>
    <w:rsid w:val="0015292B"/>
    <w:rsid w:val="00163AE3"/>
    <w:rsid w:val="0017145E"/>
    <w:rsid w:val="001745CC"/>
    <w:rsid w:val="00176C8B"/>
    <w:rsid w:val="001A20BA"/>
    <w:rsid w:val="001A22FF"/>
    <w:rsid w:val="001A6DA0"/>
    <w:rsid w:val="001B16A0"/>
    <w:rsid w:val="001C3A43"/>
    <w:rsid w:val="001C4D2A"/>
    <w:rsid w:val="001E2573"/>
    <w:rsid w:val="002002A2"/>
    <w:rsid w:val="00200737"/>
    <w:rsid w:val="002013CC"/>
    <w:rsid w:val="0020509C"/>
    <w:rsid w:val="002073E4"/>
    <w:rsid w:val="00211AE5"/>
    <w:rsid w:val="0022141B"/>
    <w:rsid w:val="00226041"/>
    <w:rsid w:val="00227A08"/>
    <w:rsid w:val="0023474C"/>
    <w:rsid w:val="00241ACA"/>
    <w:rsid w:val="00247E02"/>
    <w:rsid w:val="00255566"/>
    <w:rsid w:val="00255707"/>
    <w:rsid w:val="0025782A"/>
    <w:rsid w:val="0027362D"/>
    <w:rsid w:val="00276DA1"/>
    <w:rsid w:val="002805D0"/>
    <w:rsid w:val="00295AB6"/>
    <w:rsid w:val="00296A8D"/>
    <w:rsid w:val="002B082B"/>
    <w:rsid w:val="002C1A2E"/>
    <w:rsid w:val="002C2896"/>
    <w:rsid w:val="002C41C1"/>
    <w:rsid w:val="002F5D59"/>
    <w:rsid w:val="002F7097"/>
    <w:rsid w:val="003063C8"/>
    <w:rsid w:val="00326AC9"/>
    <w:rsid w:val="00334F66"/>
    <w:rsid w:val="00347B89"/>
    <w:rsid w:val="003539FB"/>
    <w:rsid w:val="00353E74"/>
    <w:rsid w:val="00354441"/>
    <w:rsid w:val="00361710"/>
    <w:rsid w:val="00361FC5"/>
    <w:rsid w:val="00374FCE"/>
    <w:rsid w:val="00380BCC"/>
    <w:rsid w:val="00380FA7"/>
    <w:rsid w:val="003958E5"/>
    <w:rsid w:val="00397C74"/>
    <w:rsid w:val="003A0BE0"/>
    <w:rsid w:val="003A3BEC"/>
    <w:rsid w:val="003A43BD"/>
    <w:rsid w:val="003A514E"/>
    <w:rsid w:val="003B061B"/>
    <w:rsid w:val="003B7090"/>
    <w:rsid w:val="003C0746"/>
    <w:rsid w:val="003E2A52"/>
    <w:rsid w:val="003E3793"/>
    <w:rsid w:val="00416160"/>
    <w:rsid w:val="00432F5C"/>
    <w:rsid w:val="004357F2"/>
    <w:rsid w:val="004454D4"/>
    <w:rsid w:val="00453C1E"/>
    <w:rsid w:val="004655EC"/>
    <w:rsid w:val="00472E33"/>
    <w:rsid w:val="00476139"/>
    <w:rsid w:val="00485EBC"/>
    <w:rsid w:val="004967F9"/>
    <w:rsid w:val="00497FED"/>
    <w:rsid w:val="004A4974"/>
    <w:rsid w:val="004B075D"/>
    <w:rsid w:val="004B65CC"/>
    <w:rsid w:val="004C3558"/>
    <w:rsid w:val="004C5509"/>
    <w:rsid w:val="004C612A"/>
    <w:rsid w:val="004D6230"/>
    <w:rsid w:val="004E491A"/>
    <w:rsid w:val="004F2026"/>
    <w:rsid w:val="004F24E5"/>
    <w:rsid w:val="004F4042"/>
    <w:rsid w:val="005056D9"/>
    <w:rsid w:val="0051348E"/>
    <w:rsid w:val="00520719"/>
    <w:rsid w:val="005223A4"/>
    <w:rsid w:val="00540362"/>
    <w:rsid w:val="00541C30"/>
    <w:rsid w:val="00544BC4"/>
    <w:rsid w:val="005574F8"/>
    <w:rsid w:val="005661D7"/>
    <w:rsid w:val="00571D45"/>
    <w:rsid w:val="0057797C"/>
    <w:rsid w:val="00582FFF"/>
    <w:rsid w:val="00593829"/>
    <w:rsid w:val="005A037C"/>
    <w:rsid w:val="005A426B"/>
    <w:rsid w:val="005A683E"/>
    <w:rsid w:val="005B022C"/>
    <w:rsid w:val="005B321C"/>
    <w:rsid w:val="005B58ED"/>
    <w:rsid w:val="005C0BE6"/>
    <w:rsid w:val="005C25F9"/>
    <w:rsid w:val="005C6EEA"/>
    <w:rsid w:val="005C7481"/>
    <w:rsid w:val="005F6C88"/>
    <w:rsid w:val="00603505"/>
    <w:rsid w:val="0061391B"/>
    <w:rsid w:val="00616365"/>
    <w:rsid w:val="0062725C"/>
    <w:rsid w:val="0063370D"/>
    <w:rsid w:val="0064624F"/>
    <w:rsid w:val="0065283E"/>
    <w:rsid w:val="0066631E"/>
    <w:rsid w:val="00666749"/>
    <w:rsid w:val="00672802"/>
    <w:rsid w:val="00674B20"/>
    <w:rsid w:val="00675DE5"/>
    <w:rsid w:val="00684881"/>
    <w:rsid w:val="00690A30"/>
    <w:rsid w:val="006916A4"/>
    <w:rsid w:val="00695DE1"/>
    <w:rsid w:val="00696480"/>
    <w:rsid w:val="006B57EF"/>
    <w:rsid w:val="006C52B4"/>
    <w:rsid w:val="006C77D9"/>
    <w:rsid w:val="006D36E0"/>
    <w:rsid w:val="006E2179"/>
    <w:rsid w:val="00702138"/>
    <w:rsid w:val="00702427"/>
    <w:rsid w:val="007025BD"/>
    <w:rsid w:val="00722DBB"/>
    <w:rsid w:val="00723A40"/>
    <w:rsid w:val="007264C8"/>
    <w:rsid w:val="007324BC"/>
    <w:rsid w:val="00740AA0"/>
    <w:rsid w:val="00741974"/>
    <w:rsid w:val="00744751"/>
    <w:rsid w:val="0074538F"/>
    <w:rsid w:val="00751FA6"/>
    <w:rsid w:val="0076292D"/>
    <w:rsid w:val="00795BFC"/>
    <w:rsid w:val="007A1F13"/>
    <w:rsid w:val="007B0B8B"/>
    <w:rsid w:val="007C3D9D"/>
    <w:rsid w:val="007C6427"/>
    <w:rsid w:val="007D17AF"/>
    <w:rsid w:val="007D214A"/>
    <w:rsid w:val="007E545B"/>
    <w:rsid w:val="007E6FE3"/>
    <w:rsid w:val="00800C27"/>
    <w:rsid w:val="00806674"/>
    <w:rsid w:val="008206CB"/>
    <w:rsid w:val="00821428"/>
    <w:rsid w:val="008308F7"/>
    <w:rsid w:val="008337FC"/>
    <w:rsid w:val="008340F9"/>
    <w:rsid w:val="00845D54"/>
    <w:rsid w:val="008644F2"/>
    <w:rsid w:val="0087273C"/>
    <w:rsid w:val="008912E9"/>
    <w:rsid w:val="008A3ADD"/>
    <w:rsid w:val="008A62FB"/>
    <w:rsid w:val="008B039C"/>
    <w:rsid w:val="008C233A"/>
    <w:rsid w:val="008C295A"/>
    <w:rsid w:val="008D25FC"/>
    <w:rsid w:val="008E3359"/>
    <w:rsid w:val="008E54F9"/>
    <w:rsid w:val="008E6B22"/>
    <w:rsid w:val="008F240E"/>
    <w:rsid w:val="008F4910"/>
    <w:rsid w:val="008F56A4"/>
    <w:rsid w:val="008F680B"/>
    <w:rsid w:val="0090217B"/>
    <w:rsid w:val="00907E82"/>
    <w:rsid w:val="00911F1A"/>
    <w:rsid w:val="00916582"/>
    <w:rsid w:val="009211D0"/>
    <w:rsid w:val="00933825"/>
    <w:rsid w:val="0094138F"/>
    <w:rsid w:val="00942AAE"/>
    <w:rsid w:val="0094430A"/>
    <w:rsid w:val="009469CC"/>
    <w:rsid w:val="00946C15"/>
    <w:rsid w:val="00946E72"/>
    <w:rsid w:val="00951B61"/>
    <w:rsid w:val="00953CA4"/>
    <w:rsid w:val="00953F8B"/>
    <w:rsid w:val="00984464"/>
    <w:rsid w:val="00990172"/>
    <w:rsid w:val="00992C88"/>
    <w:rsid w:val="00997CD5"/>
    <w:rsid w:val="009A61DD"/>
    <w:rsid w:val="009A7D27"/>
    <w:rsid w:val="009C0117"/>
    <w:rsid w:val="009C2B3B"/>
    <w:rsid w:val="009C5469"/>
    <w:rsid w:val="009C61FA"/>
    <w:rsid w:val="009E09EA"/>
    <w:rsid w:val="009E2677"/>
    <w:rsid w:val="009F5A3D"/>
    <w:rsid w:val="00A02B4C"/>
    <w:rsid w:val="00A031EE"/>
    <w:rsid w:val="00A079FA"/>
    <w:rsid w:val="00A10500"/>
    <w:rsid w:val="00A22F6D"/>
    <w:rsid w:val="00A27968"/>
    <w:rsid w:val="00A33B4C"/>
    <w:rsid w:val="00A44DEF"/>
    <w:rsid w:val="00A5015F"/>
    <w:rsid w:val="00A50489"/>
    <w:rsid w:val="00A7029B"/>
    <w:rsid w:val="00A735C6"/>
    <w:rsid w:val="00A8101C"/>
    <w:rsid w:val="00A82B6B"/>
    <w:rsid w:val="00A831F8"/>
    <w:rsid w:val="00A8595B"/>
    <w:rsid w:val="00A90E0D"/>
    <w:rsid w:val="00A90EB8"/>
    <w:rsid w:val="00AA053D"/>
    <w:rsid w:val="00AA202F"/>
    <w:rsid w:val="00AA7E08"/>
    <w:rsid w:val="00AB4A3F"/>
    <w:rsid w:val="00AB595E"/>
    <w:rsid w:val="00AC2B94"/>
    <w:rsid w:val="00AC4E6B"/>
    <w:rsid w:val="00AD5A2E"/>
    <w:rsid w:val="00AD65C3"/>
    <w:rsid w:val="00AE08E2"/>
    <w:rsid w:val="00AE3082"/>
    <w:rsid w:val="00AE5251"/>
    <w:rsid w:val="00AE70B9"/>
    <w:rsid w:val="00AF0735"/>
    <w:rsid w:val="00AF44A8"/>
    <w:rsid w:val="00B1468A"/>
    <w:rsid w:val="00B16BEE"/>
    <w:rsid w:val="00B205F5"/>
    <w:rsid w:val="00B23185"/>
    <w:rsid w:val="00B2417B"/>
    <w:rsid w:val="00B24582"/>
    <w:rsid w:val="00B25BA3"/>
    <w:rsid w:val="00B34602"/>
    <w:rsid w:val="00B446AB"/>
    <w:rsid w:val="00B4741A"/>
    <w:rsid w:val="00B51975"/>
    <w:rsid w:val="00B62B59"/>
    <w:rsid w:val="00B660E4"/>
    <w:rsid w:val="00B75780"/>
    <w:rsid w:val="00B8304D"/>
    <w:rsid w:val="00B8609E"/>
    <w:rsid w:val="00B93E55"/>
    <w:rsid w:val="00BA58A0"/>
    <w:rsid w:val="00BB3D70"/>
    <w:rsid w:val="00BB51EA"/>
    <w:rsid w:val="00BC01FE"/>
    <w:rsid w:val="00BC1525"/>
    <w:rsid w:val="00BC273C"/>
    <w:rsid w:val="00BC38F4"/>
    <w:rsid w:val="00BC7CE4"/>
    <w:rsid w:val="00BD693F"/>
    <w:rsid w:val="00C0162B"/>
    <w:rsid w:val="00C0391D"/>
    <w:rsid w:val="00C06E1B"/>
    <w:rsid w:val="00C1339B"/>
    <w:rsid w:val="00C23D1A"/>
    <w:rsid w:val="00C312CD"/>
    <w:rsid w:val="00C35E84"/>
    <w:rsid w:val="00C41C04"/>
    <w:rsid w:val="00C5261D"/>
    <w:rsid w:val="00C52D0D"/>
    <w:rsid w:val="00C55C38"/>
    <w:rsid w:val="00C657D8"/>
    <w:rsid w:val="00C700E8"/>
    <w:rsid w:val="00C7443E"/>
    <w:rsid w:val="00C745B7"/>
    <w:rsid w:val="00C77DC7"/>
    <w:rsid w:val="00C800C7"/>
    <w:rsid w:val="00C94773"/>
    <w:rsid w:val="00C94864"/>
    <w:rsid w:val="00CA344F"/>
    <w:rsid w:val="00CA3EBB"/>
    <w:rsid w:val="00CA64B7"/>
    <w:rsid w:val="00CC3510"/>
    <w:rsid w:val="00CC5C2C"/>
    <w:rsid w:val="00CC6F2C"/>
    <w:rsid w:val="00CE5B8B"/>
    <w:rsid w:val="00CE5C9B"/>
    <w:rsid w:val="00CF3753"/>
    <w:rsid w:val="00D05F64"/>
    <w:rsid w:val="00D22DE6"/>
    <w:rsid w:val="00D310E4"/>
    <w:rsid w:val="00D32387"/>
    <w:rsid w:val="00D46D10"/>
    <w:rsid w:val="00D50F61"/>
    <w:rsid w:val="00D6224B"/>
    <w:rsid w:val="00D7106D"/>
    <w:rsid w:val="00D71966"/>
    <w:rsid w:val="00D72C8F"/>
    <w:rsid w:val="00D94CED"/>
    <w:rsid w:val="00DB45D6"/>
    <w:rsid w:val="00DB5591"/>
    <w:rsid w:val="00DC3378"/>
    <w:rsid w:val="00DD020F"/>
    <w:rsid w:val="00DD11D7"/>
    <w:rsid w:val="00DD1BC1"/>
    <w:rsid w:val="00DD70E7"/>
    <w:rsid w:val="00DE1C93"/>
    <w:rsid w:val="00DE3625"/>
    <w:rsid w:val="00DF05AC"/>
    <w:rsid w:val="00DF0D66"/>
    <w:rsid w:val="00E040F7"/>
    <w:rsid w:val="00E1152F"/>
    <w:rsid w:val="00E13BA1"/>
    <w:rsid w:val="00E256A0"/>
    <w:rsid w:val="00E330F2"/>
    <w:rsid w:val="00E345ED"/>
    <w:rsid w:val="00E364EF"/>
    <w:rsid w:val="00E47378"/>
    <w:rsid w:val="00E57E3B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A79E9"/>
    <w:rsid w:val="00EB5339"/>
    <w:rsid w:val="00ED176C"/>
    <w:rsid w:val="00ED1F05"/>
    <w:rsid w:val="00EE6B80"/>
    <w:rsid w:val="00EF1CD5"/>
    <w:rsid w:val="00EF793C"/>
    <w:rsid w:val="00F151DB"/>
    <w:rsid w:val="00F33943"/>
    <w:rsid w:val="00F34A27"/>
    <w:rsid w:val="00F4346B"/>
    <w:rsid w:val="00F4471B"/>
    <w:rsid w:val="00F47474"/>
    <w:rsid w:val="00F73C83"/>
    <w:rsid w:val="00F82682"/>
    <w:rsid w:val="00F8742E"/>
    <w:rsid w:val="00F93742"/>
    <w:rsid w:val="00F94720"/>
    <w:rsid w:val="00FA482B"/>
    <w:rsid w:val="00FA7052"/>
    <w:rsid w:val="00FB2273"/>
    <w:rsid w:val="00FB782D"/>
    <w:rsid w:val="00FD1CD3"/>
    <w:rsid w:val="00FD2126"/>
    <w:rsid w:val="00FD269C"/>
    <w:rsid w:val="00FD65AA"/>
    <w:rsid w:val="00FE186A"/>
    <w:rsid w:val="00FF061A"/>
    <w:rsid w:val="00FF10AF"/>
    <w:rsid w:val="00FF3238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4"/>
      </w:numPr>
    </w:pPr>
  </w:style>
  <w:style w:type="paragraph" w:styleId="ListBullet">
    <w:name w:val="List Bullet"/>
    <w:basedOn w:val="Normal"/>
    <w:rsid w:val="00046AF7"/>
    <w:pPr>
      <w:numPr>
        <w:numId w:val="1"/>
      </w:numPr>
    </w:pPr>
  </w:style>
  <w:style w:type="paragraph" w:styleId="ListBullet2">
    <w:name w:val="List Bullet 2"/>
    <w:basedOn w:val="Normal"/>
    <w:rsid w:val="00046AF7"/>
    <w:pPr>
      <w:numPr>
        <w:numId w:val="2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3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4D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31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now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BBB94-ED01-44D0-A23C-CBEBFCB9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2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3</cp:revision>
  <cp:lastPrinted>2018-09-25T16:07:00Z</cp:lastPrinted>
  <dcterms:created xsi:type="dcterms:W3CDTF">2020-07-14T00:14:00Z</dcterms:created>
  <dcterms:modified xsi:type="dcterms:W3CDTF">2020-07-14T00:15:00Z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