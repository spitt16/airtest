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7A7755E1" w:rsidR="006C77D9" w:rsidRPr="00877C71" w:rsidRDefault="007860D6" w:rsidP="00FB782D">
            <w:pPr>
              <w:pStyle w:val="Heading1"/>
            </w:pPr>
            <w:r>
              <w:t>Removing Unused Files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2849AA71" w:rsidR="00353E74" w:rsidRPr="00046AF7" w:rsidRDefault="007860D6" w:rsidP="00FB782D">
            <w:pPr>
              <w:pStyle w:val="Heading5"/>
            </w:pPr>
            <w:r>
              <w:t>04/2</w:t>
            </w:r>
            <w:r w:rsidR="00884A57">
              <w:t>9</w:t>
            </w:r>
            <w:r>
              <w:t>/2021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240A3" w14:textId="77777777" w:rsidR="008E54F9" w:rsidRPr="007860D6" w:rsidRDefault="008E54F9" w:rsidP="00A22F6D">
            <w:pPr>
              <w:pStyle w:val="BodyText3example"/>
              <w:ind w:left="0"/>
              <w:rPr>
                <w:color w:val="FF0000"/>
                <w:szCs w:val="20"/>
              </w:rPr>
            </w:pPr>
          </w:p>
          <w:p w14:paraId="2E5AB6D7" w14:textId="60AA1C0A" w:rsidR="004415F6" w:rsidRPr="004415F6" w:rsidRDefault="00255707" w:rsidP="00DA5492">
            <w:pPr>
              <w:rPr>
                <w:sz w:val="22"/>
                <w:szCs w:val="22"/>
              </w:rPr>
            </w:pPr>
            <w:r w:rsidRPr="00DA5492">
              <w:rPr>
                <w:sz w:val="22"/>
                <w:szCs w:val="22"/>
              </w:rPr>
              <w:t xml:space="preserve">This is the procedure </w:t>
            </w:r>
            <w:r w:rsidR="00DA5492" w:rsidRPr="00DA5492">
              <w:rPr>
                <w:sz w:val="22"/>
                <w:szCs w:val="22"/>
              </w:rPr>
              <w:t xml:space="preserve">to </w:t>
            </w:r>
            <w:r w:rsidR="00E5608A">
              <w:rPr>
                <w:sz w:val="22"/>
                <w:szCs w:val="22"/>
              </w:rPr>
              <w:t>r</w:t>
            </w:r>
            <w:r w:rsidR="00DA5492" w:rsidRPr="00DA5492">
              <w:rPr>
                <w:sz w:val="22"/>
                <w:szCs w:val="22"/>
              </w:rPr>
              <w:t xml:space="preserve">emove </w:t>
            </w:r>
            <w:r w:rsidR="00E5608A">
              <w:rPr>
                <w:sz w:val="22"/>
                <w:szCs w:val="22"/>
              </w:rPr>
              <w:t>u</w:t>
            </w:r>
            <w:r w:rsidR="00DA5492" w:rsidRPr="00DA5492">
              <w:rPr>
                <w:sz w:val="22"/>
                <w:szCs w:val="22"/>
              </w:rPr>
              <w:t xml:space="preserve">nused Files from the AirNowDrupal site using </w:t>
            </w:r>
            <w:proofErr w:type="spellStart"/>
            <w:r w:rsidR="00DA5492" w:rsidRPr="00E5608A">
              <w:rPr>
                <w:i/>
                <w:iCs/>
                <w:sz w:val="22"/>
                <w:szCs w:val="22"/>
              </w:rPr>
              <w:t>drush</w:t>
            </w:r>
            <w:proofErr w:type="spellEnd"/>
            <w:r w:rsidR="00DA5492" w:rsidRPr="00DA5492">
              <w:rPr>
                <w:sz w:val="22"/>
                <w:szCs w:val="22"/>
              </w:rPr>
              <w:t xml:space="preserve"> commands</w:t>
            </w:r>
            <w:r w:rsidR="00DA5492">
              <w:rPr>
                <w:sz w:val="22"/>
                <w:szCs w:val="22"/>
              </w:rPr>
              <w:t>. It uses the “Fancy File Delete” and the “Views Bulk Operations</w:t>
            </w:r>
            <w:r w:rsidR="00E5541A">
              <w:rPr>
                <w:sz w:val="22"/>
                <w:szCs w:val="22"/>
              </w:rPr>
              <w:t>”</w:t>
            </w:r>
            <w:r w:rsidR="00DA5492">
              <w:rPr>
                <w:sz w:val="22"/>
                <w:szCs w:val="22"/>
              </w:rPr>
              <w:t xml:space="preserve"> </w:t>
            </w:r>
            <w:r w:rsidR="00E5541A">
              <w:rPr>
                <w:sz w:val="22"/>
                <w:szCs w:val="22"/>
              </w:rPr>
              <w:t>m</w:t>
            </w:r>
            <w:r w:rsidR="00DA5492">
              <w:rPr>
                <w:sz w:val="22"/>
                <w:szCs w:val="22"/>
              </w:rPr>
              <w:t>odule</w:t>
            </w:r>
            <w:r w:rsidR="00E5541A">
              <w:rPr>
                <w:sz w:val="22"/>
                <w:szCs w:val="22"/>
              </w:rPr>
              <w:t>s</w:t>
            </w:r>
            <w:r w:rsidR="00DA5492">
              <w:rPr>
                <w:sz w:val="22"/>
                <w:szCs w:val="22"/>
              </w:rPr>
              <w:t xml:space="preserve">. The “Fancy File Delete” commands will remove </w:t>
            </w:r>
            <w:r w:rsidR="00E5541A">
              <w:rPr>
                <w:sz w:val="22"/>
                <w:szCs w:val="22"/>
              </w:rPr>
              <w:t>C</w:t>
            </w:r>
            <w:r w:rsidR="00DA5492">
              <w:rPr>
                <w:sz w:val="22"/>
                <w:szCs w:val="22"/>
              </w:rPr>
              <w:t xml:space="preserve">ontent database references AND the actual </w:t>
            </w:r>
            <w:r w:rsidR="00E5541A">
              <w:rPr>
                <w:sz w:val="22"/>
                <w:szCs w:val="22"/>
              </w:rPr>
              <w:t>F</w:t>
            </w:r>
            <w:r w:rsidR="00DA5492">
              <w:rPr>
                <w:sz w:val="22"/>
                <w:szCs w:val="22"/>
              </w:rPr>
              <w:t>iles</w:t>
            </w:r>
            <w:r w:rsidR="00E5541A">
              <w:rPr>
                <w:sz w:val="22"/>
                <w:szCs w:val="22"/>
              </w:rPr>
              <w:t xml:space="preserve">. </w:t>
            </w:r>
            <w:r w:rsidR="00DA5492">
              <w:rPr>
                <w:sz w:val="22"/>
                <w:szCs w:val="22"/>
              </w:rPr>
              <w:t>Unused files are those which are not currently published.</w:t>
            </w:r>
            <w:r w:rsidR="00ED1A2B">
              <w:rPr>
                <w:sz w:val="22"/>
                <w:szCs w:val="22"/>
              </w:rPr>
              <w:t xml:space="preserve"> </w:t>
            </w:r>
            <w:r w:rsidR="004415F6" w:rsidRPr="004415F6">
              <w:rPr>
                <w:sz w:val="22"/>
                <w:szCs w:val="22"/>
              </w:rPr>
              <w:t>This procedure assumes Drupal Core 8.7.7</w:t>
            </w:r>
            <w:r w:rsidR="00E5541A">
              <w:rPr>
                <w:sz w:val="22"/>
                <w:szCs w:val="22"/>
              </w:rPr>
              <w:t xml:space="preserve"> is installed.</w:t>
            </w:r>
          </w:p>
          <w:p w14:paraId="4DC3A0C0" w14:textId="77777777" w:rsidR="00AD65C3" w:rsidRPr="007860D6" w:rsidRDefault="00AD65C3" w:rsidP="00AD65C3">
            <w:pPr>
              <w:rPr>
                <w:color w:val="FF0000"/>
                <w:sz w:val="22"/>
                <w:szCs w:val="22"/>
              </w:rPr>
            </w:pPr>
          </w:p>
          <w:p w14:paraId="64FAC428" w14:textId="77777777" w:rsidR="00255707" w:rsidRPr="00DA5492" w:rsidRDefault="00255707" w:rsidP="00AD65C3">
            <w:pPr>
              <w:rPr>
                <w:sz w:val="22"/>
                <w:szCs w:val="22"/>
              </w:rPr>
            </w:pPr>
            <w:r w:rsidRPr="00DA5492">
              <w:rPr>
                <w:sz w:val="22"/>
                <w:szCs w:val="22"/>
              </w:rPr>
              <w:t>Big Picture:</w:t>
            </w:r>
          </w:p>
          <w:p w14:paraId="03442DA4" w14:textId="3AE7171E" w:rsidR="00072867" w:rsidRPr="00DA5492" w:rsidRDefault="00DA5492" w:rsidP="0005411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A5492">
              <w:rPr>
                <w:sz w:val="22"/>
                <w:szCs w:val="22"/>
              </w:rPr>
              <w:t>Pull the current Files to your local host.</w:t>
            </w:r>
          </w:p>
          <w:p w14:paraId="4E6EA427" w14:textId="4577E8EB" w:rsidR="00DA5492" w:rsidRPr="00DA5492" w:rsidRDefault="00DA5492" w:rsidP="0005411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A5492">
              <w:rPr>
                <w:sz w:val="22"/>
                <w:szCs w:val="22"/>
              </w:rPr>
              <w:t>Install the required modules.</w:t>
            </w:r>
          </w:p>
          <w:p w14:paraId="797B9348" w14:textId="77777777" w:rsidR="00DA5492" w:rsidRPr="00DA5492" w:rsidRDefault="00DA5492" w:rsidP="0005411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A5492">
              <w:rPr>
                <w:sz w:val="22"/>
                <w:szCs w:val="22"/>
              </w:rPr>
              <w:t>Run the “Fancy File Delete” commands.</w:t>
            </w:r>
          </w:p>
          <w:p w14:paraId="34DA51CA" w14:textId="77777777" w:rsidR="00544BC4" w:rsidRPr="00DA5492" w:rsidRDefault="00DA5492" w:rsidP="0005411D">
            <w:pPr>
              <w:numPr>
                <w:ilvl w:val="0"/>
                <w:numId w:val="12"/>
              </w:numPr>
              <w:rPr>
                <w:szCs w:val="20"/>
              </w:rPr>
            </w:pPr>
            <w:r w:rsidRPr="00DA5492">
              <w:rPr>
                <w:sz w:val="22"/>
                <w:szCs w:val="22"/>
              </w:rPr>
              <w:t>Push the new set of files to “</w:t>
            </w:r>
            <w:proofErr w:type="spellStart"/>
            <w:r w:rsidRPr="00DA5492">
              <w:rPr>
                <w:sz w:val="22"/>
                <w:szCs w:val="22"/>
              </w:rPr>
              <w:t>DevCloud</w:t>
            </w:r>
            <w:proofErr w:type="spellEnd"/>
            <w:r w:rsidRPr="00DA5492">
              <w:rPr>
                <w:sz w:val="22"/>
                <w:szCs w:val="22"/>
              </w:rPr>
              <w:t>”.</w:t>
            </w:r>
          </w:p>
          <w:p w14:paraId="43AB2A1D" w14:textId="70CE492E" w:rsidR="00DA5492" w:rsidRPr="00255707" w:rsidRDefault="00DA5492" w:rsidP="00DA5492">
            <w:pPr>
              <w:ind w:left="720"/>
              <w:rPr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1877E5" w:rsidRDefault="001877E5" w:rsidP="00F34A27">
            <w:pPr>
              <w:pStyle w:val="Heading4"/>
            </w:pPr>
            <w:r w:rsidRPr="001877E5"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320F175" w14:textId="21949826" w:rsidR="00ED002E" w:rsidRPr="002956AE" w:rsidRDefault="001A22FF" w:rsidP="002956AE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4657C3F6" w14:textId="40196EFD" w:rsidR="008E3337" w:rsidRPr="008E3337" w:rsidRDefault="00DA5492" w:rsidP="008E333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Set-up</w:t>
            </w:r>
          </w:p>
          <w:p w14:paraId="7F9C2FD5" w14:textId="0CAB34DE" w:rsidR="001119A8" w:rsidRPr="001119A8" w:rsidRDefault="001119A8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Go to “/user/login” to login to your localhost.</w:t>
            </w:r>
          </w:p>
          <w:p w14:paraId="7378DC0B" w14:textId="670ED3AD" w:rsidR="00B82794" w:rsidRDefault="00B82794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In</w:t>
            </w:r>
            <w:r>
              <w:rPr>
                <w:szCs w:val="20"/>
              </w:rPr>
              <w:t xml:space="preserve"> the Drupal admin goto Admin &gt;&gt; </w:t>
            </w:r>
            <w:r>
              <w:rPr>
                <w:szCs w:val="20"/>
              </w:rPr>
              <w:t xml:space="preserve">Extend </w:t>
            </w:r>
            <w:r>
              <w:rPr>
                <w:szCs w:val="20"/>
              </w:rPr>
              <w:t xml:space="preserve">and </w:t>
            </w:r>
            <w:r>
              <w:rPr>
                <w:szCs w:val="20"/>
              </w:rPr>
              <w:t>add these two modules</w:t>
            </w:r>
            <w:r w:rsidR="004415F6">
              <w:rPr>
                <w:szCs w:val="20"/>
              </w:rPr>
              <w:t xml:space="preserve"> and exact versions. These module versions assume Drupal Core 8.7.7</w:t>
            </w:r>
            <w:r>
              <w:rPr>
                <w:szCs w:val="20"/>
              </w:rPr>
              <w:t>:</w:t>
            </w:r>
          </w:p>
          <w:p w14:paraId="4C76BFEE" w14:textId="7712EFCD" w:rsidR="004415F6" w:rsidRDefault="004415F6" w:rsidP="0005411D">
            <w:pPr>
              <w:numPr>
                <w:ilvl w:val="1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Views Bulk Operations (</w:t>
            </w:r>
            <w:r>
              <w:t>Version: 8.x-3.4</w:t>
            </w:r>
            <w:r>
              <w:t>)</w:t>
            </w:r>
          </w:p>
          <w:p w14:paraId="2D88BABC" w14:textId="2E064667" w:rsidR="00B82794" w:rsidRPr="004415F6" w:rsidRDefault="004415F6" w:rsidP="0005411D">
            <w:pPr>
              <w:numPr>
                <w:ilvl w:val="1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Fancy File Delete (Version </w:t>
            </w:r>
            <w:proofErr w:type="spellStart"/>
            <w:r>
              <w:t>Version</w:t>
            </w:r>
            <w:proofErr w:type="spellEnd"/>
            <w:r>
              <w:t>: 2.0.3</w:t>
            </w:r>
            <w:r>
              <w:t>)</w:t>
            </w:r>
          </w:p>
          <w:p w14:paraId="06AA838A" w14:textId="6FBD4047" w:rsidR="00386713" w:rsidRDefault="00333907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86713">
              <w:rPr>
                <w:szCs w:val="20"/>
              </w:rPr>
              <w:t>n the Drupal admin goto Admin &gt;&gt; Configuration &gt;&gt; Performance &gt;&gt; Development and click on the “Clear all caches” button.</w:t>
            </w:r>
          </w:p>
          <w:p w14:paraId="5AE7362E" w14:textId="3093F344" w:rsidR="00386713" w:rsidRPr="004827A2" w:rsidRDefault="00386713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Wait for the “Caches cleared” message.</w:t>
            </w:r>
          </w:p>
          <w:p w14:paraId="5B94F0C9" w14:textId="058DA333" w:rsidR="00ED002E" w:rsidRDefault="00ED002E" w:rsidP="008E3337">
            <w:pPr>
              <w:rPr>
                <w:szCs w:val="20"/>
              </w:rPr>
            </w:pPr>
          </w:p>
          <w:p w14:paraId="3E9C7D3C" w14:textId="6F92ED5F" w:rsidR="00703FFD" w:rsidRPr="0091115B" w:rsidRDefault="007768A3" w:rsidP="000728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Remove “unused” files</w:t>
            </w:r>
          </w:p>
          <w:p w14:paraId="552E4FB9" w14:textId="64B667E4" w:rsidR="00333907" w:rsidRDefault="00333907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Pull latest version of the site Content (database) and Files from Acquia </w:t>
            </w:r>
            <w:proofErr w:type="spellStart"/>
            <w:r>
              <w:rPr>
                <w:szCs w:val="20"/>
              </w:rPr>
              <w:t>DevCloud</w:t>
            </w:r>
            <w:proofErr w:type="spellEnd"/>
            <w:r>
              <w:rPr>
                <w:szCs w:val="20"/>
              </w:rPr>
              <w:t xml:space="preserve"> using DevDesktop while </w:t>
            </w:r>
            <w:r w:rsidRPr="008603A0">
              <w:rPr>
                <w:b/>
                <w:szCs w:val="20"/>
              </w:rPr>
              <w:t>off</w:t>
            </w:r>
            <w:r>
              <w:rPr>
                <w:szCs w:val="20"/>
              </w:rPr>
              <w:t xml:space="preserve"> the EPA network.</w:t>
            </w:r>
          </w:p>
          <w:p w14:paraId="057FCDF9" w14:textId="1EB3DE7A" w:rsidR="00333907" w:rsidRDefault="00333907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>In the Drupal admin goto Admin &gt;&gt; Configuration &gt;&gt; Performance &gt;&gt; Development and click on the “Clear all caches” button.</w:t>
            </w:r>
          </w:p>
          <w:p w14:paraId="18B8D2E8" w14:textId="756AB486" w:rsidR="00333907" w:rsidRDefault="00E5541A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C1E2FBF" wp14:editId="4154496D">
                      <wp:simplePos x="0" y="0"/>
                      <wp:positionH relativeFrom="column">
                        <wp:posOffset>3808603</wp:posOffset>
                      </wp:positionH>
                      <wp:positionV relativeFrom="paragraph">
                        <wp:posOffset>77724</wp:posOffset>
                      </wp:positionV>
                      <wp:extent cx="2029460" cy="1503680"/>
                      <wp:effectExtent l="0" t="0" r="27940" b="127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9460" cy="1503680"/>
                                <a:chOff x="0" y="0"/>
                                <a:chExt cx="2566416" cy="19011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905" cy="1901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Oval 2"/>
                              <wps:cNvSpPr/>
                              <wps:spPr>
                                <a:xfrm>
                                  <a:off x="2377793" y="280416"/>
                                  <a:ext cx="188623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E6C6F" id="Group 3" o:spid="_x0000_s1026" style="position:absolute;margin-left:299.9pt;margin-top:6.1pt;width:159.8pt;height:118.4pt;z-index:251659264;mso-width-relative:margin;mso-height-relative:margin" coordsize="25664,19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25419;height:19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">
                        <v:imagedata r:id="rId9" o:title=""/>
                      </v:shape>
                      <v:oval id="Oval 2" o:spid="_x0000_s1028" style="position:absolute;left:23777;top:2804;width:1887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" filled="f" strokecolor="#c00000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  <w:r w:rsidR="00333907" w:rsidRPr="004415F6">
              <w:rPr>
                <w:szCs w:val="20"/>
              </w:rPr>
              <w:t>Wait for the “Caches cleared” message.</w:t>
            </w:r>
          </w:p>
          <w:p w14:paraId="150DE8CA" w14:textId="378385B9" w:rsidR="004415F6" w:rsidRDefault="004415F6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Use DevDesktop to open a </w:t>
            </w:r>
            <w:proofErr w:type="spellStart"/>
            <w:r w:rsidR="009756D5" w:rsidRPr="007A7CE9">
              <w:rPr>
                <w:i/>
                <w:iCs/>
                <w:szCs w:val="20"/>
              </w:rPr>
              <w:t>d</w:t>
            </w:r>
            <w:r w:rsidRPr="007A7CE9">
              <w:rPr>
                <w:i/>
                <w:iCs/>
                <w:szCs w:val="20"/>
              </w:rPr>
              <w:t>rush</w:t>
            </w:r>
            <w:proofErr w:type="spellEnd"/>
            <w:r>
              <w:rPr>
                <w:szCs w:val="20"/>
              </w:rPr>
              <w:t xml:space="preserve"> window on your local host.</w:t>
            </w:r>
            <w:r w:rsidR="009756D5">
              <w:rPr>
                <w:szCs w:val="20"/>
              </w:rPr>
              <w:t xml:space="preserve"> Click on the local host </w:t>
            </w:r>
            <w:proofErr w:type="spellStart"/>
            <w:r w:rsidR="009756D5" w:rsidRPr="007A7CE9">
              <w:rPr>
                <w:i/>
                <w:iCs/>
                <w:szCs w:val="20"/>
              </w:rPr>
              <w:t>drush</w:t>
            </w:r>
            <w:proofErr w:type="spellEnd"/>
            <w:r w:rsidR="009756D5">
              <w:rPr>
                <w:szCs w:val="20"/>
              </w:rPr>
              <w:t xml:space="preserve"> console button… </w:t>
            </w:r>
            <w:r w:rsidR="007A7CE9">
              <w:rPr>
                <w:szCs w:val="20"/>
              </w:rPr>
              <w:t xml:space="preserve">Note: There are two </w:t>
            </w:r>
            <w:proofErr w:type="spellStart"/>
            <w:r w:rsidR="007A7CE9" w:rsidRPr="007A7CE9">
              <w:rPr>
                <w:i/>
                <w:iCs/>
                <w:szCs w:val="20"/>
              </w:rPr>
              <w:t>drush</w:t>
            </w:r>
            <w:proofErr w:type="spellEnd"/>
            <w:r w:rsidR="007A7CE9">
              <w:rPr>
                <w:szCs w:val="20"/>
              </w:rPr>
              <w:t xml:space="preserve"> console buttons; use </w:t>
            </w:r>
            <w:r w:rsidR="009756D5">
              <w:rPr>
                <w:szCs w:val="20"/>
              </w:rPr>
              <w:t>the upper one.</w:t>
            </w:r>
          </w:p>
          <w:p w14:paraId="2B780B12" w14:textId="58D0898F" w:rsidR="00ED1A2B" w:rsidRPr="00ED1A2B" w:rsidRDefault="007A7CE9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Find the File IDs (fid) using </w:t>
            </w:r>
            <w:proofErr w:type="spellStart"/>
            <w:r w:rsidRPr="007A7CE9">
              <w:rPr>
                <w:i/>
                <w:iCs/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SQL queries. </w:t>
            </w:r>
          </w:p>
          <w:p w14:paraId="7EFBCA74" w14:textId="36C8AAE1" w:rsidR="00ED1A2B" w:rsidRPr="00ED1A2B" w:rsidRDefault="007A7CE9" w:rsidP="00ED1A2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List of Unused files</w:t>
            </w:r>
            <w:r w:rsid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with a filename starting with ‘wildfire’</w:t>
            </w:r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. </w:t>
            </w:r>
          </w:p>
          <w:p w14:paraId="54063B6D" w14:textId="509BAAFF" w:rsidR="007A7CE9" w:rsidRPr="00ED1A2B" w:rsidRDefault="007A7CE9" w:rsidP="00ED1A2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drush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sqlq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"SELECT fid, status, filename,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uri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FROM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file_managed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WHERE NOT EXISTS (SELECT * FROM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file_usage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WHERE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file_managed.fid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file_usage.fid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 AND filename LIKE 'wildfire%'"</w:t>
            </w:r>
          </w:p>
          <w:p w14:paraId="0E22B405" w14:textId="77777777" w:rsidR="007A7CE9" w:rsidRPr="00ED1A2B" w:rsidRDefault="007A7CE9" w:rsidP="00ED1A2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460DB1D" w14:textId="157CF776" w:rsidR="007A7CE9" w:rsidRPr="00ED1A2B" w:rsidRDefault="007A7CE9" w:rsidP="00ED1A2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// ONLY the fid </w:t>
            </w:r>
            <w:r w:rsidR="005F182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 </w:t>
            </w:r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for </w:t>
            </w:r>
            <w:r w:rsidR="005F182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ALL </w:t>
            </w:r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Unused files</w:t>
            </w:r>
          </w:p>
          <w:p w14:paraId="2A1F2F70" w14:textId="12298991" w:rsidR="004415F6" w:rsidRPr="00ED1A2B" w:rsidRDefault="007A7CE9" w:rsidP="0033390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drush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sqlq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"SELECT fid FROM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file_managed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WHERE NOT EXISTS (SELECT * FROM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file_usage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WHERE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file_managed.fid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file_usage.fid</w:t>
            </w:r>
            <w:proofErr w:type="spellEnd"/>
            <w:r w:rsidRPr="00ED1A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)"</w:t>
            </w:r>
          </w:p>
          <w:p w14:paraId="163AC1EC" w14:textId="78368541" w:rsidR="00ED1A2B" w:rsidRPr="00ED1A2B" w:rsidRDefault="00ED1A2B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Use the </w:t>
            </w:r>
            <w:proofErr w:type="spellStart"/>
            <w:r>
              <w:rPr>
                <w:szCs w:val="20"/>
              </w:rPr>
              <w:t>drush</w:t>
            </w:r>
            <w:proofErr w:type="spellEnd"/>
            <w:r>
              <w:rPr>
                <w:szCs w:val="20"/>
              </w:rPr>
              <w:t xml:space="preserve"> “Fancy File Delete” command to delete the Unused files</w:t>
            </w:r>
            <w:r w:rsidR="005F182A">
              <w:rPr>
                <w:szCs w:val="20"/>
              </w:rPr>
              <w:t xml:space="preserve"> by </w:t>
            </w:r>
            <w:r>
              <w:rPr>
                <w:szCs w:val="20"/>
              </w:rPr>
              <w:t>comma separated</w:t>
            </w:r>
            <w:r w:rsidR="005F182A">
              <w:rPr>
                <w:szCs w:val="20"/>
              </w:rPr>
              <w:t xml:space="preserve"> fid</w:t>
            </w:r>
            <w:r>
              <w:rPr>
                <w:szCs w:val="20"/>
              </w:rPr>
              <w:t>.</w:t>
            </w:r>
            <w:r w:rsidR="005F182A">
              <w:rPr>
                <w:szCs w:val="20"/>
              </w:rPr>
              <w:t xml:space="preserve"> Hint: Use a text editor to convert the </w:t>
            </w:r>
            <w:proofErr w:type="spellStart"/>
            <w:r w:rsidR="005F182A" w:rsidRPr="005F182A">
              <w:rPr>
                <w:i/>
                <w:iCs/>
                <w:szCs w:val="20"/>
              </w:rPr>
              <w:t>drush</w:t>
            </w:r>
            <w:proofErr w:type="spellEnd"/>
            <w:r w:rsidR="005F182A" w:rsidRPr="005F182A">
              <w:rPr>
                <w:i/>
                <w:iCs/>
                <w:szCs w:val="20"/>
              </w:rPr>
              <w:t xml:space="preserve"> </w:t>
            </w:r>
            <w:proofErr w:type="spellStart"/>
            <w:r w:rsidR="005F182A" w:rsidRPr="005F182A">
              <w:rPr>
                <w:i/>
                <w:iCs/>
                <w:szCs w:val="20"/>
              </w:rPr>
              <w:t>sqlq</w:t>
            </w:r>
            <w:proofErr w:type="spellEnd"/>
            <w:r w:rsidR="005F182A">
              <w:rPr>
                <w:szCs w:val="20"/>
              </w:rPr>
              <w:t xml:space="preserve"> output to a </w:t>
            </w:r>
            <w:proofErr w:type="spellStart"/>
            <w:r w:rsidR="005F182A" w:rsidRPr="005F182A">
              <w:rPr>
                <w:i/>
                <w:iCs/>
                <w:szCs w:val="20"/>
              </w:rPr>
              <w:t>drush</w:t>
            </w:r>
            <w:proofErr w:type="spellEnd"/>
            <w:r w:rsidR="005F182A" w:rsidRPr="005F182A">
              <w:rPr>
                <w:i/>
                <w:iCs/>
                <w:szCs w:val="20"/>
              </w:rPr>
              <w:t xml:space="preserve"> </w:t>
            </w:r>
            <w:proofErr w:type="spellStart"/>
            <w:r w:rsidR="005F182A" w:rsidRPr="005F182A">
              <w:rPr>
                <w:i/>
                <w:iCs/>
                <w:szCs w:val="20"/>
              </w:rPr>
              <w:t>ffd</w:t>
            </w:r>
            <w:proofErr w:type="spellEnd"/>
            <w:r w:rsidR="005F182A">
              <w:rPr>
                <w:szCs w:val="20"/>
              </w:rPr>
              <w:t xml:space="preserve"> command</w:t>
            </w:r>
            <w:r w:rsidR="004B19C5">
              <w:rPr>
                <w:szCs w:val="20"/>
              </w:rPr>
              <w:t xml:space="preserve"> like this:</w:t>
            </w:r>
          </w:p>
          <w:p w14:paraId="596BD192" w14:textId="2D9DA3A3" w:rsidR="00ED1A2B" w:rsidRDefault="00ED1A2B" w:rsidP="00ED1A2B">
            <w:pPr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       </w:t>
            </w:r>
            <w:proofErr w:type="spellStart"/>
            <w:r w:rsidRPr="00ED1A2B">
              <w:rPr>
                <w:rFonts w:ascii="Courier New" w:hAnsi="Courier New" w:cs="Courier New"/>
                <w:b/>
                <w:szCs w:val="20"/>
              </w:rPr>
              <w:t>drush</w:t>
            </w:r>
            <w:proofErr w:type="spellEnd"/>
            <w:r w:rsidRPr="00ED1A2B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D1A2B">
              <w:rPr>
                <w:rFonts w:ascii="Courier New" w:hAnsi="Courier New" w:cs="Courier New"/>
                <w:b/>
                <w:szCs w:val="20"/>
              </w:rPr>
              <w:t>ffd</w:t>
            </w:r>
            <w:proofErr w:type="spellEnd"/>
            <w:r w:rsidRPr="00ED1A2B">
              <w:rPr>
                <w:rFonts w:ascii="Courier New" w:hAnsi="Courier New" w:cs="Courier New"/>
                <w:b/>
                <w:szCs w:val="20"/>
              </w:rPr>
              <w:t xml:space="preserve"> 3076,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Pr="00ED1A2B">
              <w:rPr>
                <w:rFonts w:ascii="Courier New" w:hAnsi="Courier New" w:cs="Courier New"/>
                <w:b/>
                <w:szCs w:val="20"/>
              </w:rPr>
              <w:t>3241,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Pr="00ED1A2B">
              <w:rPr>
                <w:rFonts w:ascii="Courier New" w:hAnsi="Courier New" w:cs="Courier New"/>
                <w:b/>
                <w:szCs w:val="20"/>
              </w:rPr>
              <w:t>3281,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Pr="00ED1A2B">
              <w:rPr>
                <w:rFonts w:ascii="Courier New" w:hAnsi="Courier New" w:cs="Courier New"/>
                <w:b/>
                <w:szCs w:val="20"/>
              </w:rPr>
              <w:t>3396</w:t>
            </w:r>
          </w:p>
          <w:p w14:paraId="151848B5" w14:textId="58DD6527" w:rsidR="00ED1A2B" w:rsidRPr="00ED1A2B" w:rsidRDefault="00ED1A2B" w:rsidP="0005411D">
            <w:pPr>
              <w:pStyle w:val="ListParagraph"/>
              <w:numPr>
                <w:ilvl w:val="0"/>
                <w:numId w:val="13"/>
              </w:numPr>
              <w:rPr>
                <w:szCs w:val="20"/>
              </w:rPr>
            </w:pPr>
            <w:r w:rsidRPr="00ED1A2B">
              <w:rPr>
                <w:szCs w:val="20"/>
              </w:rPr>
              <w:t>Type “y’ to confirm deletes.</w:t>
            </w:r>
          </w:p>
          <w:p w14:paraId="4B06E162" w14:textId="5FA9F4EF" w:rsidR="00ED1A2B" w:rsidRPr="00ED1A2B" w:rsidRDefault="00ED1A2B" w:rsidP="0005411D">
            <w:pPr>
              <w:numPr>
                <w:ilvl w:val="0"/>
                <w:numId w:val="13"/>
              </w:numPr>
              <w:rPr>
                <w:szCs w:val="20"/>
              </w:rPr>
            </w:pPr>
            <w:r w:rsidRPr="00ED1A2B">
              <w:rPr>
                <w:szCs w:val="20"/>
              </w:rPr>
              <w:t xml:space="preserve">Push the Files back to </w:t>
            </w:r>
            <w:r w:rsidRPr="00ED1A2B">
              <w:rPr>
                <w:szCs w:val="20"/>
              </w:rPr>
              <w:t xml:space="preserve">Acquia </w:t>
            </w:r>
            <w:proofErr w:type="spellStart"/>
            <w:r w:rsidRPr="00ED1A2B">
              <w:rPr>
                <w:szCs w:val="20"/>
              </w:rPr>
              <w:t>DevCloud</w:t>
            </w:r>
            <w:proofErr w:type="spellEnd"/>
            <w:r w:rsidRPr="00ED1A2B">
              <w:rPr>
                <w:szCs w:val="20"/>
              </w:rPr>
              <w:t xml:space="preserve"> using DevDesktop while </w:t>
            </w:r>
            <w:r w:rsidRPr="00ED1A2B">
              <w:rPr>
                <w:b/>
                <w:szCs w:val="20"/>
              </w:rPr>
              <w:t>off</w:t>
            </w:r>
            <w:r w:rsidRPr="00ED1A2B">
              <w:rPr>
                <w:szCs w:val="20"/>
              </w:rPr>
              <w:t xml:space="preserve"> the EPA network.</w:t>
            </w:r>
          </w:p>
          <w:p w14:paraId="1AB0465E" w14:textId="42CC5B67" w:rsidR="00230BC2" w:rsidRPr="00A935AA" w:rsidRDefault="009D0629" w:rsidP="00FF3E3F">
            <w:pPr>
              <w:rPr>
                <w:b/>
                <w:szCs w:val="20"/>
              </w:rPr>
            </w:pPr>
            <w:r w:rsidRPr="009D0629">
              <w:rPr>
                <w:b/>
                <w:szCs w:val="20"/>
              </w:rPr>
              <w:t>Done!</w:t>
            </w: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335434E6" w:rsidR="00684881" w:rsidRPr="00AB595E" w:rsidRDefault="0091115B" w:rsidP="001877E5">
            <w:pPr>
              <w:pStyle w:val="Heading4"/>
            </w:pPr>
            <w:r>
              <w:lastRenderedPageBreak/>
              <w:t>Know</w:t>
            </w:r>
            <w:r w:rsidR="00236E8D">
              <w:t>N</w:t>
            </w:r>
            <w:r>
              <w:t xml:space="preserve"> </w:t>
            </w:r>
            <w:r w:rsidR="00F12E33">
              <w:t>ISSUES</w:t>
            </w:r>
          </w:p>
        </w:tc>
      </w:tr>
      <w:tr w:rsidR="00684881" w:rsidRPr="00A22F6D" w14:paraId="2D5065C0" w14:textId="77777777" w:rsidTr="001877E5">
        <w:trPr>
          <w:trHeight w:val="2160"/>
        </w:trPr>
        <w:tc>
          <w:tcPr>
            <w:tcW w:w="0" w:type="auto"/>
            <w:shd w:val="clear" w:color="auto" w:fill="auto"/>
          </w:tcPr>
          <w:p w14:paraId="0EF3E3E1" w14:textId="77777777" w:rsidR="004D0331" w:rsidRDefault="004D0331" w:rsidP="00B82794"/>
          <w:p w14:paraId="152AFD9E" w14:textId="4859E6C1" w:rsidR="00ED1A2B" w:rsidRPr="00EA4095" w:rsidRDefault="00ED1A2B" w:rsidP="00B82794">
            <w:r>
              <w:t>None.</w:t>
            </w:r>
          </w:p>
        </w:tc>
      </w:tr>
      <w:tr w:rsidR="009C3383" w:rsidRPr="00A22F6D" w14:paraId="6CDACD13" w14:textId="77777777" w:rsidTr="00F146D8">
        <w:tc>
          <w:tcPr>
            <w:tcW w:w="0" w:type="auto"/>
            <w:shd w:val="clear" w:color="auto" w:fill="CCCCFF"/>
          </w:tcPr>
          <w:p w14:paraId="005C37F1" w14:textId="7B677989" w:rsidR="009C3383" w:rsidRPr="00AB595E" w:rsidRDefault="009C3383" w:rsidP="009C3383">
            <w:pPr>
              <w:pStyle w:val="Heading4"/>
            </w:pPr>
            <w:r>
              <w:t>DOCUMENT VERSION HISTORY</w:t>
            </w:r>
          </w:p>
        </w:tc>
      </w:tr>
      <w:tr w:rsidR="009C3383" w:rsidRPr="00A22F6D" w14:paraId="4506E396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BAE7FBE" w14:textId="77777777" w:rsidR="009C3383" w:rsidRDefault="009C3383" w:rsidP="009C3383"/>
          <w:p w14:paraId="33ED56B5" w14:textId="2B873488" w:rsidR="00BC44B4" w:rsidRDefault="00B82794" w:rsidP="00B82794">
            <w:pPr>
              <w:rPr>
                <w:szCs w:val="20"/>
              </w:rPr>
            </w:pPr>
            <w:r>
              <w:rPr>
                <w:szCs w:val="20"/>
              </w:rPr>
              <w:t>2021-04-29</w:t>
            </w:r>
            <w:r w:rsidR="009C3383" w:rsidRPr="000B026E">
              <w:rPr>
                <w:szCs w:val="20"/>
              </w:rPr>
              <w:t xml:space="preserve"> </w:t>
            </w:r>
            <w:r w:rsidR="009C3383">
              <w:rPr>
                <w:szCs w:val="20"/>
              </w:rPr>
              <w:t xml:space="preserve">v1 </w:t>
            </w:r>
            <w:r w:rsidR="009C3383" w:rsidRPr="000B026E">
              <w:rPr>
                <w:szCs w:val="20"/>
              </w:rPr>
              <w:t>Initial DRAFT by Chris Wilkes</w:t>
            </w:r>
          </w:p>
          <w:p w14:paraId="3AA05518" w14:textId="77777777" w:rsidR="00BC44B4" w:rsidRPr="00E61F58" w:rsidRDefault="00BC44B4" w:rsidP="009C3383">
            <w:pPr>
              <w:rPr>
                <w:sz w:val="22"/>
                <w:szCs w:val="22"/>
              </w:rPr>
            </w:pPr>
          </w:p>
          <w:p w14:paraId="13F1F9BF" w14:textId="3559F310" w:rsidR="009C3383" w:rsidRPr="00D75D2C" w:rsidRDefault="009C3383" w:rsidP="009C3383">
            <w:pPr>
              <w:ind w:left="360"/>
              <w:rPr>
                <w:szCs w:val="20"/>
              </w:rPr>
            </w:pPr>
          </w:p>
        </w:tc>
      </w:tr>
    </w:tbl>
    <w:p w14:paraId="3455CB1C" w14:textId="77777777" w:rsidR="000D5C62" w:rsidRDefault="000D5C62" w:rsidP="00674B20"/>
    <w:sectPr w:rsidR="000D5C62" w:rsidSect="00622CCA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6FA7B" w14:textId="77777777" w:rsidR="0005411D" w:rsidRDefault="0005411D">
      <w:r>
        <w:separator/>
      </w:r>
    </w:p>
  </w:endnote>
  <w:endnote w:type="continuationSeparator" w:id="0">
    <w:p w14:paraId="5D64989C" w14:textId="77777777" w:rsidR="0005411D" w:rsidRDefault="0005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0FFB7" w14:textId="5F210A25" w:rsidR="00126CEE" w:rsidRDefault="00B82794">
    <w:pPr>
      <w:pStyle w:val="Footer"/>
    </w:pPr>
    <w:r>
      <w:t>Removing Unused Files</w:t>
    </w:r>
    <w:r>
      <w:tab/>
    </w:r>
    <w:r w:rsidR="00255707">
      <w:t xml:space="preserve">                  </w:t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05717E">
      <w:rPr>
        <w:noProof/>
      </w:rPr>
      <w:t>4/29/2021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1D8CD" w14:textId="77777777" w:rsidR="0005411D" w:rsidRDefault="0005411D">
      <w:r>
        <w:separator/>
      </w:r>
    </w:p>
  </w:footnote>
  <w:footnote w:type="continuationSeparator" w:id="0">
    <w:p w14:paraId="1B4E3DEE" w14:textId="77777777" w:rsidR="0005411D" w:rsidRDefault="0005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26107C"/>
    <w:lvl w:ilvl="0">
      <w:start w:val="1"/>
      <w:numFmt w:val="decimal"/>
      <w:pStyle w:val="ListNumber5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B86468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012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D05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D8E5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927A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56D9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497533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4"/>
    <w:rsid w:val="00006BC6"/>
    <w:rsid w:val="00013BDF"/>
    <w:rsid w:val="0001699B"/>
    <w:rsid w:val="00016BFE"/>
    <w:rsid w:val="00020F43"/>
    <w:rsid w:val="00021D6F"/>
    <w:rsid w:val="000324C6"/>
    <w:rsid w:val="00035DA3"/>
    <w:rsid w:val="00046AF7"/>
    <w:rsid w:val="00051744"/>
    <w:rsid w:val="000523B8"/>
    <w:rsid w:val="0005411D"/>
    <w:rsid w:val="0005717E"/>
    <w:rsid w:val="0005725A"/>
    <w:rsid w:val="0006039D"/>
    <w:rsid w:val="00072867"/>
    <w:rsid w:val="0009536A"/>
    <w:rsid w:val="00097E17"/>
    <w:rsid w:val="000A016C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4FBA"/>
    <w:rsid w:val="000E5788"/>
    <w:rsid w:val="000F24E7"/>
    <w:rsid w:val="000F5E1F"/>
    <w:rsid w:val="00100491"/>
    <w:rsid w:val="00104296"/>
    <w:rsid w:val="0011030B"/>
    <w:rsid w:val="00110F4B"/>
    <w:rsid w:val="001119A8"/>
    <w:rsid w:val="001177CA"/>
    <w:rsid w:val="00126CEE"/>
    <w:rsid w:val="0012718C"/>
    <w:rsid w:val="00135E25"/>
    <w:rsid w:val="001374F8"/>
    <w:rsid w:val="0014491D"/>
    <w:rsid w:val="0014617E"/>
    <w:rsid w:val="00152601"/>
    <w:rsid w:val="0015292B"/>
    <w:rsid w:val="001533B9"/>
    <w:rsid w:val="00153453"/>
    <w:rsid w:val="0016219A"/>
    <w:rsid w:val="00165DDB"/>
    <w:rsid w:val="0017145E"/>
    <w:rsid w:val="001745CC"/>
    <w:rsid w:val="001877E5"/>
    <w:rsid w:val="001A22FF"/>
    <w:rsid w:val="001B16A0"/>
    <w:rsid w:val="001B6810"/>
    <w:rsid w:val="001C3850"/>
    <w:rsid w:val="001C3A43"/>
    <w:rsid w:val="001C3F1F"/>
    <w:rsid w:val="001D4294"/>
    <w:rsid w:val="001D70D8"/>
    <w:rsid w:val="001E3609"/>
    <w:rsid w:val="001E45A9"/>
    <w:rsid w:val="001E4F9A"/>
    <w:rsid w:val="001F3160"/>
    <w:rsid w:val="002002A2"/>
    <w:rsid w:val="00200737"/>
    <w:rsid w:val="002013CC"/>
    <w:rsid w:val="00222172"/>
    <w:rsid w:val="00227A08"/>
    <w:rsid w:val="00230BC2"/>
    <w:rsid w:val="0023474C"/>
    <w:rsid w:val="00236E8D"/>
    <w:rsid w:val="00240C81"/>
    <w:rsid w:val="00246A46"/>
    <w:rsid w:val="00247E02"/>
    <w:rsid w:val="00250199"/>
    <w:rsid w:val="00255566"/>
    <w:rsid w:val="00255707"/>
    <w:rsid w:val="00265FDE"/>
    <w:rsid w:val="002711ED"/>
    <w:rsid w:val="00276D5C"/>
    <w:rsid w:val="00276DA1"/>
    <w:rsid w:val="002805D0"/>
    <w:rsid w:val="002956AE"/>
    <w:rsid w:val="00297FF3"/>
    <w:rsid w:val="002C1A2E"/>
    <w:rsid w:val="002C2896"/>
    <w:rsid w:val="002C59D4"/>
    <w:rsid w:val="002D0A4D"/>
    <w:rsid w:val="002F5D59"/>
    <w:rsid w:val="002F7A52"/>
    <w:rsid w:val="0031003E"/>
    <w:rsid w:val="00312DC9"/>
    <w:rsid w:val="0031308C"/>
    <w:rsid w:val="003227E7"/>
    <w:rsid w:val="00327451"/>
    <w:rsid w:val="00332AB9"/>
    <w:rsid w:val="00333907"/>
    <w:rsid w:val="00341669"/>
    <w:rsid w:val="00346A36"/>
    <w:rsid w:val="00353E74"/>
    <w:rsid w:val="00361FC5"/>
    <w:rsid w:val="00380BCC"/>
    <w:rsid w:val="0038507E"/>
    <w:rsid w:val="00386713"/>
    <w:rsid w:val="003A0BE0"/>
    <w:rsid w:val="003A3BEC"/>
    <w:rsid w:val="003A514E"/>
    <w:rsid w:val="003B681E"/>
    <w:rsid w:val="003B7090"/>
    <w:rsid w:val="003B7B74"/>
    <w:rsid w:val="003C17E6"/>
    <w:rsid w:val="003C2C25"/>
    <w:rsid w:val="003C3D60"/>
    <w:rsid w:val="003D714C"/>
    <w:rsid w:val="003E62F8"/>
    <w:rsid w:val="00412C7B"/>
    <w:rsid w:val="0041339D"/>
    <w:rsid w:val="00413BC1"/>
    <w:rsid w:val="004160FF"/>
    <w:rsid w:val="00431274"/>
    <w:rsid w:val="004360F7"/>
    <w:rsid w:val="004415F6"/>
    <w:rsid w:val="0045295E"/>
    <w:rsid w:val="00454F5A"/>
    <w:rsid w:val="00470F93"/>
    <w:rsid w:val="00476139"/>
    <w:rsid w:val="004827A2"/>
    <w:rsid w:val="00485EBC"/>
    <w:rsid w:val="004A4974"/>
    <w:rsid w:val="004B19C5"/>
    <w:rsid w:val="004C612A"/>
    <w:rsid w:val="004D0331"/>
    <w:rsid w:val="004E3A9A"/>
    <w:rsid w:val="004F2026"/>
    <w:rsid w:val="004F58FC"/>
    <w:rsid w:val="005107B2"/>
    <w:rsid w:val="0051348E"/>
    <w:rsid w:val="00514436"/>
    <w:rsid w:val="005223A4"/>
    <w:rsid w:val="005363E8"/>
    <w:rsid w:val="00543EC9"/>
    <w:rsid w:val="00544BC4"/>
    <w:rsid w:val="00545021"/>
    <w:rsid w:val="00582FFF"/>
    <w:rsid w:val="00592062"/>
    <w:rsid w:val="00593829"/>
    <w:rsid w:val="00594F08"/>
    <w:rsid w:val="005A037C"/>
    <w:rsid w:val="005B321C"/>
    <w:rsid w:val="005C0FB9"/>
    <w:rsid w:val="005C6EEA"/>
    <w:rsid w:val="005D1E68"/>
    <w:rsid w:val="005E4313"/>
    <w:rsid w:val="005F182A"/>
    <w:rsid w:val="00621F70"/>
    <w:rsid w:val="00622CCA"/>
    <w:rsid w:val="00623DA4"/>
    <w:rsid w:val="006246D3"/>
    <w:rsid w:val="00632389"/>
    <w:rsid w:val="0063370D"/>
    <w:rsid w:val="006371AA"/>
    <w:rsid w:val="00637CD3"/>
    <w:rsid w:val="006417E1"/>
    <w:rsid w:val="0065283E"/>
    <w:rsid w:val="00654F95"/>
    <w:rsid w:val="006644A1"/>
    <w:rsid w:val="006660E0"/>
    <w:rsid w:val="00666749"/>
    <w:rsid w:val="006730CF"/>
    <w:rsid w:val="00674B20"/>
    <w:rsid w:val="006807EA"/>
    <w:rsid w:val="00684881"/>
    <w:rsid w:val="0069008B"/>
    <w:rsid w:val="006916A4"/>
    <w:rsid w:val="006A052D"/>
    <w:rsid w:val="006C77D9"/>
    <w:rsid w:val="006E0D21"/>
    <w:rsid w:val="006E7FDB"/>
    <w:rsid w:val="006F29A3"/>
    <w:rsid w:val="006F3CE1"/>
    <w:rsid w:val="007016F9"/>
    <w:rsid w:val="00702138"/>
    <w:rsid w:val="00702427"/>
    <w:rsid w:val="00703FFD"/>
    <w:rsid w:val="007264C8"/>
    <w:rsid w:val="00733420"/>
    <w:rsid w:val="00741974"/>
    <w:rsid w:val="00751FA6"/>
    <w:rsid w:val="007768A3"/>
    <w:rsid w:val="007860D6"/>
    <w:rsid w:val="00795BFC"/>
    <w:rsid w:val="007A28ED"/>
    <w:rsid w:val="007A7CE9"/>
    <w:rsid w:val="007B0B8B"/>
    <w:rsid w:val="007B3A5C"/>
    <w:rsid w:val="007B70A4"/>
    <w:rsid w:val="007C6427"/>
    <w:rsid w:val="007D214A"/>
    <w:rsid w:val="00800C27"/>
    <w:rsid w:val="008160F7"/>
    <w:rsid w:val="008204A5"/>
    <w:rsid w:val="008206CB"/>
    <w:rsid w:val="008340F9"/>
    <w:rsid w:val="00836EFE"/>
    <w:rsid w:val="00846F12"/>
    <w:rsid w:val="00853357"/>
    <w:rsid w:val="008603A0"/>
    <w:rsid w:val="00863BFB"/>
    <w:rsid w:val="0087273C"/>
    <w:rsid w:val="00873EEF"/>
    <w:rsid w:val="00874AB6"/>
    <w:rsid w:val="00877C71"/>
    <w:rsid w:val="00884A57"/>
    <w:rsid w:val="0089257C"/>
    <w:rsid w:val="008A236C"/>
    <w:rsid w:val="008B039C"/>
    <w:rsid w:val="008B0E32"/>
    <w:rsid w:val="008C295A"/>
    <w:rsid w:val="008D0025"/>
    <w:rsid w:val="008D25FC"/>
    <w:rsid w:val="008D421A"/>
    <w:rsid w:val="008E3337"/>
    <w:rsid w:val="008E3359"/>
    <w:rsid w:val="008E54F9"/>
    <w:rsid w:val="008F50C0"/>
    <w:rsid w:val="008F56A4"/>
    <w:rsid w:val="008F56BD"/>
    <w:rsid w:val="008F680B"/>
    <w:rsid w:val="0090217B"/>
    <w:rsid w:val="00903E82"/>
    <w:rsid w:val="00905D00"/>
    <w:rsid w:val="00907E82"/>
    <w:rsid w:val="0091115B"/>
    <w:rsid w:val="00911A11"/>
    <w:rsid w:val="009211D0"/>
    <w:rsid w:val="00922CB0"/>
    <w:rsid w:val="009314AE"/>
    <w:rsid w:val="00933825"/>
    <w:rsid w:val="00940EE1"/>
    <w:rsid w:val="00942AAE"/>
    <w:rsid w:val="0094430A"/>
    <w:rsid w:val="00946E72"/>
    <w:rsid w:val="00951B61"/>
    <w:rsid w:val="00953F8B"/>
    <w:rsid w:val="00960BD5"/>
    <w:rsid w:val="00970D2B"/>
    <w:rsid w:val="009756D5"/>
    <w:rsid w:val="00984464"/>
    <w:rsid w:val="00987E2F"/>
    <w:rsid w:val="00992C88"/>
    <w:rsid w:val="009A2E3F"/>
    <w:rsid w:val="009A7D27"/>
    <w:rsid w:val="009B1A3F"/>
    <w:rsid w:val="009B3680"/>
    <w:rsid w:val="009B45F4"/>
    <w:rsid w:val="009C0117"/>
    <w:rsid w:val="009C3383"/>
    <w:rsid w:val="009D0629"/>
    <w:rsid w:val="009E076F"/>
    <w:rsid w:val="009E26BE"/>
    <w:rsid w:val="009E640B"/>
    <w:rsid w:val="009E789D"/>
    <w:rsid w:val="009F11A1"/>
    <w:rsid w:val="00A031EE"/>
    <w:rsid w:val="00A14A33"/>
    <w:rsid w:val="00A16A06"/>
    <w:rsid w:val="00A22F6D"/>
    <w:rsid w:val="00A32612"/>
    <w:rsid w:val="00A33B4C"/>
    <w:rsid w:val="00A5015F"/>
    <w:rsid w:val="00A735C6"/>
    <w:rsid w:val="00A935AA"/>
    <w:rsid w:val="00AB595E"/>
    <w:rsid w:val="00AD5646"/>
    <w:rsid w:val="00AD5A2E"/>
    <w:rsid w:val="00AD65C3"/>
    <w:rsid w:val="00AE70B9"/>
    <w:rsid w:val="00AF1DEA"/>
    <w:rsid w:val="00B172C2"/>
    <w:rsid w:val="00B23185"/>
    <w:rsid w:val="00B319E1"/>
    <w:rsid w:val="00B32151"/>
    <w:rsid w:val="00B36166"/>
    <w:rsid w:val="00B428D6"/>
    <w:rsid w:val="00B446AB"/>
    <w:rsid w:val="00B50826"/>
    <w:rsid w:val="00B67A20"/>
    <w:rsid w:val="00B708D2"/>
    <w:rsid w:val="00B75780"/>
    <w:rsid w:val="00B82794"/>
    <w:rsid w:val="00B84950"/>
    <w:rsid w:val="00B9166E"/>
    <w:rsid w:val="00BB2933"/>
    <w:rsid w:val="00BB51EA"/>
    <w:rsid w:val="00BC44B4"/>
    <w:rsid w:val="00BC5688"/>
    <w:rsid w:val="00BD34BC"/>
    <w:rsid w:val="00BE21F9"/>
    <w:rsid w:val="00C00543"/>
    <w:rsid w:val="00C0162B"/>
    <w:rsid w:val="00C01DE6"/>
    <w:rsid w:val="00C1100B"/>
    <w:rsid w:val="00C1141E"/>
    <w:rsid w:val="00C134F6"/>
    <w:rsid w:val="00C17D90"/>
    <w:rsid w:val="00C205D4"/>
    <w:rsid w:val="00C206D7"/>
    <w:rsid w:val="00C312CD"/>
    <w:rsid w:val="00C36EF3"/>
    <w:rsid w:val="00C5261D"/>
    <w:rsid w:val="00C52D0D"/>
    <w:rsid w:val="00C677E3"/>
    <w:rsid w:val="00C800C7"/>
    <w:rsid w:val="00C8553C"/>
    <w:rsid w:val="00C94773"/>
    <w:rsid w:val="00C95BF7"/>
    <w:rsid w:val="00C9630E"/>
    <w:rsid w:val="00CA3EBB"/>
    <w:rsid w:val="00CB2C44"/>
    <w:rsid w:val="00CC1606"/>
    <w:rsid w:val="00CC59CD"/>
    <w:rsid w:val="00CE09D7"/>
    <w:rsid w:val="00CE3CBE"/>
    <w:rsid w:val="00CE713F"/>
    <w:rsid w:val="00CF2D8B"/>
    <w:rsid w:val="00CF341A"/>
    <w:rsid w:val="00D00187"/>
    <w:rsid w:val="00D03703"/>
    <w:rsid w:val="00D04AE1"/>
    <w:rsid w:val="00D104C6"/>
    <w:rsid w:val="00D112A0"/>
    <w:rsid w:val="00D16170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80B6C"/>
    <w:rsid w:val="00DA5492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52F"/>
    <w:rsid w:val="00E11FA3"/>
    <w:rsid w:val="00E13BA1"/>
    <w:rsid w:val="00E20312"/>
    <w:rsid w:val="00E32DD0"/>
    <w:rsid w:val="00E5247B"/>
    <w:rsid w:val="00E5541A"/>
    <w:rsid w:val="00E5608A"/>
    <w:rsid w:val="00E57E3B"/>
    <w:rsid w:val="00E61B49"/>
    <w:rsid w:val="00E61F58"/>
    <w:rsid w:val="00E74AA1"/>
    <w:rsid w:val="00E77E31"/>
    <w:rsid w:val="00E91CF3"/>
    <w:rsid w:val="00E92755"/>
    <w:rsid w:val="00E9303C"/>
    <w:rsid w:val="00E94016"/>
    <w:rsid w:val="00E96846"/>
    <w:rsid w:val="00EA3F11"/>
    <w:rsid w:val="00EA4095"/>
    <w:rsid w:val="00EB5339"/>
    <w:rsid w:val="00EB57B2"/>
    <w:rsid w:val="00EC39EA"/>
    <w:rsid w:val="00ED002E"/>
    <w:rsid w:val="00ED1A2B"/>
    <w:rsid w:val="00EE0603"/>
    <w:rsid w:val="00EE595F"/>
    <w:rsid w:val="00F12E33"/>
    <w:rsid w:val="00F14047"/>
    <w:rsid w:val="00F146D8"/>
    <w:rsid w:val="00F151DB"/>
    <w:rsid w:val="00F27D26"/>
    <w:rsid w:val="00F33943"/>
    <w:rsid w:val="00F34A27"/>
    <w:rsid w:val="00F4471B"/>
    <w:rsid w:val="00F454FF"/>
    <w:rsid w:val="00F568DF"/>
    <w:rsid w:val="00F60114"/>
    <w:rsid w:val="00F66700"/>
    <w:rsid w:val="00F8118F"/>
    <w:rsid w:val="00F814F2"/>
    <w:rsid w:val="00F82682"/>
    <w:rsid w:val="00F86097"/>
    <w:rsid w:val="00F8742E"/>
    <w:rsid w:val="00FA0F8C"/>
    <w:rsid w:val="00FA28AD"/>
    <w:rsid w:val="00FA482B"/>
    <w:rsid w:val="00FB2273"/>
    <w:rsid w:val="00FB4A67"/>
    <w:rsid w:val="00FB782D"/>
    <w:rsid w:val="00FE186A"/>
    <w:rsid w:val="00FF061A"/>
    <w:rsid w:val="00FF38C5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3F1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3F1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3F1F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3F1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3F1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1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3F1F"/>
  </w:style>
  <w:style w:type="paragraph" w:styleId="BlockText">
    <w:name w:val="Block Text"/>
    <w:basedOn w:val="Normal"/>
    <w:rsid w:val="001C3F1F"/>
    <w:pPr>
      <w:spacing w:after="120"/>
      <w:ind w:left="1440" w:right="1440"/>
    </w:pPr>
  </w:style>
  <w:style w:type="paragraph" w:styleId="BodyTextIndent2">
    <w:name w:val="Body Text Indent 2"/>
    <w:basedOn w:val="Normal"/>
    <w:link w:val="BodyTextIndent2Char"/>
    <w:rsid w:val="001C3F1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3F1F"/>
    <w:rPr>
      <w:rFonts w:ascii="Arial" w:hAnsi="Arial"/>
      <w:szCs w:val="24"/>
    </w:rPr>
  </w:style>
  <w:style w:type="paragraph" w:styleId="BodyTextIndent3">
    <w:name w:val="Body Text Indent 3"/>
    <w:basedOn w:val="Normal"/>
    <w:link w:val="BodyTextIndent3Char"/>
    <w:rsid w:val="001C3F1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3F1F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C3F1F"/>
    <w:rPr>
      <w:b/>
      <w:bCs/>
      <w:szCs w:val="20"/>
    </w:rPr>
  </w:style>
  <w:style w:type="paragraph" w:styleId="Closing">
    <w:name w:val="Closing"/>
    <w:basedOn w:val="Normal"/>
    <w:link w:val="ClosingChar"/>
    <w:rsid w:val="001C3F1F"/>
    <w:pPr>
      <w:ind w:left="4320"/>
    </w:pPr>
  </w:style>
  <w:style w:type="character" w:customStyle="1" w:styleId="ClosingChar">
    <w:name w:val="Closing Char"/>
    <w:basedOn w:val="DefaultParagraphFont"/>
    <w:link w:val="Closing"/>
    <w:rsid w:val="001C3F1F"/>
    <w:rPr>
      <w:rFonts w:ascii="Arial" w:hAnsi="Arial"/>
      <w:szCs w:val="24"/>
    </w:rPr>
  </w:style>
  <w:style w:type="paragraph" w:styleId="Date">
    <w:name w:val="Date"/>
    <w:basedOn w:val="Normal"/>
    <w:next w:val="Normal"/>
    <w:link w:val="DateChar"/>
    <w:rsid w:val="001C3F1F"/>
  </w:style>
  <w:style w:type="character" w:customStyle="1" w:styleId="DateChar">
    <w:name w:val="Date Char"/>
    <w:basedOn w:val="DefaultParagraphFont"/>
    <w:link w:val="Date"/>
    <w:rsid w:val="001C3F1F"/>
    <w:rPr>
      <w:rFonts w:ascii="Arial" w:hAnsi="Arial"/>
      <w:szCs w:val="24"/>
    </w:rPr>
  </w:style>
  <w:style w:type="paragraph" w:styleId="DocumentMap">
    <w:name w:val="Document Map"/>
    <w:basedOn w:val="Normal"/>
    <w:link w:val="DocumentMapChar"/>
    <w:rsid w:val="001C3F1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3F1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1C3F1F"/>
  </w:style>
  <w:style w:type="character" w:customStyle="1" w:styleId="E-mailSignatureChar">
    <w:name w:val="E-mail Signature Char"/>
    <w:basedOn w:val="DefaultParagraphFont"/>
    <w:link w:val="E-mailSignature"/>
    <w:rsid w:val="001C3F1F"/>
    <w:rPr>
      <w:rFonts w:ascii="Arial" w:hAnsi="Arial"/>
      <w:szCs w:val="24"/>
    </w:rPr>
  </w:style>
  <w:style w:type="paragraph" w:styleId="EndnoteText">
    <w:name w:val="endnote text"/>
    <w:basedOn w:val="Normal"/>
    <w:link w:val="EndnoteTextChar"/>
    <w:rsid w:val="001C3F1F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1C3F1F"/>
    <w:rPr>
      <w:rFonts w:ascii="Arial" w:hAnsi="Arial"/>
    </w:rPr>
  </w:style>
  <w:style w:type="paragraph" w:styleId="EnvelopeAddress">
    <w:name w:val="envelope address"/>
    <w:basedOn w:val="Normal"/>
    <w:rsid w:val="001C3F1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1C3F1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rsid w:val="001C3F1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1C3F1F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semiHidden/>
    <w:rsid w:val="001C3F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1C3F1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3F1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3F1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3F1F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rsid w:val="001C3F1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C3F1F"/>
    <w:rPr>
      <w:rFonts w:ascii="Arial" w:hAnsi="Arial"/>
      <w:i/>
      <w:iCs/>
      <w:szCs w:val="24"/>
    </w:rPr>
  </w:style>
  <w:style w:type="paragraph" w:styleId="Index1">
    <w:name w:val="index 1"/>
    <w:basedOn w:val="Normal"/>
    <w:next w:val="Normal"/>
    <w:autoRedefine/>
    <w:rsid w:val="001C3F1F"/>
    <w:pPr>
      <w:ind w:left="200" w:hanging="200"/>
    </w:pPr>
  </w:style>
  <w:style w:type="paragraph" w:styleId="Index2">
    <w:name w:val="index 2"/>
    <w:basedOn w:val="Normal"/>
    <w:next w:val="Normal"/>
    <w:autoRedefine/>
    <w:rsid w:val="001C3F1F"/>
    <w:pPr>
      <w:ind w:left="400" w:hanging="200"/>
    </w:pPr>
  </w:style>
  <w:style w:type="paragraph" w:styleId="Index3">
    <w:name w:val="index 3"/>
    <w:basedOn w:val="Normal"/>
    <w:next w:val="Normal"/>
    <w:autoRedefine/>
    <w:rsid w:val="001C3F1F"/>
    <w:pPr>
      <w:ind w:left="600" w:hanging="200"/>
    </w:pPr>
  </w:style>
  <w:style w:type="paragraph" w:styleId="Index4">
    <w:name w:val="index 4"/>
    <w:basedOn w:val="Normal"/>
    <w:next w:val="Normal"/>
    <w:autoRedefine/>
    <w:rsid w:val="001C3F1F"/>
    <w:pPr>
      <w:ind w:left="800" w:hanging="200"/>
    </w:pPr>
  </w:style>
  <w:style w:type="paragraph" w:styleId="Index5">
    <w:name w:val="index 5"/>
    <w:basedOn w:val="Normal"/>
    <w:next w:val="Normal"/>
    <w:autoRedefine/>
    <w:rsid w:val="001C3F1F"/>
    <w:pPr>
      <w:ind w:left="1000" w:hanging="200"/>
    </w:pPr>
  </w:style>
  <w:style w:type="paragraph" w:styleId="Index6">
    <w:name w:val="index 6"/>
    <w:basedOn w:val="Normal"/>
    <w:next w:val="Normal"/>
    <w:autoRedefine/>
    <w:rsid w:val="001C3F1F"/>
    <w:pPr>
      <w:ind w:left="1200" w:hanging="200"/>
    </w:pPr>
  </w:style>
  <w:style w:type="paragraph" w:styleId="Index7">
    <w:name w:val="index 7"/>
    <w:basedOn w:val="Normal"/>
    <w:next w:val="Normal"/>
    <w:autoRedefine/>
    <w:rsid w:val="001C3F1F"/>
    <w:pPr>
      <w:ind w:left="1400" w:hanging="200"/>
    </w:pPr>
  </w:style>
  <w:style w:type="paragraph" w:styleId="Index8">
    <w:name w:val="index 8"/>
    <w:basedOn w:val="Normal"/>
    <w:next w:val="Normal"/>
    <w:autoRedefine/>
    <w:rsid w:val="001C3F1F"/>
    <w:pPr>
      <w:ind w:left="1600" w:hanging="200"/>
    </w:pPr>
  </w:style>
  <w:style w:type="paragraph" w:styleId="Index9">
    <w:name w:val="index 9"/>
    <w:basedOn w:val="Normal"/>
    <w:next w:val="Normal"/>
    <w:autoRedefine/>
    <w:rsid w:val="001C3F1F"/>
    <w:pPr>
      <w:ind w:left="1800" w:hanging="200"/>
    </w:pPr>
  </w:style>
  <w:style w:type="paragraph" w:styleId="IndexHeading">
    <w:name w:val="index heading"/>
    <w:basedOn w:val="Normal"/>
    <w:next w:val="Index1"/>
    <w:rsid w:val="001C3F1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1F"/>
    <w:rPr>
      <w:rFonts w:ascii="Arial" w:hAnsi="Arial"/>
      <w:i/>
      <w:iCs/>
      <w:color w:val="4472C4" w:themeColor="accent1"/>
      <w:szCs w:val="24"/>
    </w:rPr>
  </w:style>
  <w:style w:type="paragraph" w:styleId="List">
    <w:name w:val="List"/>
    <w:basedOn w:val="Normal"/>
    <w:rsid w:val="001C3F1F"/>
    <w:pPr>
      <w:ind w:left="360" w:hanging="360"/>
      <w:contextualSpacing/>
    </w:pPr>
  </w:style>
  <w:style w:type="paragraph" w:styleId="List2">
    <w:name w:val="List 2"/>
    <w:basedOn w:val="Normal"/>
    <w:rsid w:val="001C3F1F"/>
    <w:pPr>
      <w:ind w:left="720" w:hanging="360"/>
      <w:contextualSpacing/>
    </w:pPr>
  </w:style>
  <w:style w:type="paragraph" w:styleId="List3">
    <w:name w:val="List 3"/>
    <w:basedOn w:val="Normal"/>
    <w:rsid w:val="001C3F1F"/>
    <w:pPr>
      <w:ind w:left="1080" w:hanging="360"/>
      <w:contextualSpacing/>
    </w:pPr>
  </w:style>
  <w:style w:type="paragraph" w:styleId="List4">
    <w:name w:val="List 4"/>
    <w:basedOn w:val="Normal"/>
    <w:rsid w:val="001C3F1F"/>
    <w:pPr>
      <w:ind w:left="1440" w:hanging="360"/>
      <w:contextualSpacing/>
    </w:pPr>
  </w:style>
  <w:style w:type="paragraph" w:styleId="List5">
    <w:name w:val="List 5"/>
    <w:basedOn w:val="Normal"/>
    <w:rsid w:val="001C3F1F"/>
    <w:pPr>
      <w:ind w:left="1800" w:hanging="360"/>
      <w:contextualSpacing/>
    </w:pPr>
  </w:style>
  <w:style w:type="paragraph" w:styleId="ListBullet4">
    <w:name w:val="List Bullet 4"/>
    <w:basedOn w:val="Normal"/>
    <w:rsid w:val="001C3F1F"/>
    <w:pPr>
      <w:numPr>
        <w:numId w:val="4"/>
      </w:numPr>
      <w:contextualSpacing/>
    </w:pPr>
  </w:style>
  <w:style w:type="paragraph" w:styleId="ListBullet5">
    <w:name w:val="List Bullet 5"/>
    <w:basedOn w:val="Normal"/>
    <w:rsid w:val="001C3F1F"/>
    <w:pPr>
      <w:numPr>
        <w:numId w:val="5"/>
      </w:numPr>
      <w:contextualSpacing/>
    </w:pPr>
  </w:style>
  <w:style w:type="paragraph" w:styleId="ListContinue">
    <w:name w:val="List Continue"/>
    <w:basedOn w:val="Normal"/>
    <w:rsid w:val="001C3F1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1C3F1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1C3F1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1C3F1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1C3F1F"/>
    <w:pPr>
      <w:spacing w:after="120"/>
      <w:ind w:left="1800"/>
      <w:contextualSpacing/>
    </w:pPr>
  </w:style>
  <w:style w:type="paragraph" w:styleId="ListNumber">
    <w:name w:val="List Number"/>
    <w:basedOn w:val="Normal"/>
    <w:rsid w:val="001C3F1F"/>
    <w:pPr>
      <w:numPr>
        <w:numId w:val="6"/>
      </w:numPr>
      <w:contextualSpacing/>
    </w:pPr>
  </w:style>
  <w:style w:type="paragraph" w:styleId="ListNumber2">
    <w:name w:val="List Number 2"/>
    <w:basedOn w:val="Normal"/>
    <w:rsid w:val="001C3F1F"/>
    <w:pPr>
      <w:numPr>
        <w:numId w:val="7"/>
      </w:numPr>
      <w:contextualSpacing/>
    </w:pPr>
  </w:style>
  <w:style w:type="paragraph" w:styleId="ListNumber3">
    <w:name w:val="List Number 3"/>
    <w:basedOn w:val="Normal"/>
    <w:rsid w:val="001C3F1F"/>
    <w:pPr>
      <w:numPr>
        <w:numId w:val="8"/>
      </w:numPr>
      <w:contextualSpacing/>
    </w:pPr>
  </w:style>
  <w:style w:type="paragraph" w:styleId="ListNumber4">
    <w:name w:val="List Number 4"/>
    <w:basedOn w:val="Normal"/>
    <w:rsid w:val="001C3F1F"/>
    <w:pPr>
      <w:numPr>
        <w:numId w:val="9"/>
      </w:numPr>
      <w:contextualSpacing/>
    </w:pPr>
  </w:style>
  <w:style w:type="paragraph" w:styleId="ListNumber5">
    <w:name w:val="List Number 5"/>
    <w:basedOn w:val="Normal"/>
    <w:rsid w:val="001C3F1F"/>
    <w:pPr>
      <w:numPr>
        <w:numId w:val="10"/>
      </w:numPr>
      <w:contextualSpacing/>
    </w:pPr>
  </w:style>
  <w:style w:type="paragraph" w:styleId="MacroText">
    <w:name w:val="macro"/>
    <w:link w:val="MacroTextChar"/>
    <w:rsid w:val="001C3F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1C3F1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1C3F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C3F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C3F1F"/>
    <w:rPr>
      <w:rFonts w:ascii="Arial" w:hAnsi="Arial"/>
      <w:szCs w:val="24"/>
    </w:rPr>
  </w:style>
  <w:style w:type="paragraph" w:styleId="NormalWeb">
    <w:name w:val="Normal (Web)"/>
    <w:basedOn w:val="Normal"/>
    <w:rsid w:val="001C3F1F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1C3F1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C3F1F"/>
  </w:style>
  <w:style w:type="character" w:customStyle="1" w:styleId="NoteHeadingChar">
    <w:name w:val="Note Heading Char"/>
    <w:basedOn w:val="DefaultParagraphFont"/>
    <w:link w:val="NoteHeading"/>
    <w:rsid w:val="001C3F1F"/>
    <w:rPr>
      <w:rFonts w:ascii="Arial" w:hAnsi="Arial"/>
      <w:szCs w:val="24"/>
    </w:rPr>
  </w:style>
  <w:style w:type="paragraph" w:styleId="PlainText">
    <w:name w:val="Plain Text"/>
    <w:basedOn w:val="Normal"/>
    <w:link w:val="PlainTextChar"/>
    <w:rsid w:val="001C3F1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C3F1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1C3F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1F"/>
    <w:rPr>
      <w:rFonts w:ascii="Arial" w:hAnsi="Arial"/>
      <w:i/>
      <w:iCs/>
      <w:color w:val="404040" w:themeColor="text1" w:themeTint="BF"/>
      <w:szCs w:val="24"/>
    </w:rPr>
  </w:style>
  <w:style w:type="paragraph" w:styleId="Salutation">
    <w:name w:val="Salutation"/>
    <w:basedOn w:val="Normal"/>
    <w:next w:val="Normal"/>
    <w:link w:val="SalutationChar"/>
    <w:rsid w:val="001C3F1F"/>
  </w:style>
  <w:style w:type="character" w:customStyle="1" w:styleId="SalutationChar">
    <w:name w:val="Salutation Char"/>
    <w:basedOn w:val="DefaultParagraphFont"/>
    <w:link w:val="Salutation"/>
    <w:rsid w:val="001C3F1F"/>
    <w:rPr>
      <w:rFonts w:ascii="Arial" w:hAnsi="Arial"/>
      <w:szCs w:val="24"/>
    </w:rPr>
  </w:style>
  <w:style w:type="paragraph" w:styleId="Signature">
    <w:name w:val="Signature"/>
    <w:basedOn w:val="Normal"/>
    <w:link w:val="SignatureChar"/>
    <w:rsid w:val="001C3F1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C3F1F"/>
    <w:rPr>
      <w:rFonts w:ascii="Arial" w:hAnsi="Arial"/>
      <w:szCs w:val="24"/>
    </w:rPr>
  </w:style>
  <w:style w:type="paragraph" w:styleId="Subtitle">
    <w:name w:val="Subtitle"/>
    <w:basedOn w:val="Normal"/>
    <w:next w:val="Normal"/>
    <w:link w:val="SubtitleChar"/>
    <w:qFormat/>
    <w:rsid w:val="001C3F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1C3F1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1C3F1F"/>
    <w:pPr>
      <w:ind w:left="200" w:hanging="200"/>
    </w:pPr>
  </w:style>
  <w:style w:type="paragraph" w:styleId="TableofFigures">
    <w:name w:val="table of figures"/>
    <w:basedOn w:val="Normal"/>
    <w:next w:val="Normal"/>
    <w:rsid w:val="001C3F1F"/>
  </w:style>
  <w:style w:type="paragraph" w:styleId="Title">
    <w:name w:val="Title"/>
    <w:basedOn w:val="Normal"/>
    <w:next w:val="Normal"/>
    <w:link w:val="TitleChar"/>
    <w:qFormat/>
    <w:rsid w:val="001C3F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3F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1C3F1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1C3F1F"/>
  </w:style>
  <w:style w:type="paragraph" w:styleId="TOC2">
    <w:name w:val="toc 2"/>
    <w:basedOn w:val="Normal"/>
    <w:next w:val="Normal"/>
    <w:autoRedefine/>
    <w:rsid w:val="001C3F1F"/>
    <w:pPr>
      <w:ind w:left="200"/>
    </w:pPr>
  </w:style>
  <w:style w:type="paragraph" w:styleId="TOC3">
    <w:name w:val="toc 3"/>
    <w:basedOn w:val="Normal"/>
    <w:next w:val="Normal"/>
    <w:autoRedefine/>
    <w:rsid w:val="001C3F1F"/>
    <w:pPr>
      <w:ind w:left="400"/>
    </w:pPr>
  </w:style>
  <w:style w:type="paragraph" w:styleId="TOC4">
    <w:name w:val="toc 4"/>
    <w:basedOn w:val="Normal"/>
    <w:next w:val="Normal"/>
    <w:autoRedefine/>
    <w:rsid w:val="001C3F1F"/>
    <w:pPr>
      <w:ind w:left="600"/>
    </w:pPr>
  </w:style>
  <w:style w:type="paragraph" w:styleId="TOC5">
    <w:name w:val="toc 5"/>
    <w:basedOn w:val="Normal"/>
    <w:next w:val="Normal"/>
    <w:autoRedefine/>
    <w:rsid w:val="001C3F1F"/>
    <w:pPr>
      <w:ind w:left="800"/>
    </w:pPr>
  </w:style>
  <w:style w:type="paragraph" w:styleId="TOC6">
    <w:name w:val="toc 6"/>
    <w:basedOn w:val="Normal"/>
    <w:next w:val="Normal"/>
    <w:autoRedefine/>
    <w:rsid w:val="001C3F1F"/>
    <w:pPr>
      <w:ind w:left="1000"/>
    </w:pPr>
  </w:style>
  <w:style w:type="paragraph" w:styleId="TOC7">
    <w:name w:val="toc 7"/>
    <w:basedOn w:val="Normal"/>
    <w:next w:val="Normal"/>
    <w:autoRedefine/>
    <w:rsid w:val="001C3F1F"/>
    <w:pPr>
      <w:ind w:left="1200"/>
    </w:pPr>
  </w:style>
  <w:style w:type="paragraph" w:styleId="TOC8">
    <w:name w:val="toc 8"/>
    <w:basedOn w:val="Normal"/>
    <w:next w:val="Normal"/>
    <w:autoRedefine/>
    <w:rsid w:val="001C3F1F"/>
    <w:pPr>
      <w:ind w:left="1400"/>
    </w:pPr>
  </w:style>
  <w:style w:type="paragraph" w:styleId="TOC9">
    <w:name w:val="toc 9"/>
    <w:basedOn w:val="Normal"/>
    <w:next w:val="Normal"/>
    <w:autoRedefine/>
    <w:rsid w:val="001C3F1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F1F"/>
    <w:pPr>
      <w:outlineLvl w:val="9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3214-DEFE-459D-9407-6F681E4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0</TotalTime>
  <Pages>2</Pages>
  <Words>363</Words>
  <Characters>2061</Characters>
  <Application>Microsoft Office Word</Application>
  <DocSecurity>0</DocSecurity>
  <Lines>62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AirNow Drupal Tome Deployment</vt:lpstr>
    </vt:vector>
  </TitlesOfParts>
  <Manager>Wilkes.Chris@epa.gov</Manager>
  <Company/>
  <LinksUpToDate>false</LinksUpToDate>
  <CharactersWithSpaces>2373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AirNow Drupal Tome Deployment</dc:title>
  <dc:subject/>
  <dc:creator>Contractor</dc:creator>
  <cp:keywords/>
  <dc:description/>
  <cp:lastModifiedBy>Wilkes, Chris</cp:lastModifiedBy>
  <cp:revision>2</cp:revision>
  <cp:lastPrinted>2020-01-02T16:28:00Z</cp:lastPrinted>
  <dcterms:created xsi:type="dcterms:W3CDTF">2021-04-29T21:18:00Z</dcterms:created>
  <dcterms:modified xsi:type="dcterms:W3CDTF">2021-04-29T21:18:00Z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