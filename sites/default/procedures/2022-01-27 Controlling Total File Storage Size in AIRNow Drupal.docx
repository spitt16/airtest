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6C77D9" w:rsidRPr="00A22F6D" w14:paraId="6401EA4F" w14:textId="77777777" w:rsidTr="00016BFE">
        <w:trPr>
          <w:tblHeader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14:paraId="441E9333" w14:textId="24729212" w:rsidR="006C77D9" w:rsidRPr="00AE08E2" w:rsidRDefault="009B1D87" w:rsidP="00FB782D">
            <w:pPr>
              <w:pStyle w:val="Heading1"/>
              <w:rPr>
                <w:highlight w:val="lightGray"/>
              </w:rPr>
            </w:pPr>
            <w:r w:rsidRPr="009B1D87">
              <w:t xml:space="preserve">Controlling Total File Storage </w:t>
            </w:r>
            <w:r w:rsidR="00D7411C">
              <w:t>S</w:t>
            </w:r>
            <w:r w:rsidRPr="009B1D87">
              <w:t>ize in AIRNow Drupal</w:t>
            </w:r>
          </w:p>
        </w:tc>
      </w:tr>
      <w:tr w:rsidR="00684881" w:rsidRPr="00A22F6D" w14:paraId="6960E8CB" w14:textId="77777777" w:rsidTr="00A22F6D">
        <w:tc>
          <w:tcPr>
            <w:tcW w:w="0" w:type="auto"/>
            <w:shd w:val="clear" w:color="auto" w:fill="CCCCFF"/>
          </w:tcPr>
          <w:p w14:paraId="138ED3D2" w14:textId="77777777" w:rsidR="00684881" w:rsidRPr="003A43BD" w:rsidRDefault="00684881" w:rsidP="0063370D">
            <w:pPr>
              <w:pStyle w:val="Heading4"/>
            </w:pPr>
            <w:r w:rsidRPr="003A43BD">
              <w:t>Introduction</w:t>
            </w:r>
          </w:p>
        </w:tc>
      </w:tr>
      <w:tr w:rsidR="00684881" w:rsidRPr="00A22F6D" w14:paraId="19231D7F" w14:textId="77777777" w:rsidTr="00A22F6D">
        <w:trPr>
          <w:trHeight w:val="1682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45CF94DA" w14:textId="77777777" w:rsidR="008E54F9" w:rsidRPr="00BC273C" w:rsidRDefault="008E54F9" w:rsidP="00A22F6D">
            <w:pPr>
              <w:pStyle w:val="BodyText3example"/>
              <w:ind w:left="0"/>
              <w:rPr>
                <w:color w:val="auto"/>
                <w:szCs w:val="20"/>
              </w:rPr>
            </w:pPr>
          </w:p>
          <w:p w14:paraId="05D59448" w14:textId="77777777" w:rsidR="00536DC9" w:rsidRDefault="00255707" w:rsidP="003A3662">
            <w:pPr>
              <w:rPr>
                <w:szCs w:val="20"/>
              </w:rPr>
            </w:pPr>
            <w:r w:rsidRPr="00BC273C">
              <w:rPr>
                <w:szCs w:val="20"/>
              </w:rPr>
              <w:t xml:space="preserve">This </w:t>
            </w:r>
            <w:r w:rsidR="00B8609E" w:rsidRPr="00BC273C">
              <w:rPr>
                <w:szCs w:val="20"/>
              </w:rPr>
              <w:t>is a</w:t>
            </w:r>
            <w:r w:rsidRPr="00BC273C">
              <w:rPr>
                <w:szCs w:val="20"/>
              </w:rPr>
              <w:t xml:space="preserve"> </w:t>
            </w:r>
            <w:r w:rsidR="00536DC9">
              <w:rPr>
                <w:szCs w:val="20"/>
              </w:rPr>
              <w:t xml:space="preserve">pair of </w:t>
            </w:r>
            <w:r w:rsidRPr="00BC273C">
              <w:rPr>
                <w:szCs w:val="20"/>
              </w:rPr>
              <w:t>procedure</w:t>
            </w:r>
            <w:r w:rsidR="00536DC9">
              <w:rPr>
                <w:szCs w:val="20"/>
              </w:rPr>
              <w:t>s</w:t>
            </w:r>
            <w:r w:rsidRPr="00BC273C">
              <w:rPr>
                <w:szCs w:val="20"/>
              </w:rPr>
              <w:t xml:space="preserve"> </w:t>
            </w:r>
            <w:r w:rsidR="003A3662">
              <w:rPr>
                <w:szCs w:val="20"/>
              </w:rPr>
              <w:t xml:space="preserve">to control the total file size on the </w:t>
            </w:r>
            <w:proofErr w:type="spellStart"/>
            <w:r w:rsidR="003A3662">
              <w:rPr>
                <w:szCs w:val="20"/>
              </w:rPr>
              <w:t>TOMEd</w:t>
            </w:r>
            <w:proofErr w:type="spellEnd"/>
            <w:r w:rsidR="003A3662">
              <w:rPr>
                <w:szCs w:val="20"/>
              </w:rPr>
              <w:t xml:space="preserve"> AirNow Drupal server</w:t>
            </w:r>
            <w:r w:rsidR="00536DC9">
              <w:rPr>
                <w:szCs w:val="20"/>
              </w:rPr>
              <w:t xml:space="preserve"> for issues AIR-423 &amp; AIR-441</w:t>
            </w:r>
            <w:r w:rsidR="003A3662">
              <w:rPr>
                <w:szCs w:val="20"/>
              </w:rPr>
              <w:t>. This is attempted by “Removing Unused Files” one a month, and “Migrating the 5 Largest Files” once a quarter.</w:t>
            </w:r>
          </w:p>
          <w:p w14:paraId="1F6FC72C" w14:textId="77777777" w:rsidR="00536DC9" w:rsidRDefault="00536DC9" w:rsidP="003A3662">
            <w:pPr>
              <w:rPr>
                <w:szCs w:val="20"/>
              </w:rPr>
            </w:pPr>
          </w:p>
          <w:p w14:paraId="13C9BF7A" w14:textId="1E389903" w:rsidR="00052F02" w:rsidRDefault="003A3662" w:rsidP="003A3662">
            <w:r>
              <w:rPr>
                <w:szCs w:val="20"/>
              </w:rPr>
              <w:t>If the file</w:t>
            </w:r>
            <w:r w:rsidR="00536DC9">
              <w:rPr>
                <w:szCs w:val="20"/>
              </w:rPr>
              <w:t>s directory</w:t>
            </w:r>
            <w:r>
              <w:rPr>
                <w:szCs w:val="20"/>
              </w:rPr>
              <w:t xml:space="preserve"> make</w:t>
            </w:r>
            <w:r w:rsidR="00536DC9">
              <w:rPr>
                <w:szCs w:val="20"/>
              </w:rPr>
              <w:t>s</w:t>
            </w:r>
            <w:r>
              <w:rPr>
                <w:szCs w:val="20"/>
              </w:rPr>
              <w:t xml:space="preserve"> the </w:t>
            </w:r>
            <w:proofErr w:type="spellStart"/>
            <w:r>
              <w:rPr>
                <w:szCs w:val="20"/>
              </w:rPr>
              <w:t>TOMEd</w:t>
            </w:r>
            <w:proofErr w:type="spellEnd"/>
            <w:r>
              <w:rPr>
                <w:szCs w:val="20"/>
              </w:rPr>
              <w:t xml:space="preserve"> app too big to push to cloud.gov, then try “Migrating the 5 Largest Files” </w:t>
            </w:r>
            <w:r w:rsidR="00536DC9">
              <w:rPr>
                <w:szCs w:val="20"/>
              </w:rPr>
              <w:t>procedure</w:t>
            </w:r>
            <w:r>
              <w:rPr>
                <w:szCs w:val="20"/>
              </w:rPr>
              <w:t xml:space="preserve"> first.</w:t>
            </w:r>
          </w:p>
          <w:p w14:paraId="2B2F8ACC" w14:textId="055D2B14" w:rsidR="00AD65C3" w:rsidRPr="00BC273C" w:rsidRDefault="00AD65C3" w:rsidP="00AD65C3">
            <w:pPr>
              <w:rPr>
                <w:szCs w:val="20"/>
              </w:rPr>
            </w:pPr>
          </w:p>
          <w:p w14:paraId="4D8A14EA" w14:textId="433F44EF" w:rsidR="007D17AF" w:rsidRPr="005574F8" w:rsidRDefault="00255707" w:rsidP="005574F8">
            <w:pPr>
              <w:rPr>
                <w:b/>
                <w:szCs w:val="20"/>
              </w:rPr>
            </w:pPr>
            <w:r w:rsidRPr="00BC273C">
              <w:rPr>
                <w:b/>
                <w:szCs w:val="20"/>
              </w:rPr>
              <w:t>Big Picture:</w:t>
            </w:r>
          </w:p>
          <w:p w14:paraId="14280491" w14:textId="77777777" w:rsidR="003A3662" w:rsidRDefault="003A3662" w:rsidP="007702A9">
            <w:pPr>
              <w:pStyle w:val="ListParagraph"/>
              <w:numPr>
                <w:ilvl w:val="0"/>
                <w:numId w:val="46"/>
              </w:numPr>
              <w:rPr>
                <w:szCs w:val="20"/>
              </w:rPr>
            </w:pPr>
            <w:r w:rsidRPr="003A3662">
              <w:rPr>
                <w:szCs w:val="20"/>
              </w:rPr>
              <w:t>Once a month: Removing Unused Files</w:t>
            </w:r>
          </w:p>
          <w:p w14:paraId="204E3FD7" w14:textId="27AFAB6C" w:rsidR="00BC273C" w:rsidRPr="003A3662" w:rsidRDefault="003A3662" w:rsidP="003A3662">
            <w:pPr>
              <w:pStyle w:val="ListParagraph"/>
              <w:numPr>
                <w:ilvl w:val="0"/>
                <w:numId w:val="46"/>
              </w:numPr>
              <w:rPr>
                <w:szCs w:val="20"/>
              </w:rPr>
            </w:pPr>
            <w:r w:rsidRPr="003A3662">
              <w:rPr>
                <w:szCs w:val="20"/>
              </w:rPr>
              <w:t>Once a quarter: Migrating the 5 Largest Files</w:t>
            </w:r>
            <w:r w:rsidR="00030225">
              <w:rPr>
                <w:szCs w:val="20"/>
              </w:rPr>
              <w:t xml:space="preserve"> </w:t>
            </w:r>
          </w:p>
          <w:p w14:paraId="542E8EA4" w14:textId="77777777" w:rsidR="00544BC4" w:rsidRPr="00BC273C" w:rsidRDefault="00544BC4" w:rsidP="005D035A">
            <w:pPr>
              <w:ind w:left="360"/>
              <w:rPr>
                <w:szCs w:val="20"/>
              </w:rPr>
            </w:pPr>
          </w:p>
        </w:tc>
      </w:tr>
      <w:tr w:rsidR="0017145E" w:rsidRPr="00A22F6D" w14:paraId="77652CD5" w14:textId="77777777" w:rsidTr="00A22F6D">
        <w:tc>
          <w:tcPr>
            <w:tcW w:w="0" w:type="auto"/>
            <w:shd w:val="clear" w:color="auto" w:fill="CCCCFF"/>
          </w:tcPr>
          <w:p w14:paraId="732F4489" w14:textId="12D2FE41" w:rsidR="0017145E" w:rsidRPr="00BC273C" w:rsidRDefault="00380FA7" w:rsidP="00F34A27">
            <w:pPr>
              <w:pStyle w:val="Heading4"/>
            </w:pPr>
            <w:r w:rsidRPr="00BC273C">
              <w:t>PROCEDURE</w:t>
            </w:r>
            <w:r w:rsidR="003A3662">
              <w:t xml:space="preserve">: </w:t>
            </w:r>
            <w:r w:rsidR="003A3662" w:rsidRPr="003A3662">
              <w:t>Removing Unused Files</w:t>
            </w:r>
            <w:r w:rsidR="00CF1C67">
              <w:t xml:space="preserve">                                                 Monthly</w:t>
            </w:r>
          </w:p>
        </w:tc>
      </w:tr>
      <w:tr w:rsidR="003A3662" w:rsidRPr="00A22F6D" w14:paraId="7B9938DE" w14:textId="77777777" w:rsidTr="00F73C83">
        <w:trPr>
          <w:trHeight w:val="576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3374A76B" w14:textId="2A263C4F" w:rsidR="003A3662" w:rsidRPr="002956AE" w:rsidRDefault="003A3662" w:rsidP="003A3662">
            <w:pPr>
              <w:pStyle w:val="BodyText3example"/>
              <w:ind w:left="0"/>
              <w:rPr>
                <w:b/>
                <w:color w:val="auto"/>
                <w:szCs w:val="20"/>
              </w:rPr>
            </w:pPr>
            <w:r w:rsidRPr="00D32387">
              <w:rPr>
                <w:b/>
                <w:color w:val="auto"/>
                <w:szCs w:val="20"/>
              </w:rPr>
              <w:t xml:space="preserve"> </w:t>
            </w:r>
          </w:p>
          <w:p w14:paraId="1D478F70" w14:textId="2A4BC3B3" w:rsidR="003A3662" w:rsidRPr="008E3337" w:rsidRDefault="003A3662" w:rsidP="003A366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Set-up</w:t>
            </w:r>
            <w:r w:rsidR="00EB7EA3">
              <w:rPr>
                <w:b/>
                <w:sz w:val="22"/>
                <w:szCs w:val="22"/>
              </w:rPr>
              <w:t xml:space="preserve">: Pull the files from </w:t>
            </w:r>
            <w:proofErr w:type="spellStart"/>
            <w:r w:rsidR="00EB7EA3">
              <w:rPr>
                <w:b/>
                <w:sz w:val="22"/>
                <w:szCs w:val="22"/>
              </w:rPr>
              <w:t>DevCloud</w:t>
            </w:r>
            <w:proofErr w:type="spellEnd"/>
          </w:p>
          <w:p w14:paraId="3467F242" w14:textId="4F86223D" w:rsidR="002F2647" w:rsidRPr="002F2647" w:rsidRDefault="002F2647" w:rsidP="003A3662">
            <w:pPr>
              <w:numPr>
                <w:ilvl w:val="0"/>
                <w:numId w:val="47"/>
              </w:numPr>
              <w:rPr>
                <w:color w:val="FF0000"/>
                <w:szCs w:val="20"/>
              </w:rPr>
            </w:pPr>
            <w:r w:rsidRPr="002F2647">
              <w:rPr>
                <w:color w:val="FF0000"/>
                <w:szCs w:val="20"/>
              </w:rPr>
              <w:t xml:space="preserve">Make sure that no one </w:t>
            </w:r>
            <w:r w:rsidR="00BF53AB">
              <w:rPr>
                <w:color w:val="FF0000"/>
                <w:szCs w:val="20"/>
              </w:rPr>
              <w:t xml:space="preserve">else </w:t>
            </w:r>
            <w:r w:rsidRPr="002F2647">
              <w:rPr>
                <w:color w:val="FF0000"/>
                <w:szCs w:val="20"/>
              </w:rPr>
              <w:t xml:space="preserve">will be changing Content on </w:t>
            </w:r>
            <w:proofErr w:type="spellStart"/>
            <w:r w:rsidRPr="002F2647">
              <w:rPr>
                <w:color w:val="FF0000"/>
                <w:szCs w:val="20"/>
              </w:rPr>
              <w:t>DevCloud</w:t>
            </w:r>
            <w:proofErr w:type="spellEnd"/>
            <w:r w:rsidRPr="002F2647">
              <w:rPr>
                <w:color w:val="FF0000"/>
                <w:szCs w:val="20"/>
              </w:rPr>
              <w:t xml:space="preserve"> during th</w:t>
            </w:r>
            <w:r w:rsidR="00BF53AB">
              <w:rPr>
                <w:color w:val="FF0000"/>
                <w:szCs w:val="20"/>
              </w:rPr>
              <w:t>is</w:t>
            </w:r>
            <w:r w:rsidRPr="002F2647">
              <w:rPr>
                <w:color w:val="FF0000"/>
                <w:szCs w:val="20"/>
              </w:rPr>
              <w:t xml:space="preserve"> Procedure!</w:t>
            </w:r>
          </w:p>
          <w:p w14:paraId="2185A438" w14:textId="3EA1DEBD" w:rsidR="003A3662" w:rsidRDefault="002F2647" w:rsidP="003A3662">
            <w:pPr>
              <w:numPr>
                <w:ilvl w:val="0"/>
                <w:numId w:val="47"/>
              </w:numPr>
              <w:rPr>
                <w:szCs w:val="20"/>
              </w:rPr>
            </w:pPr>
            <w:r w:rsidRPr="002F2647">
              <w:rPr>
                <w:noProof/>
                <w:color w:val="FF000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51AFADDB" wp14:editId="4D29E870">
                      <wp:simplePos x="0" y="0"/>
                      <wp:positionH relativeFrom="column">
                        <wp:posOffset>3640009</wp:posOffset>
                      </wp:positionH>
                      <wp:positionV relativeFrom="paragraph">
                        <wp:posOffset>81915</wp:posOffset>
                      </wp:positionV>
                      <wp:extent cx="2055495" cy="1503680"/>
                      <wp:effectExtent l="0" t="0" r="20955" b="1270"/>
                      <wp:wrapSquare wrapText="bothSides"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55495" cy="1503680"/>
                                <a:chOff x="-164112" y="-828272"/>
                                <a:chExt cx="2601036" cy="190119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-164112" y="-828272"/>
                                  <a:ext cx="2541905" cy="19011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" name="Oval 2"/>
                              <wps:cNvSpPr/>
                              <wps:spPr>
                                <a:xfrm>
                                  <a:off x="2248301" y="-547856"/>
                                  <a:ext cx="188623" cy="21336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C0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4BFD8EB" id="Group 3" o:spid="_x0000_s1026" style="position:absolute;margin-left:286.6pt;margin-top:6.45pt;width:161.85pt;height:118.4pt;z-index:251659264;mso-width-relative:margin;mso-height-relative:margin" coordorigin="-1641,-8282" coordsize="26010,190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s1027" type="#_x0000_t75" style="position:absolute;left:-1641;top:-8282;width:25418;height:19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">
                        <v:imagedata r:id="rId8" o:title=""/>
                      </v:shape>
                      <v:oval id="Oval 2" o:spid="_x0000_s1028" style="position:absolute;left:22483;top:-5478;width:1886;height:2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" filled="f" strokecolor="#c00000" strokeweight="1pt">
                        <v:stroke joinstyle="miter"/>
                      </v:oval>
                      <w10:wrap type="square"/>
                    </v:group>
                  </w:pict>
                </mc:Fallback>
              </mc:AlternateContent>
            </w:r>
            <w:r w:rsidR="003A3662">
              <w:rPr>
                <w:szCs w:val="20"/>
              </w:rPr>
              <w:t xml:space="preserve">Pull latest version of the site Content (database) </w:t>
            </w:r>
            <w:r w:rsidR="003A3662" w:rsidRPr="00EB7EA3">
              <w:rPr>
                <w:i/>
                <w:iCs/>
                <w:szCs w:val="20"/>
              </w:rPr>
              <w:t>and</w:t>
            </w:r>
            <w:r w:rsidR="003A3662">
              <w:rPr>
                <w:szCs w:val="20"/>
              </w:rPr>
              <w:t xml:space="preserve"> Files from Acquia </w:t>
            </w:r>
            <w:proofErr w:type="spellStart"/>
            <w:r w:rsidR="003A3662">
              <w:rPr>
                <w:szCs w:val="20"/>
              </w:rPr>
              <w:t>DevCloud</w:t>
            </w:r>
            <w:proofErr w:type="spellEnd"/>
            <w:r w:rsidR="003A3662">
              <w:rPr>
                <w:szCs w:val="20"/>
              </w:rPr>
              <w:t xml:space="preserve"> using DevDesktop while </w:t>
            </w:r>
            <w:r w:rsidR="003A3662" w:rsidRPr="008603A0">
              <w:rPr>
                <w:b/>
                <w:szCs w:val="20"/>
              </w:rPr>
              <w:t>off</w:t>
            </w:r>
            <w:r w:rsidR="003A3662">
              <w:rPr>
                <w:szCs w:val="20"/>
              </w:rPr>
              <w:t xml:space="preserve"> the EPA </w:t>
            </w:r>
            <w:r w:rsidR="00847904">
              <w:rPr>
                <w:szCs w:val="20"/>
              </w:rPr>
              <w:t xml:space="preserve">VPN </w:t>
            </w:r>
            <w:r w:rsidR="003A3662">
              <w:rPr>
                <w:szCs w:val="20"/>
              </w:rPr>
              <w:t>network.</w:t>
            </w:r>
          </w:p>
          <w:p w14:paraId="1605848F" w14:textId="39B6F152" w:rsidR="003A3662" w:rsidRDefault="003A3662" w:rsidP="003A3662">
            <w:pPr>
              <w:numPr>
                <w:ilvl w:val="0"/>
                <w:numId w:val="47"/>
              </w:numPr>
              <w:rPr>
                <w:szCs w:val="20"/>
              </w:rPr>
            </w:pPr>
            <w:r>
              <w:rPr>
                <w:szCs w:val="20"/>
              </w:rPr>
              <w:t xml:space="preserve">Use DevDesktop to open a </w:t>
            </w:r>
            <w:proofErr w:type="spellStart"/>
            <w:r w:rsidRPr="007A7CE9">
              <w:rPr>
                <w:i/>
                <w:iCs/>
                <w:szCs w:val="20"/>
              </w:rPr>
              <w:t>drush</w:t>
            </w:r>
            <w:proofErr w:type="spellEnd"/>
            <w:r>
              <w:rPr>
                <w:szCs w:val="20"/>
              </w:rPr>
              <w:t xml:space="preserve"> window on your local host. Click on the local host </w:t>
            </w:r>
            <w:proofErr w:type="spellStart"/>
            <w:r w:rsidRPr="007A7CE9">
              <w:rPr>
                <w:i/>
                <w:iCs/>
                <w:szCs w:val="20"/>
              </w:rPr>
              <w:t>drush</w:t>
            </w:r>
            <w:proofErr w:type="spellEnd"/>
            <w:r>
              <w:rPr>
                <w:szCs w:val="20"/>
              </w:rPr>
              <w:t xml:space="preserve"> console button… Note: There are two </w:t>
            </w:r>
            <w:proofErr w:type="spellStart"/>
            <w:r w:rsidRPr="007A7CE9">
              <w:rPr>
                <w:i/>
                <w:iCs/>
                <w:szCs w:val="20"/>
              </w:rPr>
              <w:t>drush</w:t>
            </w:r>
            <w:proofErr w:type="spellEnd"/>
            <w:r>
              <w:rPr>
                <w:szCs w:val="20"/>
              </w:rPr>
              <w:t xml:space="preserve"> console buttons; use the upper one.</w:t>
            </w:r>
          </w:p>
          <w:p w14:paraId="625F813B" w14:textId="77777777" w:rsidR="002F170F" w:rsidRDefault="002F170F" w:rsidP="002F170F">
            <w:pPr>
              <w:rPr>
                <w:b/>
                <w:sz w:val="22"/>
                <w:szCs w:val="22"/>
              </w:rPr>
            </w:pPr>
          </w:p>
          <w:p w14:paraId="5BF51A16" w14:textId="1F174536" w:rsidR="002F170F" w:rsidRPr="008E3337" w:rsidRDefault="002F170F" w:rsidP="002F170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Find the Files: </w:t>
            </w:r>
            <w:proofErr w:type="spellStart"/>
            <w:r>
              <w:rPr>
                <w:b/>
                <w:sz w:val="22"/>
                <w:szCs w:val="22"/>
              </w:rPr>
              <w:t>drush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sqlq</w:t>
            </w:r>
            <w:proofErr w:type="spellEnd"/>
          </w:p>
          <w:p w14:paraId="6CBB25E8" w14:textId="42F8D5B6" w:rsidR="003A3662" w:rsidRDefault="002F2647" w:rsidP="003A3662">
            <w:pPr>
              <w:numPr>
                <w:ilvl w:val="0"/>
                <w:numId w:val="47"/>
              </w:numPr>
              <w:rPr>
                <w:szCs w:val="20"/>
              </w:rPr>
            </w:pPr>
            <w:r>
              <w:rPr>
                <w:szCs w:val="20"/>
              </w:rPr>
              <w:t>Learn how “</w:t>
            </w:r>
            <w:proofErr w:type="spellStart"/>
            <w:r>
              <w:rPr>
                <w:szCs w:val="20"/>
              </w:rPr>
              <w:t>drush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sqlq</w:t>
            </w:r>
            <w:proofErr w:type="spellEnd"/>
            <w:r>
              <w:rPr>
                <w:szCs w:val="20"/>
              </w:rPr>
              <w:t xml:space="preserve">” works. </w:t>
            </w:r>
            <w:r w:rsidR="003A3662">
              <w:rPr>
                <w:szCs w:val="20"/>
              </w:rPr>
              <w:t xml:space="preserve">Find </w:t>
            </w:r>
            <w:r w:rsidR="00342820">
              <w:rPr>
                <w:szCs w:val="20"/>
              </w:rPr>
              <w:t>some</w:t>
            </w:r>
            <w:r w:rsidR="003A3662">
              <w:rPr>
                <w:szCs w:val="20"/>
              </w:rPr>
              <w:t xml:space="preserve"> File IDs (fid) </w:t>
            </w:r>
            <w:r w:rsidR="00342820">
              <w:rPr>
                <w:szCs w:val="20"/>
              </w:rPr>
              <w:t xml:space="preserve">and paths </w:t>
            </w:r>
            <w:r w:rsidR="003A3662">
              <w:rPr>
                <w:szCs w:val="20"/>
              </w:rPr>
              <w:t xml:space="preserve">using </w:t>
            </w:r>
            <w:proofErr w:type="spellStart"/>
            <w:r w:rsidR="003A3662" w:rsidRPr="007A7CE9">
              <w:rPr>
                <w:i/>
                <w:iCs/>
                <w:szCs w:val="20"/>
              </w:rPr>
              <w:t>drush</w:t>
            </w:r>
            <w:proofErr w:type="spellEnd"/>
            <w:r w:rsidR="003A3662">
              <w:rPr>
                <w:szCs w:val="20"/>
              </w:rPr>
              <w:t xml:space="preserve"> SQL queries. </w:t>
            </w:r>
          </w:p>
          <w:p w14:paraId="7465EA47" w14:textId="77777777" w:rsidR="009F108A" w:rsidRPr="00ED1A2B" w:rsidRDefault="009F108A" w:rsidP="009F108A">
            <w:pPr>
              <w:ind w:left="720"/>
              <w:rPr>
                <w:szCs w:val="20"/>
              </w:rPr>
            </w:pPr>
          </w:p>
          <w:p w14:paraId="62AA2BD1" w14:textId="667EE213" w:rsidR="003A3662" w:rsidRPr="00EB7EA3" w:rsidRDefault="003A3662" w:rsidP="003A36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B7EA3">
              <w:rPr>
                <w:rFonts w:ascii="Courier New" w:hAnsi="Courier New" w:cs="Courier New"/>
                <w:sz w:val="16"/>
                <w:szCs w:val="16"/>
              </w:rPr>
              <w:t xml:space="preserve">// </w:t>
            </w:r>
            <w:r w:rsidR="00EB7EA3" w:rsidRPr="00EB7EA3">
              <w:rPr>
                <w:rFonts w:ascii="Courier New" w:hAnsi="Courier New" w:cs="Courier New"/>
                <w:sz w:val="16"/>
                <w:szCs w:val="16"/>
              </w:rPr>
              <w:t xml:space="preserve">Example: </w:t>
            </w:r>
            <w:r w:rsidRPr="00EB7EA3">
              <w:rPr>
                <w:rFonts w:ascii="Courier New" w:hAnsi="Courier New" w:cs="Courier New"/>
                <w:sz w:val="16"/>
                <w:szCs w:val="16"/>
              </w:rPr>
              <w:t xml:space="preserve">List of Unused files with a filename starting with ‘wildfire’. </w:t>
            </w:r>
          </w:p>
          <w:p w14:paraId="355FD88D" w14:textId="77777777" w:rsidR="003A3662" w:rsidRPr="00EB7EA3" w:rsidRDefault="003A3662" w:rsidP="003A366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B7EA3">
              <w:rPr>
                <w:rFonts w:ascii="Courier New" w:hAnsi="Courier New" w:cs="Courier New"/>
                <w:sz w:val="16"/>
                <w:szCs w:val="16"/>
              </w:rPr>
              <w:t>drush</w:t>
            </w:r>
            <w:proofErr w:type="spellEnd"/>
            <w:r w:rsidRPr="00EB7EA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B7EA3">
              <w:rPr>
                <w:rFonts w:ascii="Courier New" w:hAnsi="Courier New" w:cs="Courier New"/>
                <w:sz w:val="16"/>
                <w:szCs w:val="16"/>
              </w:rPr>
              <w:t>sqlq</w:t>
            </w:r>
            <w:proofErr w:type="spellEnd"/>
            <w:r w:rsidRPr="00EB7EA3">
              <w:rPr>
                <w:rFonts w:ascii="Courier New" w:hAnsi="Courier New" w:cs="Courier New"/>
                <w:sz w:val="16"/>
                <w:szCs w:val="16"/>
              </w:rPr>
              <w:t xml:space="preserve"> "SELECT fid, status, filename, </w:t>
            </w:r>
            <w:proofErr w:type="spellStart"/>
            <w:r w:rsidRPr="00EB7EA3">
              <w:rPr>
                <w:rFonts w:ascii="Courier New" w:hAnsi="Courier New" w:cs="Courier New"/>
                <w:sz w:val="16"/>
                <w:szCs w:val="16"/>
              </w:rPr>
              <w:t>uri</w:t>
            </w:r>
            <w:proofErr w:type="spellEnd"/>
            <w:r w:rsidRPr="00EB7EA3">
              <w:rPr>
                <w:rFonts w:ascii="Courier New" w:hAnsi="Courier New" w:cs="Courier New"/>
                <w:sz w:val="16"/>
                <w:szCs w:val="16"/>
              </w:rPr>
              <w:t xml:space="preserve"> FROM </w:t>
            </w:r>
            <w:proofErr w:type="spellStart"/>
            <w:r w:rsidRPr="00EB7EA3">
              <w:rPr>
                <w:rFonts w:ascii="Courier New" w:hAnsi="Courier New" w:cs="Courier New"/>
                <w:sz w:val="16"/>
                <w:szCs w:val="16"/>
              </w:rPr>
              <w:t>file_managed</w:t>
            </w:r>
            <w:proofErr w:type="spellEnd"/>
            <w:r w:rsidRPr="00EB7EA3">
              <w:rPr>
                <w:rFonts w:ascii="Courier New" w:hAnsi="Courier New" w:cs="Courier New"/>
                <w:sz w:val="16"/>
                <w:szCs w:val="16"/>
              </w:rPr>
              <w:t xml:space="preserve"> WHERE NOT EXISTS (SELECT * FROM </w:t>
            </w:r>
            <w:proofErr w:type="spellStart"/>
            <w:r w:rsidRPr="00EB7EA3">
              <w:rPr>
                <w:rFonts w:ascii="Courier New" w:hAnsi="Courier New" w:cs="Courier New"/>
                <w:sz w:val="16"/>
                <w:szCs w:val="16"/>
              </w:rPr>
              <w:t>file_usage</w:t>
            </w:r>
            <w:proofErr w:type="spellEnd"/>
            <w:r w:rsidRPr="00EB7EA3">
              <w:rPr>
                <w:rFonts w:ascii="Courier New" w:hAnsi="Courier New" w:cs="Courier New"/>
                <w:sz w:val="16"/>
                <w:szCs w:val="16"/>
              </w:rPr>
              <w:t xml:space="preserve"> WHERE </w:t>
            </w:r>
            <w:proofErr w:type="spellStart"/>
            <w:r w:rsidRPr="00EB7EA3">
              <w:rPr>
                <w:rFonts w:ascii="Courier New" w:hAnsi="Courier New" w:cs="Courier New"/>
                <w:sz w:val="16"/>
                <w:szCs w:val="16"/>
              </w:rPr>
              <w:t>file_managed.fid</w:t>
            </w:r>
            <w:proofErr w:type="spellEnd"/>
            <w:r w:rsidRPr="00EB7EA3"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EB7EA3">
              <w:rPr>
                <w:rFonts w:ascii="Courier New" w:hAnsi="Courier New" w:cs="Courier New"/>
                <w:sz w:val="16"/>
                <w:szCs w:val="16"/>
              </w:rPr>
              <w:t>file_usage.fid</w:t>
            </w:r>
            <w:proofErr w:type="spellEnd"/>
            <w:r w:rsidRPr="00EB7EA3">
              <w:rPr>
                <w:rFonts w:ascii="Courier New" w:hAnsi="Courier New" w:cs="Courier New"/>
                <w:sz w:val="16"/>
                <w:szCs w:val="16"/>
              </w:rPr>
              <w:t>) AND filename LIKE 'wildfire%'"</w:t>
            </w:r>
          </w:p>
          <w:p w14:paraId="39037B14" w14:textId="77777777" w:rsidR="003A3662" w:rsidRPr="00EB7EA3" w:rsidRDefault="003A3662" w:rsidP="003A366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59590A5" w14:textId="6516FB6D" w:rsidR="003A3662" w:rsidRPr="00EB7EA3" w:rsidRDefault="003A3662" w:rsidP="003A36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B7EA3">
              <w:rPr>
                <w:rFonts w:ascii="Courier New" w:hAnsi="Courier New" w:cs="Courier New"/>
                <w:sz w:val="16"/>
                <w:szCs w:val="16"/>
              </w:rPr>
              <w:t xml:space="preserve">// </w:t>
            </w:r>
            <w:r w:rsidR="00342820" w:rsidRPr="00EB7EA3">
              <w:rPr>
                <w:rFonts w:ascii="Courier New" w:hAnsi="Courier New" w:cs="Courier New"/>
                <w:sz w:val="16"/>
                <w:szCs w:val="16"/>
              </w:rPr>
              <w:t>Detail</w:t>
            </w:r>
            <w:r w:rsidRPr="00EB7EA3">
              <w:rPr>
                <w:rFonts w:ascii="Courier New" w:hAnsi="Courier New" w:cs="Courier New"/>
                <w:sz w:val="16"/>
                <w:szCs w:val="16"/>
              </w:rPr>
              <w:t>s for ALL Unused files</w:t>
            </w:r>
          </w:p>
          <w:p w14:paraId="65DAF6BC" w14:textId="6164FE95" w:rsidR="003A3662" w:rsidRPr="00EB7EA3" w:rsidRDefault="003A3662" w:rsidP="003A366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B7EA3">
              <w:rPr>
                <w:rFonts w:ascii="Courier New" w:hAnsi="Courier New" w:cs="Courier New"/>
                <w:sz w:val="16"/>
                <w:szCs w:val="16"/>
              </w:rPr>
              <w:t>drush</w:t>
            </w:r>
            <w:proofErr w:type="spellEnd"/>
            <w:r w:rsidRPr="00EB7EA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B7EA3">
              <w:rPr>
                <w:rFonts w:ascii="Courier New" w:hAnsi="Courier New" w:cs="Courier New"/>
                <w:sz w:val="16"/>
                <w:szCs w:val="16"/>
              </w:rPr>
              <w:t>sqlq</w:t>
            </w:r>
            <w:proofErr w:type="spellEnd"/>
            <w:r w:rsidRPr="00EB7EA3">
              <w:rPr>
                <w:rFonts w:ascii="Courier New" w:hAnsi="Courier New" w:cs="Courier New"/>
                <w:sz w:val="16"/>
                <w:szCs w:val="16"/>
              </w:rPr>
              <w:t xml:space="preserve"> "SELECT fid</w:t>
            </w:r>
            <w:r w:rsidR="00342820" w:rsidRPr="00EB7EA3">
              <w:rPr>
                <w:rFonts w:ascii="Courier New" w:hAnsi="Courier New" w:cs="Courier New"/>
                <w:sz w:val="16"/>
                <w:szCs w:val="16"/>
              </w:rPr>
              <w:t xml:space="preserve">, status, filename, </w:t>
            </w:r>
            <w:proofErr w:type="spellStart"/>
            <w:r w:rsidR="00342820" w:rsidRPr="00EB7EA3">
              <w:rPr>
                <w:rFonts w:ascii="Courier New" w:hAnsi="Courier New" w:cs="Courier New"/>
                <w:sz w:val="16"/>
                <w:szCs w:val="16"/>
              </w:rPr>
              <w:t>uri</w:t>
            </w:r>
            <w:proofErr w:type="spellEnd"/>
            <w:r w:rsidR="00342820" w:rsidRPr="00EB7EA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B7EA3">
              <w:rPr>
                <w:rFonts w:ascii="Courier New" w:hAnsi="Courier New" w:cs="Courier New"/>
                <w:sz w:val="16"/>
                <w:szCs w:val="16"/>
              </w:rPr>
              <w:t xml:space="preserve">FROM </w:t>
            </w:r>
            <w:proofErr w:type="spellStart"/>
            <w:r w:rsidRPr="00EB7EA3">
              <w:rPr>
                <w:rFonts w:ascii="Courier New" w:hAnsi="Courier New" w:cs="Courier New"/>
                <w:sz w:val="16"/>
                <w:szCs w:val="16"/>
              </w:rPr>
              <w:t>file_managed</w:t>
            </w:r>
            <w:proofErr w:type="spellEnd"/>
            <w:r w:rsidRPr="00EB7EA3">
              <w:rPr>
                <w:rFonts w:ascii="Courier New" w:hAnsi="Courier New" w:cs="Courier New"/>
                <w:sz w:val="16"/>
                <w:szCs w:val="16"/>
              </w:rPr>
              <w:t xml:space="preserve"> WHERE NOT EXISTS (SELECT * FROM </w:t>
            </w:r>
            <w:proofErr w:type="spellStart"/>
            <w:r w:rsidRPr="00EB7EA3">
              <w:rPr>
                <w:rFonts w:ascii="Courier New" w:hAnsi="Courier New" w:cs="Courier New"/>
                <w:sz w:val="16"/>
                <w:szCs w:val="16"/>
              </w:rPr>
              <w:t>file_usage</w:t>
            </w:r>
            <w:proofErr w:type="spellEnd"/>
            <w:r w:rsidRPr="00EB7EA3">
              <w:rPr>
                <w:rFonts w:ascii="Courier New" w:hAnsi="Courier New" w:cs="Courier New"/>
                <w:sz w:val="16"/>
                <w:szCs w:val="16"/>
              </w:rPr>
              <w:t xml:space="preserve"> WHERE </w:t>
            </w:r>
            <w:proofErr w:type="spellStart"/>
            <w:r w:rsidRPr="00EB7EA3">
              <w:rPr>
                <w:rFonts w:ascii="Courier New" w:hAnsi="Courier New" w:cs="Courier New"/>
                <w:sz w:val="16"/>
                <w:szCs w:val="16"/>
              </w:rPr>
              <w:t>file_managed.fid</w:t>
            </w:r>
            <w:proofErr w:type="spellEnd"/>
            <w:r w:rsidRPr="00EB7EA3"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EB7EA3">
              <w:rPr>
                <w:rFonts w:ascii="Courier New" w:hAnsi="Courier New" w:cs="Courier New"/>
                <w:sz w:val="16"/>
                <w:szCs w:val="16"/>
              </w:rPr>
              <w:t>file_usage.fid</w:t>
            </w:r>
            <w:proofErr w:type="spellEnd"/>
            <w:r w:rsidRPr="00EB7EA3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="00342820" w:rsidRPr="00EB7EA3">
              <w:rPr>
                <w:rFonts w:ascii="Courier New" w:hAnsi="Courier New" w:cs="Courier New"/>
                <w:sz w:val="16"/>
                <w:szCs w:val="16"/>
              </w:rPr>
              <w:t xml:space="preserve"> AND status = 1</w:t>
            </w:r>
            <w:r w:rsidR="00EB7EA3" w:rsidRPr="00EB7EA3">
              <w:rPr>
                <w:rFonts w:ascii="Courier New" w:hAnsi="Courier New" w:cs="Courier New"/>
                <w:sz w:val="16"/>
                <w:szCs w:val="16"/>
              </w:rPr>
              <w:t>”</w:t>
            </w:r>
          </w:p>
          <w:p w14:paraId="7EDF719F" w14:textId="77777777" w:rsidR="009F108A" w:rsidRPr="00ED1A2B" w:rsidRDefault="009F108A" w:rsidP="003A3662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  <w:p w14:paraId="281D511E" w14:textId="5F20B09C" w:rsidR="00EB7EA3" w:rsidRDefault="00EB7EA3" w:rsidP="003A3662">
            <w:pPr>
              <w:numPr>
                <w:ilvl w:val="0"/>
                <w:numId w:val="47"/>
              </w:numPr>
              <w:rPr>
                <w:szCs w:val="20"/>
              </w:rPr>
            </w:pPr>
            <w:r>
              <w:rPr>
                <w:szCs w:val="20"/>
              </w:rPr>
              <w:t xml:space="preserve">Now focus on the </w:t>
            </w:r>
            <w:r w:rsidR="00DF4A8C">
              <w:rPr>
                <w:szCs w:val="20"/>
              </w:rPr>
              <w:t xml:space="preserve">PDF </w:t>
            </w:r>
            <w:r>
              <w:rPr>
                <w:szCs w:val="20"/>
              </w:rPr>
              <w:t xml:space="preserve">files </w:t>
            </w:r>
            <w:r w:rsidR="00DF4A8C">
              <w:rPr>
                <w:szCs w:val="20"/>
              </w:rPr>
              <w:t>from</w:t>
            </w:r>
            <w:r>
              <w:rPr>
                <w:szCs w:val="20"/>
              </w:rPr>
              <w:t xml:space="preserve"> </w:t>
            </w:r>
            <w:r w:rsidR="00364590">
              <w:rPr>
                <w:szCs w:val="20"/>
              </w:rPr>
              <w:t>L</w:t>
            </w:r>
            <w:r>
              <w:rPr>
                <w:szCs w:val="20"/>
              </w:rPr>
              <w:t xml:space="preserve">ast </w:t>
            </w:r>
            <w:r w:rsidR="00364590">
              <w:rPr>
                <w:szCs w:val="20"/>
              </w:rPr>
              <w:t>M</w:t>
            </w:r>
            <w:r>
              <w:rPr>
                <w:szCs w:val="20"/>
              </w:rPr>
              <w:t>onth</w:t>
            </w:r>
            <w:r w:rsidR="00DF4A8C">
              <w:rPr>
                <w:szCs w:val="20"/>
              </w:rPr>
              <w:t xml:space="preserve"> </w:t>
            </w:r>
            <w:r w:rsidR="00364590">
              <w:rPr>
                <w:szCs w:val="20"/>
              </w:rPr>
              <w:t xml:space="preserve">ONLY </w:t>
            </w:r>
            <w:r w:rsidR="00DF4A8C">
              <w:rPr>
                <w:szCs w:val="20"/>
              </w:rPr>
              <w:t xml:space="preserve">by changing the date value in the last clause of this </w:t>
            </w:r>
            <w:proofErr w:type="spellStart"/>
            <w:r w:rsidR="00DF4A8C">
              <w:rPr>
                <w:szCs w:val="20"/>
              </w:rPr>
              <w:t>sql</w:t>
            </w:r>
            <w:proofErr w:type="spellEnd"/>
            <w:r w:rsidR="00DF4A8C">
              <w:rPr>
                <w:szCs w:val="20"/>
              </w:rPr>
              <w:t xml:space="preserve"> statement.</w:t>
            </w:r>
            <w:r w:rsidR="00B35E82">
              <w:rPr>
                <w:szCs w:val="20"/>
              </w:rPr>
              <w:t xml:space="preserve"> (Maybe check a couple of months back while </w:t>
            </w:r>
            <w:proofErr w:type="gramStart"/>
            <w:r w:rsidR="00B35E82">
              <w:rPr>
                <w:szCs w:val="20"/>
              </w:rPr>
              <w:t>you’re</w:t>
            </w:r>
            <w:proofErr w:type="gramEnd"/>
            <w:r w:rsidR="00B35E82">
              <w:rPr>
                <w:szCs w:val="20"/>
              </w:rPr>
              <w:t xml:space="preserve"> set-up…)</w:t>
            </w:r>
          </w:p>
          <w:p w14:paraId="68089008" w14:textId="77777777" w:rsidR="00EB7EA3" w:rsidRPr="00EB7EA3" w:rsidRDefault="00EB7EA3" w:rsidP="00EB7EA3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</w:p>
          <w:p w14:paraId="44C64FF1" w14:textId="3536B834" w:rsidR="00EB7EA3" w:rsidRPr="00EB7EA3" w:rsidRDefault="00EB7EA3" w:rsidP="00EB7EA3">
            <w:pPr>
              <w:ind w:hanging="28"/>
              <w:rPr>
                <w:rFonts w:ascii="Courier New" w:hAnsi="Courier New" w:cs="Courier New"/>
                <w:sz w:val="16"/>
                <w:szCs w:val="16"/>
              </w:rPr>
            </w:pPr>
            <w:r w:rsidRPr="00EB7EA3">
              <w:rPr>
                <w:rFonts w:ascii="Courier New" w:hAnsi="Courier New" w:cs="Courier New"/>
                <w:sz w:val="16"/>
                <w:szCs w:val="16"/>
              </w:rPr>
              <w:t xml:space="preserve">// PDF files from a </w:t>
            </w:r>
            <w:r w:rsidR="002F170F">
              <w:rPr>
                <w:rFonts w:ascii="Courier New" w:hAnsi="Courier New" w:cs="Courier New"/>
                <w:sz w:val="16"/>
                <w:szCs w:val="16"/>
              </w:rPr>
              <w:t>specific</w:t>
            </w:r>
            <w:r w:rsidRPr="00EB7EA3">
              <w:rPr>
                <w:rFonts w:ascii="Courier New" w:hAnsi="Courier New" w:cs="Courier New"/>
                <w:sz w:val="16"/>
                <w:szCs w:val="16"/>
              </w:rPr>
              <w:t xml:space="preserve"> month</w:t>
            </w:r>
          </w:p>
          <w:p w14:paraId="145DCC19" w14:textId="46D274AF" w:rsidR="00EB7EA3" w:rsidRPr="00EB7EA3" w:rsidRDefault="00EB7EA3" w:rsidP="00DF4A8C">
            <w:pPr>
              <w:ind w:left="-28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B7EA3">
              <w:rPr>
                <w:rFonts w:ascii="Courier New" w:hAnsi="Courier New" w:cs="Courier New"/>
                <w:sz w:val="16"/>
                <w:szCs w:val="16"/>
              </w:rPr>
              <w:t>drush</w:t>
            </w:r>
            <w:proofErr w:type="spellEnd"/>
            <w:r w:rsidRPr="00EB7EA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B7EA3">
              <w:rPr>
                <w:rFonts w:ascii="Courier New" w:hAnsi="Courier New" w:cs="Courier New"/>
                <w:sz w:val="16"/>
                <w:szCs w:val="16"/>
              </w:rPr>
              <w:t>sqlq</w:t>
            </w:r>
            <w:proofErr w:type="spellEnd"/>
            <w:r w:rsidRPr="00EB7EA3">
              <w:rPr>
                <w:rFonts w:ascii="Courier New" w:hAnsi="Courier New" w:cs="Courier New"/>
                <w:sz w:val="16"/>
                <w:szCs w:val="16"/>
              </w:rPr>
              <w:t xml:space="preserve"> "SELECT fid, status, </w:t>
            </w:r>
            <w:proofErr w:type="spellStart"/>
            <w:r w:rsidRPr="00EB7EA3">
              <w:rPr>
                <w:rFonts w:ascii="Courier New" w:hAnsi="Courier New" w:cs="Courier New"/>
                <w:sz w:val="16"/>
                <w:szCs w:val="16"/>
              </w:rPr>
              <w:t>uri</w:t>
            </w:r>
            <w:proofErr w:type="spellEnd"/>
            <w:r w:rsidRPr="00EB7EA3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EB7EA3">
              <w:rPr>
                <w:rFonts w:ascii="Courier New" w:hAnsi="Courier New" w:cs="Courier New"/>
                <w:sz w:val="16"/>
                <w:szCs w:val="16"/>
              </w:rPr>
              <w:t>filesize</w:t>
            </w:r>
            <w:proofErr w:type="spellEnd"/>
            <w:r w:rsidRPr="00EB7EA3">
              <w:rPr>
                <w:rFonts w:ascii="Courier New" w:hAnsi="Courier New" w:cs="Courier New"/>
                <w:sz w:val="16"/>
                <w:szCs w:val="16"/>
              </w:rPr>
              <w:t xml:space="preserve"> FROM </w:t>
            </w:r>
            <w:proofErr w:type="spellStart"/>
            <w:r w:rsidRPr="00EB7EA3">
              <w:rPr>
                <w:rFonts w:ascii="Courier New" w:hAnsi="Courier New" w:cs="Courier New"/>
                <w:sz w:val="16"/>
                <w:szCs w:val="16"/>
              </w:rPr>
              <w:t>file_managed</w:t>
            </w:r>
            <w:proofErr w:type="spellEnd"/>
            <w:r w:rsidRPr="00EB7EA3">
              <w:rPr>
                <w:rFonts w:ascii="Courier New" w:hAnsi="Courier New" w:cs="Courier New"/>
                <w:sz w:val="16"/>
                <w:szCs w:val="16"/>
              </w:rPr>
              <w:t xml:space="preserve"> WHERE NOT EXISTS (SELECT * FROM </w:t>
            </w:r>
            <w:proofErr w:type="spellStart"/>
            <w:r w:rsidRPr="00EB7EA3">
              <w:rPr>
                <w:rFonts w:ascii="Courier New" w:hAnsi="Courier New" w:cs="Courier New"/>
                <w:sz w:val="16"/>
                <w:szCs w:val="16"/>
              </w:rPr>
              <w:t>file_usage</w:t>
            </w:r>
            <w:proofErr w:type="spellEnd"/>
            <w:r w:rsidRPr="00EB7EA3">
              <w:rPr>
                <w:rFonts w:ascii="Courier New" w:hAnsi="Courier New" w:cs="Courier New"/>
                <w:sz w:val="16"/>
                <w:szCs w:val="16"/>
              </w:rPr>
              <w:t xml:space="preserve"> WHERE </w:t>
            </w:r>
            <w:proofErr w:type="spellStart"/>
            <w:r w:rsidRPr="00EB7EA3">
              <w:rPr>
                <w:rFonts w:ascii="Courier New" w:hAnsi="Courier New" w:cs="Courier New"/>
                <w:sz w:val="16"/>
                <w:szCs w:val="16"/>
              </w:rPr>
              <w:t>file_managed.fid</w:t>
            </w:r>
            <w:proofErr w:type="spellEnd"/>
            <w:r w:rsidRPr="00EB7EA3"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EB7EA3">
              <w:rPr>
                <w:rFonts w:ascii="Courier New" w:hAnsi="Courier New" w:cs="Courier New"/>
                <w:sz w:val="16"/>
                <w:szCs w:val="16"/>
              </w:rPr>
              <w:t>file_usage.fid</w:t>
            </w:r>
            <w:proofErr w:type="spellEnd"/>
            <w:r w:rsidRPr="00EB7EA3">
              <w:rPr>
                <w:rFonts w:ascii="Courier New" w:hAnsi="Courier New" w:cs="Courier New"/>
                <w:sz w:val="16"/>
                <w:szCs w:val="16"/>
              </w:rPr>
              <w:t xml:space="preserve">) AND status = 1 AND </w:t>
            </w:r>
            <w:proofErr w:type="spellStart"/>
            <w:r w:rsidRPr="00EB7EA3">
              <w:rPr>
                <w:rFonts w:ascii="Courier New" w:hAnsi="Courier New" w:cs="Courier New"/>
                <w:sz w:val="16"/>
                <w:szCs w:val="16"/>
              </w:rPr>
              <w:t>uri</w:t>
            </w:r>
            <w:proofErr w:type="spellEnd"/>
            <w:r w:rsidRPr="00EB7EA3">
              <w:rPr>
                <w:rFonts w:ascii="Courier New" w:hAnsi="Courier New" w:cs="Courier New"/>
                <w:sz w:val="16"/>
                <w:szCs w:val="16"/>
              </w:rPr>
              <w:t xml:space="preserve"> LIKE '%pdf' AND </w:t>
            </w:r>
            <w:proofErr w:type="spellStart"/>
            <w:r w:rsidRPr="00EB7EA3">
              <w:rPr>
                <w:rFonts w:ascii="Courier New" w:hAnsi="Courier New" w:cs="Courier New"/>
                <w:sz w:val="16"/>
                <w:szCs w:val="16"/>
              </w:rPr>
              <w:t>uri</w:t>
            </w:r>
            <w:proofErr w:type="spellEnd"/>
            <w:r w:rsidRPr="00EB7EA3">
              <w:rPr>
                <w:rFonts w:ascii="Courier New" w:hAnsi="Courier New" w:cs="Courier New"/>
                <w:sz w:val="16"/>
                <w:szCs w:val="16"/>
              </w:rPr>
              <w:t xml:space="preserve"> LIKE '%2021-12%'"</w:t>
            </w:r>
          </w:p>
          <w:p w14:paraId="69AC6889" w14:textId="77777777" w:rsidR="00EB7EA3" w:rsidRDefault="00EB7EA3" w:rsidP="00EB7EA3">
            <w:pPr>
              <w:ind w:left="360"/>
              <w:rPr>
                <w:szCs w:val="20"/>
              </w:rPr>
            </w:pPr>
          </w:p>
          <w:p w14:paraId="59281B2C" w14:textId="43297D1D" w:rsidR="00DF4A8C" w:rsidRPr="008E3337" w:rsidRDefault="00E8710B" w:rsidP="00DF4A8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Delete</w:t>
            </w:r>
            <w:r w:rsidR="00DF4A8C">
              <w:rPr>
                <w:b/>
                <w:sz w:val="22"/>
                <w:szCs w:val="22"/>
              </w:rPr>
              <w:t xml:space="preserve"> the Files</w:t>
            </w:r>
          </w:p>
          <w:p w14:paraId="2CB82D82" w14:textId="7BCE38E5" w:rsidR="00DF4A8C" w:rsidRPr="00DF4A8C" w:rsidRDefault="00B66B82" w:rsidP="00DF4A8C">
            <w:pPr>
              <w:pStyle w:val="ListParagraph"/>
              <w:numPr>
                <w:ilvl w:val="0"/>
                <w:numId w:val="47"/>
              </w:numPr>
              <w:rPr>
                <w:szCs w:val="20"/>
              </w:rPr>
            </w:pPr>
            <w:r>
              <w:rPr>
                <w:szCs w:val="20"/>
              </w:rPr>
              <w:t>PDF f</w:t>
            </w:r>
            <w:r w:rsidR="00DF4A8C" w:rsidRPr="00DF4A8C">
              <w:rPr>
                <w:szCs w:val="20"/>
              </w:rPr>
              <w:t xml:space="preserve">iles in the list from the step above are NOT used in the Drupal Content database. </w:t>
            </w:r>
            <w:r w:rsidR="00E8710B">
              <w:rPr>
                <w:szCs w:val="20"/>
              </w:rPr>
              <w:t>Delete each one</w:t>
            </w:r>
            <w:r w:rsidR="00DF4A8C">
              <w:rPr>
                <w:szCs w:val="20"/>
              </w:rPr>
              <w:t xml:space="preserve"> from the path shown in the output.</w:t>
            </w:r>
          </w:p>
          <w:p w14:paraId="6B3EA1FA" w14:textId="57C28759" w:rsidR="002F2647" w:rsidRDefault="00DF4A8C" w:rsidP="002F2647">
            <w:pPr>
              <w:numPr>
                <w:ilvl w:val="0"/>
                <w:numId w:val="47"/>
              </w:numPr>
              <w:rPr>
                <w:szCs w:val="20"/>
              </w:rPr>
            </w:pPr>
            <w:r>
              <w:rPr>
                <w:szCs w:val="20"/>
              </w:rPr>
              <w:t>Delete them from the Content database using this SQL statement</w:t>
            </w:r>
            <w:r w:rsidR="002F2647">
              <w:rPr>
                <w:szCs w:val="20"/>
              </w:rPr>
              <w:t xml:space="preserve"> while changing the fid value to the values from </w:t>
            </w:r>
            <w:r w:rsidR="00364590">
              <w:rPr>
                <w:szCs w:val="20"/>
              </w:rPr>
              <w:t>the “Last Month ONLY”</w:t>
            </w:r>
            <w:r w:rsidR="002F2647">
              <w:rPr>
                <w:szCs w:val="20"/>
              </w:rPr>
              <w:t xml:space="preserve"> output.</w:t>
            </w:r>
          </w:p>
          <w:p w14:paraId="52415238" w14:textId="77777777" w:rsidR="002F2647" w:rsidRDefault="002F2647" w:rsidP="002F2647">
            <w:pPr>
              <w:ind w:left="360"/>
              <w:rPr>
                <w:szCs w:val="20"/>
              </w:rPr>
            </w:pPr>
          </w:p>
          <w:p w14:paraId="6897E37F" w14:textId="77777777" w:rsidR="002F2647" w:rsidRPr="002F2647" w:rsidRDefault="002F2647" w:rsidP="002F2647">
            <w:pPr>
              <w:ind w:left="-28"/>
              <w:rPr>
                <w:rFonts w:ascii="Courier New" w:hAnsi="Courier New" w:cs="Courier New"/>
                <w:sz w:val="16"/>
                <w:szCs w:val="16"/>
              </w:rPr>
            </w:pPr>
            <w:r w:rsidRPr="002F2647">
              <w:rPr>
                <w:rFonts w:ascii="Courier New" w:hAnsi="Courier New" w:cs="Courier New"/>
                <w:sz w:val="16"/>
                <w:szCs w:val="16"/>
              </w:rPr>
              <w:t>// Delete a single PDF file for the given fid</w:t>
            </w:r>
          </w:p>
          <w:p w14:paraId="08A94C48" w14:textId="50017BD7" w:rsidR="002F2647" w:rsidRDefault="002F2647" w:rsidP="002F2647">
            <w:pPr>
              <w:ind w:left="-28"/>
              <w:rPr>
                <w:rFonts w:ascii="Courier New" w:hAnsi="Courier New" w:cs="Courier New"/>
                <w:sz w:val="16"/>
                <w:szCs w:val="16"/>
              </w:rPr>
            </w:pPr>
            <w:r w:rsidRPr="002F2647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F2647">
              <w:rPr>
                <w:rFonts w:ascii="Courier New" w:hAnsi="Courier New" w:cs="Courier New"/>
                <w:sz w:val="16"/>
                <w:szCs w:val="16"/>
              </w:rPr>
              <w:t>drush</w:t>
            </w:r>
            <w:proofErr w:type="spellEnd"/>
            <w:r w:rsidRPr="002F2647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F2647">
              <w:rPr>
                <w:rFonts w:ascii="Courier New" w:hAnsi="Courier New" w:cs="Courier New"/>
                <w:sz w:val="16"/>
                <w:szCs w:val="16"/>
              </w:rPr>
              <w:t>sqlq</w:t>
            </w:r>
            <w:proofErr w:type="spellEnd"/>
            <w:r w:rsidRPr="002F2647">
              <w:rPr>
                <w:rFonts w:ascii="Courier New" w:hAnsi="Courier New" w:cs="Courier New"/>
                <w:sz w:val="16"/>
                <w:szCs w:val="16"/>
              </w:rPr>
              <w:t xml:space="preserve"> "DELETE FROM </w:t>
            </w:r>
            <w:proofErr w:type="spellStart"/>
            <w:r w:rsidRPr="002F2647">
              <w:rPr>
                <w:rFonts w:ascii="Courier New" w:hAnsi="Courier New" w:cs="Courier New"/>
                <w:sz w:val="16"/>
                <w:szCs w:val="16"/>
              </w:rPr>
              <w:t>file_managed</w:t>
            </w:r>
            <w:proofErr w:type="spellEnd"/>
            <w:r w:rsidRPr="002F2647">
              <w:rPr>
                <w:rFonts w:ascii="Courier New" w:hAnsi="Courier New" w:cs="Courier New"/>
                <w:sz w:val="16"/>
                <w:szCs w:val="16"/>
              </w:rPr>
              <w:t xml:space="preserve"> WHERE </w:t>
            </w:r>
            <w:proofErr w:type="spellStart"/>
            <w:r w:rsidRPr="002F2647">
              <w:rPr>
                <w:rFonts w:ascii="Courier New" w:hAnsi="Courier New" w:cs="Courier New"/>
                <w:sz w:val="16"/>
                <w:szCs w:val="16"/>
              </w:rPr>
              <w:t>file_managed.fid</w:t>
            </w:r>
            <w:proofErr w:type="spellEnd"/>
            <w:r w:rsidRPr="002F2647"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r w:rsidR="00B66B82">
              <w:rPr>
                <w:rFonts w:ascii="Courier New" w:hAnsi="Courier New" w:cs="Courier New"/>
                <w:sz w:val="16"/>
                <w:szCs w:val="16"/>
              </w:rPr>
              <w:t>&lt;</w:t>
            </w:r>
            <w:r w:rsidR="009520CD">
              <w:rPr>
                <w:rFonts w:ascii="Courier New" w:hAnsi="Courier New" w:cs="Courier New"/>
                <w:sz w:val="16"/>
                <w:szCs w:val="16"/>
              </w:rPr>
              <w:t>fid</w:t>
            </w:r>
            <w:r w:rsidR="00B66B82"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2F2647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273E79F1" w14:textId="77777777" w:rsidR="002F2647" w:rsidRPr="002F2647" w:rsidRDefault="002F2647" w:rsidP="002F2647">
            <w:pPr>
              <w:ind w:left="-28"/>
              <w:rPr>
                <w:rFonts w:ascii="Courier New" w:hAnsi="Courier New" w:cs="Courier New"/>
                <w:sz w:val="16"/>
                <w:szCs w:val="16"/>
              </w:rPr>
            </w:pPr>
          </w:p>
          <w:p w14:paraId="14D7826C" w14:textId="28C4AFA1" w:rsidR="002F2647" w:rsidRDefault="002F2647" w:rsidP="002F2647">
            <w:pPr>
              <w:numPr>
                <w:ilvl w:val="0"/>
                <w:numId w:val="47"/>
              </w:numPr>
              <w:rPr>
                <w:szCs w:val="20"/>
              </w:rPr>
            </w:pPr>
            <w:r w:rsidRPr="002F2647">
              <w:rPr>
                <w:szCs w:val="20"/>
              </w:rPr>
              <w:t xml:space="preserve">Verify that you deleted them by </w:t>
            </w:r>
            <w:proofErr w:type="gramStart"/>
            <w:r w:rsidRPr="002F2647">
              <w:rPr>
                <w:szCs w:val="20"/>
              </w:rPr>
              <w:t>re</w:t>
            </w:r>
            <w:r>
              <w:rPr>
                <w:szCs w:val="20"/>
              </w:rPr>
              <w:t xml:space="preserve"> </w:t>
            </w:r>
            <w:r w:rsidRPr="002F2647">
              <w:rPr>
                <w:szCs w:val="20"/>
              </w:rPr>
              <w:t>running</w:t>
            </w:r>
            <w:proofErr w:type="gramEnd"/>
            <w:r w:rsidRPr="002F2647">
              <w:rPr>
                <w:szCs w:val="20"/>
              </w:rPr>
              <w:t xml:space="preserve"> the command </w:t>
            </w:r>
            <w:r w:rsidR="00364590">
              <w:rPr>
                <w:szCs w:val="20"/>
              </w:rPr>
              <w:t>the “Last Month ONLY” step</w:t>
            </w:r>
            <w:r w:rsidRPr="002F2647">
              <w:rPr>
                <w:szCs w:val="20"/>
              </w:rPr>
              <w:t>. There should be no output.</w:t>
            </w:r>
          </w:p>
          <w:p w14:paraId="7EE91F71" w14:textId="77777777" w:rsidR="002F2647" w:rsidRDefault="002F2647" w:rsidP="002F2647">
            <w:pPr>
              <w:ind w:left="360"/>
              <w:rPr>
                <w:szCs w:val="20"/>
              </w:rPr>
            </w:pPr>
          </w:p>
          <w:p w14:paraId="478E0CDA" w14:textId="3E7916C5" w:rsidR="002F2647" w:rsidRPr="002F2647" w:rsidRDefault="002F2647" w:rsidP="002F264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Push the Content and Files back</w:t>
            </w:r>
          </w:p>
          <w:p w14:paraId="03A29557" w14:textId="58E7098E" w:rsidR="003A3662" w:rsidRPr="00ED1A2B" w:rsidRDefault="003A3662" w:rsidP="003A3662">
            <w:pPr>
              <w:numPr>
                <w:ilvl w:val="0"/>
                <w:numId w:val="47"/>
              </w:numPr>
              <w:rPr>
                <w:szCs w:val="20"/>
              </w:rPr>
            </w:pPr>
            <w:r w:rsidRPr="00ED1A2B">
              <w:rPr>
                <w:szCs w:val="20"/>
              </w:rPr>
              <w:t xml:space="preserve">Push the </w:t>
            </w:r>
            <w:r w:rsidR="002F2647">
              <w:rPr>
                <w:szCs w:val="20"/>
              </w:rPr>
              <w:t xml:space="preserve">Content database </w:t>
            </w:r>
            <w:r w:rsidR="002F2647" w:rsidRPr="002F2647">
              <w:rPr>
                <w:b/>
                <w:bCs/>
                <w:szCs w:val="20"/>
              </w:rPr>
              <w:t>and</w:t>
            </w:r>
            <w:r w:rsidR="002F2647">
              <w:rPr>
                <w:szCs w:val="20"/>
              </w:rPr>
              <w:t xml:space="preserve"> </w:t>
            </w:r>
            <w:r w:rsidRPr="00ED1A2B">
              <w:rPr>
                <w:szCs w:val="20"/>
              </w:rPr>
              <w:t xml:space="preserve">Files back to Acquia </w:t>
            </w:r>
            <w:proofErr w:type="spellStart"/>
            <w:r w:rsidRPr="00ED1A2B">
              <w:rPr>
                <w:szCs w:val="20"/>
              </w:rPr>
              <w:t>DevCloud</w:t>
            </w:r>
            <w:proofErr w:type="spellEnd"/>
            <w:r w:rsidRPr="00ED1A2B">
              <w:rPr>
                <w:szCs w:val="20"/>
              </w:rPr>
              <w:t xml:space="preserve"> using DevDesktop while </w:t>
            </w:r>
            <w:r w:rsidRPr="00ED1A2B">
              <w:rPr>
                <w:b/>
                <w:szCs w:val="20"/>
              </w:rPr>
              <w:t>off</w:t>
            </w:r>
            <w:r w:rsidRPr="00ED1A2B">
              <w:rPr>
                <w:szCs w:val="20"/>
              </w:rPr>
              <w:t xml:space="preserve"> the EPA </w:t>
            </w:r>
            <w:r w:rsidR="00847904">
              <w:rPr>
                <w:szCs w:val="20"/>
              </w:rPr>
              <w:t xml:space="preserve">VPN </w:t>
            </w:r>
            <w:r w:rsidRPr="00ED1A2B">
              <w:rPr>
                <w:szCs w:val="20"/>
              </w:rPr>
              <w:t>network.</w:t>
            </w:r>
          </w:p>
          <w:p w14:paraId="63EF57E3" w14:textId="77777777" w:rsidR="00CF1C67" w:rsidRDefault="00CF1C67" w:rsidP="003A3662">
            <w:pPr>
              <w:ind w:left="360" w:hanging="180"/>
              <w:rPr>
                <w:b/>
                <w:szCs w:val="20"/>
              </w:rPr>
            </w:pPr>
          </w:p>
          <w:p w14:paraId="74C25E41" w14:textId="77777777" w:rsidR="00CF1C67" w:rsidRDefault="003A3662" w:rsidP="00272ADC">
            <w:pPr>
              <w:ind w:left="360" w:hanging="180"/>
              <w:rPr>
                <w:b/>
                <w:szCs w:val="20"/>
              </w:rPr>
            </w:pPr>
            <w:r w:rsidRPr="009D0629">
              <w:rPr>
                <w:b/>
                <w:szCs w:val="20"/>
              </w:rPr>
              <w:t>Done!</w:t>
            </w:r>
          </w:p>
          <w:p w14:paraId="3D86E8AE" w14:textId="5696DDA8" w:rsidR="009F108A" w:rsidRPr="00272ADC" w:rsidRDefault="009F108A" w:rsidP="00272ADC">
            <w:pPr>
              <w:ind w:left="360" w:hanging="180"/>
              <w:rPr>
                <w:b/>
                <w:szCs w:val="20"/>
              </w:rPr>
            </w:pPr>
          </w:p>
        </w:tc>
      </w:tr>
      <w:tr w:rsidR="00CF1C67" w:rsidRPr="00A22F6D" w14:paraId="38938E87" w14:textId="77777777" w:rsidTr="00B93E55">
        <w:tc>
          <w:tcPr>
            <w:tcW w:w="0" w:type="auto"/>
            <w:shd w:val="clear" w:color="auto" w:fill="CCCCFF"/>
          </w:tcPr>
          <w:p w14:paraId="0558BE92" w14:textId="014235CD" w:rsidR="00CF1C67" w:rsidRPr="00EF1CD5" w:rsidRDefault="00CF1C67" w:rsidP="003A3662">
            <w:pPr>
              <w:pStyle w:val="Heading4"/>
            </w:pPr>
            <w:r w:rsidRPr="00BC273C">
              <w:lastRenderedPageBreak/>
              <w:t>PROCEDURE</w:t>
            </w:r>
            <w:r>
              <w:t xml:space="preserve">: </w:t>
            </w:r>
            <w:r w:rsidRPr="003A3662">
              <w:t>Migrating the 5 Largest Files</w:t>
            </w:r>
            <w:r>
              <w:t xml:space="preserve">                                                 quarterly</w:t>
            </w:r>
          </w:p>
        </w:tc>
      </w:tr>
      <w:tr w:rsidR="00CF1C67" w:rsidRPr="00A22F6D" w14:paraId="3CE03FBC" w14:textId="77777777" w:rsidTr="00CF1C67">
        <w:tc>
          <w:tcPr>
            <w:tcW w:w="0" w:type="auto"/>
            <w:shd w:val="clear" w:color="auto" w:fill="auto"/>
          </w:tcPr>
          <w:p w14:paraId="413E3F7E" w14:textId="77777777" w:rsidR="00CF1C67" w:rsidRDefault="00CF1C67" w:rsidP="00CF1C67">
            <w:pPr>
              <w:pStyle w:val="BodyText3example"/>
              <w:rPr>
                <w:color w:val="auto"/>
                <w:szCs w:val="20"/>
              </w:rPr>
            </w:pPr>
          </w:p>
          <w:p w14:paraId="5CEDC49C" w14:textId="6DADA054" w:rsidR="00536DC9" w:rsidRPr="008E3337" w:rsidRDefault="009F108A" w:rsidP="00536DC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Which Files?</w:t>
            </w:r>
          </w:p>
          <w:p w14:paraId="289C825E" w14:textId="56EE4FA8" w:rsidR="00536DC9" w:rsidRDefault="009F108A" w:rsidP="00536DC9">
            <w:pPr>
              <w:numPr>
                <w:ilvl w:val="0"/>
                <w:numId w:val="48"/>
              </w:numPr>
              <w:rPr>
                <w:szCs w:val="20"/>
              </w:rPr>
            </w:pPr>
            <w:r>
              <w:rPr>
                <w:szCs w:val="20"/>
              </w:rPr>
              <w:t>Open a PowerShell window and change to the current “files” directory</w:t>
            </w:r>
            <w:r w:rsidR="00711AA4">
              <w:rPr>
                <w:szCs w:val="20"/>
              </w:rPr>
              <w:t xml:space="preserve"> for your local Dev Desktop</w:t>
            </w:r>
            <w:r>
              <w:rPr>
                <w:szCs w:val="20"/>
              </w:rPr>
              <w:t>:</w:t>
            </w:r>
          </w:p>
          <w:p w14:paraId="118B7214" w14:textId="77777777" w:rsidR="009F108A" w:rsidRDefault="009F108A" w:rsidP="009F108A">
            <w:pPr>
              <w:ind w:left="720"/>
              <w:rPr>
                <w:szCs w:val="20"/>
              </w:rPr>
            </w:pPr>
          </w:p>
          <w:p w14:paraId="3A444264" w14:textId="2DA41673" w:rsidR="009F108A" w:rsidRDefault="009F108A" w:rsidP="009F108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9F108A">
              <w:rPr>
                <w:rFonts w:ascii="Courier New" w:hAnsi="Courier New" w:cs="Courier New"/>
                <w:b/>
                <w:bCs/>
                <w:sz w:val="18"/>
                <w:szCs w:val="18"/>
              </w:rPr>
              <w:t>cd C:\Users\cwilkes\Sites\devdesktop\airnowgov-dev\docroot\sites\default\files</w:t>
            </w:r>
          </w:p>
          <w:p w14:paraId="0AFE0190" w14:textId="77777777" w:rsidR="009F108A" w:rsidRPr="009F108A" w:rsidRDefault="009F108A" w:rsidP="009F108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  <w:p w14:paraId="293BBA7E" w14:textId="5912ADEB" w:rsidR="00536DC9" w:rsidRDefault="009F108A" w:rsidP="00536DC9">
            <w:pPr>
              <w:numPr>
                <w:ilvl w:val="0"/>
                <w:numId w:val="48"/>
              </w:numPr>
              <w:rPr>
                <w:szCs w:val="20"/>
              </w:rPr>
            </w:pPr>
            <w:r>
              <w:rPr>
                <w:szCs w:val="20"/>
              </w:rPr>
              <w:t>Run this PowerShell command to retrieve the 5 largest file names &amp; subdirectories:</w:t>
            </w:r>
          </w:p>
          <w:p w14:paraId="060684E7" w14:textId="432557E7" w:rsidR="009F108A" w:rsidRDefault="009F108A" w:rsidP="009F108A">
            <w:pPr>
              <w:rPr>
                <w:szCs w:val="20"/>
              </w:rPr>
            </w:pPr>
          </w:p>
          <w:p w14:paraId="4D574542" w14:textId="2EDE7737" w:rsidR="009F108A" w:rsidRDefault="00E20258" w:rsidP="009F108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20258">
              <w:rPr>
                <w:rFonts w:ascii="Courier New" w:hAnsi="Courier New" w:cs="Courier New"/>
                <w:b/>
                <w:bCs/>
                <w:sz w:val="18"/>
                <w:szCs w:val="18"/>
              </w:rPr>
              <w:t>Get-</w:t>
            </w:r>
            <w:proofErr w:type="spellStart"/>
            <w:r w:rsidRPr="00E20258">
              <w:rPr>
                <w:rFonts w:ascii="Courier New" w:hAnsi="Courier New" w:cs="Courier New"/>
                <w:b/>
                <w:bCs/>
                <w:sz w:val="18"/>
                <w:szCs w:val="18"/>
              </w:rPr>
              <w:t>ChildItem</w:t>
            </w:r>
            <w:proofErr w:type="spellEnd"/>
            <w:r w:rsidRPr="00E20258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-Path "*.pdf","*.pptx" -Recurse -File | Sort-Object -Property Length -Descending | Select-Object -first 5</w:t>
            </w:r>
          </w:p>
          <w:p w14:paraId="27903FF0" w14:textId="77777777" w:rsidR="00E569D4" w:rsidRDefault="00E569D4" w:rsidP="009F108A">
            <w:pPr>
              <w:rPr>
                <w:szCs w:val="20"/>
              </w:rPr>
            </w:pPr>
          </w:p>
          <w:p w14:paraId="5AE67936" w14:textId="631F26AE" w:rsidR="009F108A" w:rsidRPr="009F108A" w:rsidRDefault="009F108A" w:rsidP="009F108A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 xml:space="preserve">Put </w:t>
            </w:r>
            <w:r w:rsidR="009E3C65">
              <w:rPr>
                <w:b/>
                <w:bCs/>
                <w:szCs w:val="20"/>
              </w:rPr>
              <w:t>the 5 files</w:t>
            </w:r>
            <w:r>
              <w:rPr>
                <w:b/>
                <w:bCs/>
                <w:szCs w:val="20"/>
              </w:rPr>
              <w:t xml:space="preserve"> on “doucument.airnow.gov”</w:t>
            </w:r>
          </w:p>
          <w:p w14:paraId="7980B32D" w14:textId="53B8E65F" w:rsidR="009E3C65" w:rsidRDefault="009E3C65" w:rsidP="009F108A">
            <w:pPr>
              <w:pStyle w:val="ListParagraph"/>
              <w:numPr>
                <w:ilvl w:val="0"/>
                <w:numId w:val="48"/>
              </w:numPr>
              <w:rPr>
                <w:szCs w:val="20"/>
              </w:rPr>
            </w:pPr>
            <w:r>
              <w:rPr>
                <w:szCs w:val="20"/>
              </w:rPr>
              <w:t xml:space="preserve">Pull a fresh copy of the “document” repository found on </w:t>
            </w:r>
            <w:proofErr w:type="spellStart"/>
            <w:r>
              <w:rPr>
                <w:szCs w:val="20"/>
              </w:rPr>
              <w:t>BitBucket</w:t>
            </w:r>
            <w:proofErr w:type="spellEnd"/>
            <w:r>
              <w:rPr>
                <w:szCs w:val="20"/>
              </w:rPr>
              <w:t>.</w:t>
            </w:r>
          </w:p>
          <w:p w14:paraId="77C75901" w14:textId="57D2C537" w:rsidR="009F108A" w:rsidRDefault="009F108A" w:rsidP="009F108A">
            <w:pPr>
              <w:pStyle w:val="ListParagraph"/>
              <w:numPr>
                <w:ilvl w:val="0"/>
                <w:numId w:val="48"/>
              </w:numPr>
              <w:rPr>
                <w:szCs w:val="20"/>
              </w:rPr>
            </w:pPr>
            <w:r>
              <w:rPr>
                <w:szCs w:val="20"/>
              </w:rPr>
              <w:t xml:space="preserve">Copy the 5 files </w:t>
            </w:r>
            <w:r w:rsidR="00C53DBA">
              <w:rPr>
                <w:szCs w:val="20"/>
              </w:rPr>
              <w:t xml:space="preserve">above </w:t>
            </w:r>
            <w:r>
              <w:rPr>
                <w:szCs w:val="20"/>
              </w:rPr>
              <w:t xml:space="preserve">to your </w:t>
            </w:r>
            <w:proofErr w:type="gramStart"/>
            <w:r>
              <w:rPr>
                <w:szCs w:val="20"/>
              </w:rPr>
              <w:t>local .git</w:t>
            </w:r>
            <w:proofErr w:type="gramEnd"/>
            <w:r>
              <w:rPr>
                <w:szCs w:val="20"/>
              </w:rPr>
              <w:t xml:space="preserve"> repository for “document”.</w:t>
            </w:r>
            <w:r w:rsidR="00506E5D">
              <w:rPr>
                <w:szCs w:val="20"/>
              </w:rPr>
              <w:t xml:space="preserve"> Convert an</w:t>
            </w:r>
            <w:r w:rsidR="00C53DBA">
              <w:rPr>
                <w:szCs w:val="20"/>
              </w:rPr>
              <w:t>y</w:t>
            </w:r>
            <w:r w:rsidR="00506E5D">
              <w:rPr>
                <w:szCs w:val="20"/>
              </w:rPr>
              <w:t xml:space="preserve"> PowerPoint presentations to PDF.</w:t>
            </w:r>
          </w:p>
          <w:p w14:paraId="794DF423" w14:textId="20643B48" w:rsidR="007311D3" w:rsidRDefault="007311D3" w:rsidP="009F108A">
            <w:pPr>
              <w:pStyle w:val="ListParagraph"/>
              <w:numPr>
                <w:ilvl w:val="0"/>
                <w:numId w:val="48"/>
              </w:numPr>
              <w:rPr>
                <w:szCs w:val="20"/>
              </w:rPr>
            </w:pPr>
            <w:r>
              <w:rPr>
                <w:szCs w:val="20"/>
              </w:rPr>
              <w:t>Verify that each of the 5 files are NOT already in the “document” repository. If they are</w:t>
            </w:r>
            <w:r w:rsidR="00E20258">
              <w:rPr>
                <w:szCs w:val="20"/>
              </w:rPr>
              <w:t xml:space="preserve"> there, </w:t>
            </w:r>
            <w:r>
              <w:rPr>
                <w:szCs w:val="20"/>
              </w:rPr>
              <w:t>th</w:t>
            </w:r>
            <w:r w:rsidR="00E20258">
              <w:rPr>
                <w:szCs w:val="20"/>
              </w:rPr>
              <w:t>en</w:t>
            </w:r>
            <w:r>
              <w:rPr>
                <w:szCs w:val="20"/>
              </w:rPr>
              <w:t xml:space="preserve"> note the Permanent File Name for use below.</w:t>
            </w:r>
          </w:p>
          <w:p w14:paraId="1C0F0C7A" w14:textId="4DD34209" w:rsidR="009F108A" w:rsidRDefault="009F108A" w:rsidP="009F108A">
            <w:pPr>
              <w:pStyle w:val="ListParagraph"/>
              <w:numPr>
                <w:ilvl w:val="0"/>
                <w:numId w:val="48"/>
              </w:numPr>
              <w:rPr>
                <w:szCs w:val="20"/>
              </w:rPr>
            </w:pPr>
            <w:r w:rsidRPr="009F108A">
              <w:rPr>
                <w:szCs w:val="20"/>
              </w:rPr>
              <w:t>Rename</w:t>
            </w:r>
            <w:r>
              <w:rPr>
                <w:szCs w:val="20"/>
              </w:rPr>
              <w:t xml:space="preserve"> each</w:t>
            </w:r>
            <w:r w:rsidR="00E20258">
              <w:rPr>
                <w:szCs w:val="20"/>
              </w:rPr>
              <w:t xml:space="preserve"> new</w:t>
            </w:r>
            <w:r>
              <w:rPr>
                <w:szCs w:val="20"/>
              </w:rPr>
              <w:t xml:space="preserve"> file using the rules in the “Document Naming Rules.txt” file</w:t>
            </w:r>
            <w:r w:rsidR="009E3C65">
              <w:rPr>
                <w:szCs w:val="20"/>
              </w:rPr>
              <w:t xml:space="preserve"> that can be found in the repository. This is the file</w:t>
            </w:r>
            <w:r w:rsidR="00C53DBA">
              <w:rPr>
                <w:szCs w:val="20"/>
              </w:rPr>
              <w:t>’</w:t>
            </w:r>
            <w:r w:rsidR="009E3C65">
              <w:rPr>
                <w:szCs w:val="20"/>
              </w:rPr>
              <w:t>s “Permanent File Name”</w:t>
            </w:r>
            <w:r w:rsidR="00C74107">
              <w:rPr>
                <w:szCs w:val="20"/>
              </w:rPr>
              <w:t>.</w:t>
            </w:r>
          </w:p>
          <w:p w14:paraId="0115EAE3" w14:textId="0A9E31C6" w:rsidR="00455B34" w:rsidRDefault="00455B34" w:rsidP="009F108A">
            <w:pPr>
              <w:pStyle w:val="ListParagraph"/>
              <w:numPr>
                <w:ilvl w:val="0"/>
                <w:numId w:val="48"/>
              </w:numPr>
              <w:rPr>
                <w:szCs w:val="20"/>
              </w:rPr>
            </w:pPr>
            <w:r>
              <w:rPr>
                <w:szCs w:val="20"/>
              </w:rPr>
              <w:t xml:space="preserve">Add, commit, and push to the </w:t>
            </w:r>
            <w:r w:rsidR="00C53DBA">
              <w:rPr>
                <w:szCs w:val="20"/>
              </w:rPr>
              <w:t xml:space="preserve">“document” </w:t>
            </w:r>
            <w:r>
              <w:rPr>
                <w:szCs w:val="20"/>
              </w:rPr>
              <w:t>remote repository the 5 renamed documents.</w:t>
            </w:r>
          </w:p>
          <w:p w14:paraId="09774290" w14:textId="39A2218B" w:rsidR="007311D3" w:rsidRDefault="009E3C65" w:rsidP="007311D3">
            <w:pPr>
              <w:pStyle w:val="ListParagraph"/>
              <w:numPr>
                <w:ilvl w:val="0"/>
                <w:numId w:val="48"/>
              </w:numPr>
              <w:rPr>
                <w:szCs w:val="20"/>
              </w:rPr>
            </w:pPr>
            <w:r>
              <w:rPr>
                <w:szCs w:val="20"/>
              </w:rPr>
              <w:t>Using Blue-Green Deployment</w:t>
            </w:r>
            <w:r w:rsidR="007311D3">
              <w:rPr>
                <w:szCs w:val="20"/>
              </w:rPr>
              <w:t xml:space="preserve">, </w:t>
            </w:r>
            <w:r w:rsidR="00C53DBA">
              <w:rPr>
                <w:szCs w:val="20"/>
              </w:rPr>
              <w:t>“</w:t>
            </w:r>
            <w:proofErr w:type="spellStart"/>
            <w:r w:rsidR="00C53DBA">
              <w:rPr>
                <w:szCs w:val="20"/>
              </w:rPr>
              <w:t>cf</w:t>
            </w:r>
            <w:proofErr w:type="spellEnd"/>
            <w:r w:rsidR="00C53DBA">
              <w:rPr>
                <w:szCs w:val="20"/>
              </w:rPr>
              <w:t xml:space="preserve"> push”</w:t>
            </w:r>
            <w:r w:rsidR="007311D3">
              <w:rPr>
                <w:szCs w:val="20"/>
              </w:rPr>
              <w:t xml:space="preserve"> the “document.airnow.gov” website on cloud.gov</w:t>
            </w:r>
          </w:p>
          <w:p w14:paraId="5E809D67" w14:textId="5AF7AE9D" w:rsidR="007311D3" w:rsidRPr="007311D3" w:rsidRDefault="007311D3" w:rsidP="007311D3">
            <w:pPr>
              <w:ind w:left="360"/>
              <w:rPr>
                <w:szCs w:val="20"/>
              </w:rPr>
            </w:pPr>
          </w:p>
          <w:p w14:paraId="31186A9C" w14:textId="38CBDFA0" w:rsidR="007311D3" w:rsidRPr="007311D3" w:rsidRDefault="007311D3" w:rsidP="007311D3">
            <w:pPr>
              <w:rPr>
                <w:b/>
                <w:bCs/>
                <w:szCs w:val="20"/>
              </w:rPr>
            </w:pPr>
            <w:r w:rsidRPr="007311D3">
              <w:rPr>
                <w:b/>
                <w:bCs/>
                <w:szCs w:val="20"/>
              </w:rPr>
              <w:t xml:space="preserve">Update </w:t>
            </w:r>
            <w:r w:rsidR="00506E5D">
              <w:rPr>
                <w:b/>
                <w:bCs/>
                <w:szCs w:val="20"/>
              </w:rPr>
              <w:t xml:space="preserve">the Publication on </w:t>
            </w:r>
            <w:proofErr w:type="spellStart"/>
            <w:r w:rsidRPr="007311D3">
              <w:rPr>
                <w:b/>
                <w:bCs/>
                <w:szCs w:val="20"/>
              </w:rPr>
              <w:t>DevCloud</w:t>
            </w:r>
            <w:proofErr w:type="spellEnd"/>
          </w:p>
          <w:p w14:paraId="1F449A14" w14:textId="5B50FFBD" w:rsidR="00506E5D" w:rsidRDefault="00506E5D" w:rsidP="00711AA4">
            <w:pPr>
              <w:pStyle w:val="ListParagraph"/>
              <w:numPr>
                <w:ilvl w:val="0"/>
                <w:numId w:val="48"/>
              </w:numPr>
              <w:rPr>
                <w:szCs w:val="20"/>
              </w:rPr>
            </w:pPr>
            <w:r>
              <w:rPr>
                <w:szCs w:val="20"/>
              </w:rPr>
              <w:t xml:space="preserve">On </w:t>
            </w:r>
            <w:proofErr w:type="spellStart"/>
            <w:r>
              <w:rPr>
                <w:szCs w:val="20"/>
              </w:rPr>
              <w:t>DevCloud</w:t>
            </w:r>
            <w:proofErr w:type="spellEnd"/>
            <w:r>
              <w:rPr>
                <w:szCs w:val="20"/>
              </w:rPr>
              <w:t>, Select Structure and then Taxonomy.</w:t>
            </w:r>
          </w:p>
          <w:p w14:paraId="25D7B84D" w14:textId="77777777" w:rsidR="00506E5D" w:rsidRDefault="00506E5D" w:rsidP="00711AA4">
            <w:pPr>
              <w:pStyle w:val="ListParagraph"/>
              <w:numPr>
                <w:ilvl w:val="0"/>
                <w:numId w:val="48"/>
              </w:numPr>
              <w:rPr>
                <w:szCs w:val="20"/>
              </w:rPr>
            </w:pPr>
            <w:r>
              <w:rPr>
                <w:szCs w:val="20"/>
              </w:rPr>
              <w:t>Click on the Publications “List terms” button at the end of the row.</w:t>
            </w:r>
          </w:p>
          <w:p w14:paraId="5FC61CF1" w14:textId="77777777" w:rsidR="00506E5D" w:rsidRDefault="00506E5D" w:rsidP="00711AA4">
            <w:pPr>
              <w:pStyle w:val="ListParagraph"/>
              <w:numPr>
                <w:ilvl w:val="0"/>
                <w:numId w:val="48"/>
              </w:numPr>
              <w:rPr>
                <w:szCs w:val="20"/>
              </w:rPr>
            </w:pPr>
            <w:r>
              <w:rPr>
                <w:szCs w:val="20"/>
              </w:rPr>
              <w:t>Find the desired Publication Group Name and click “Edit”.</w:t>
            </w:r>
          </w:p>
          <w:p w14:paraId="3531AC74" w14:textId="18B2CB1D" w:rsidR="00506E5D" w:rsidRDefault="00506E5D" w:rsidP="00711AA4">
            <w:pPr>
              <w:pStyle w:val="ListParagraph"/>
              <w:numPr>
                <w:ilvl w:val="0"/>
                <w:numId w:val="48"/>
              </w:numPr>
              <w:rPr>
                <w:szCs w:val="20"/>
              </w:rPr>
            </w:pPr>
            <w:r>
              <w:rPr>
                <w:szCs w:val="20"/>
              </w:rPr>
              <w:t>Scroll or search to find the publication being updated.</w:t>
            </w:r>
          </w:p>
          <w:p w14:paraId="1E26DA39" w14:textId="1892AAE5" w:rsidR="006E74F3" w:rsidRDefault="006E74F3" w:rsidP="006E74F3">
            <w:pPr>
              <w:rPr>
                <w:szCs w:val="20"/>
              </w:rPr>
            </w:pPr>
          </w:p>
          <w:p w14:paraId="4DB2E10B" w14:textId="77777777" w:rsidR="006E74F3" w:rsidRPr="006E74F3" w:rsidRDefault="006E74F3" w:rsidP="006E74F3">
            <w:pPr>
              <w:rPr>
                <w:szCs w:val="20"/>
              </w:rPr>
            </w:pPr>
          </w:p>
          <w:p w14:paraId="74F764BE" w14:textId="77777777" w:rsidR="006E74F3" w:rsidRPr="006E74F3" w:rsidRDefault="006E74F3" w:rsidP="006E74F3">
            <w:pPr>
              <w:rPr>
                <w:i/>
                <w:iCs/>
                <w:szCs w:val="20"/>
              </w:rPr>
            </w:pPr>
            <w:r w:rsidRPr="00506E5D">
              <w:rPr>
                <w:i/>
                <w:iCs/>
                <w:szCs w:val="20"/>
              </w:rPr>
              <w:t>Before changes…</w:t>
            </w:r>
          </w:p>
          <w:p w14:paraId="51E0C163" w14:textId="77777777" w:rsidR="006E74F3" w:rsidRPr="00506E5D" w:rsidRDefault="006E74F3" w:rsidP="006E74F3">
            <w:pPr>
              <w:rPr>
                <w:szCs w:val="20"/>
              </w:rPr>
            </w:pPr>
            <w:r w:rsidRPr="00A30955">
              <w:rPr>
                <w:noProof/>
              </w:rPr>
              <w:drawing>
                <wp:inline distT="0" distB="0" distL="0" distR="0" wp14:anchorId="47AD068F" wp14:editId="53E17796">
                  <wp:extent cx="5868537" cy="736075"/>
                  <wp:effectExtent l="0" t="0" r="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8563" cy="747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421A4B" w14:textId="77777777" w:rsidR="006E74F3" w:rsidRPr="006E74F3" w:rsidRDefault="006E74F3" w:rsidP="006E74F3">
            <w:pPr>
              <w:rPr>
                <w:szCs w:val="20"/>
              </w:rPr>
            </w:pPr>
          </w:p>
          <w:p w14:paraId="48DB1B4A" w14:textId="77777777" w:rsidR="006E74F3" w:rsidRPr="006E74F3" w:rsidRDefault="006E74F3" w:rsidP="006E74F3">
            <w:pPr>
              <w:pStyle w:val="ListParagraph"/>
              <w:rPr>
                <w:szCs w:val="20"/>
              </w:rPr>
            </w:pPr>
          </w:p>
          <w:p w14:paraId="3A0412AE" w14:textId="0DBA8DB5" w:rsidR="00506E5D" w:rsidRDefault="00506E5D" w:rsidP="00711AA4">
            <w:pPr>
              <w:pStyle w:val="ListParagraph"/>
              <w:numPr>
                <w:ilvl w:val="0"/>
                <w:numId w:val="48"/>
              </w:numPr>
              <w:rPr>
                <w:szCs w:val="20"/>
              </w:rPr>
            </w:pPr>
            <w:r>
              <w:rPr>
                <w:szCs w:val="20"/>
              </w:rPr>
              <w:t>Insert</w:t>
            </w:r>
            <w:r w:rsidRPr="00506E5D">
              <w:rPr>
                <w:szCs w:val="20"/>
              </w:rPr>
              <w:t xml:space="preserve"> the “Permanent Publication Name” of the file </w:t>
            </w:r>
            <w:r>
              <w:rPr>
                <w:szCs w:val="20"/>
              </w:rPr>
              <w:t>that was</w:t>
            </w:r>
            <w:r w:rsidRPr="00506E5D">
              <w:rPr>
                <w:szCs w:val="20"/>
              </w:rPr>
              <w:t xml:space="preserve"> stored on “document.airnow.gov”.</w:t>
            </w:r>
            <w:r w:rsidRPr="00A30955">
              <w:rPr>
                <w:noProof/>
                <w:szCs w:val="20"/>
              </w:rPr>
              <w:t xml:space="preserve"> </w:t>
            </w:r>
          </w:p>
          <w:p w14:paraId="384DC864" w14:textId="23101A4F" w:rsidR="00506E5D" w:rsidRDefault="00506E5D" w:rsidP="00711AA4">
            <w:pPr>
              <w:pStyle w:val="ListParagraph"/>
              <w:numPr>
                <w:ilvl w:val="0"/>
                <w:numId w:val="48"/>
              </w:numPr>
              <w:rPr>
                <w:szCs w:val="20"/>
              </w:rPr>
            </w:pPr>
            <w:r>
              <w:rPr>
                <w:szCs w:val="20"/>
              </w:rPr>
              <w:t>Click “Remove” to delete the file’s references in the Drupal database.</w:t>
            </w:r>
          </w:p>
          <w:p w14:paraId="4C40CAF0" w14:textId="77777777" w:rsidR="006E74F3" w:rsidRDefault="006E74F3" w:rsidP="00506E5D">
            <w:pPr>
              <w:rPr>
                <w:i/>
                <w:iCs/>
                <w:szCs w:val="20"/>
              </w:rPr>
            </w:pPr>
          </w:p>
          <w:p w14:paraId="3B3D934E" w14:textId="5B557405" w:rsidR="006E74F3" w:rsidRDefault="006E74F3" w:rsidP="006E74F3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lastRenderedPageBreak/>
              <w:t>After</w:t>
            </w:r>
            <w:r w:rsidRPr="00506E5D">
              <w:rPr>
                <w:i/>
                <w:iCs/>
                <w:szCs w:val="20"/>
              </w:rPr>
              <w:t xml:space="preserve"> changes…</w:t>
            </w:r>
          </w:p>
          <w:p w14:paraId="34C9C2A9" w14:textId="77777777" w:rsidR="006E74F3" w:rsidRDefault="006E74F3" w:rsidP="00506E5D">
            <w:pPr>
              <w:rPr>
                <w:i/>
                <w:iCs/>
                <w:szCs w:val="20"/>
              </w:rPr>
            </w:pPr>
          </w:p>
          <w:p w14:paraId="2A84A39D" w14:textId="48335ABE" w:rsidR="006E74F3" w:rsidRDefault="006E74F3" w:rsidP="00506E5D">
            <w:pPr>
              <w:rPr>
                <w:i/>
                <w:iCs/>
                <w:szCs w:val="20"/>
              </w:rPr>
            </w:pPr>
            <w:r w:rsidRPr="006E74F3">
              <w:rPr>
                <w:i/>
                <w:iCs/>
                <w:szCs w:val="20"/>
              </w:rPr>
              <w:drawing>
                <wp:inline distT="0" distB="0" distL="0" distR="0" wp14:anchorId="6DB8F52F" wp14:editId="6BA30049">
                  <wp:extent cx="4810796" cy="213389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796" cy="2133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2D168B" w14:textId="77777777" w:rsidR="006E74F3" w:rsidRPr="00506E5D" w:rsidRDefault="006E74F3" w:rsidP="00506E5D">
            <w:pPr>
              <w:rPr>
                <w:i/>
                <w:iCs/>
                <w:szCs w:val="20"/>
              </w:rPr>
            </w:pPr>
          </w:p>
          <w:p w14:paraId="519F42ED" w14:textId="0086DE5A" w:rsidR="00506E5D" w:rsidRPr="00506E5D" w:rsidRDefault="00506E5D" w:rsidP="00711AA4">
            <w:pPr>
              <w:pStyle w:val="ListParagraph"/>
              <w:numPr>
                <w:ilvl w:val="0"/>
                <w:numId w:val="48"/>
              </w:numPr>
              <w:rPr>
                <w:szCs w:val="20"/>
              </w:rPr>
            </w:pPr>
            <w:r w:rsidRPr="00506E5D">
              <w:rPr>
                <w:szCs w:val="20"/>
              </w:rPr>
              <w:t>Update these values if empty o</w:t>
            </w:r>
            <w:r>
              <w:rPr>
                <w:szCs w:val="20"/>
              </w:rPr>
              <w:t xml:space="preserve">r </w:t>
            </w:r>
            <w:r w:rsidRPr="00506E5D">
              <w:rPr>
                <w:szCs w:val="20"/>
              </w:rPr>
              <w:t>chang</w:t>
            </w:r>
            <w:r w:rsidR="00C53DBA">
              <w:rPr>
                <w:szCs w:val="20"/>
              </w:rPr>
              <w:t>ing</w:t>
            </w:r>
            <w:r w:rsidRPr="00506E5D">
              <w:rPr>
                <w:szCs w:val="20"/>
              </w:rPr>
              <w:t>.</w:t>
            </w:r>
          </w:p>
          <w:p w14:paraId="65D754B6" w14:textId="77777777" w:rsidR="00506E5D" w:rsidRDefault="00506E5D" w:rsidP="00711AA4">
            <w:pPr>
              <w:numPr>
                <w:ilvl w:val="1"/>
                <w:numId w:val="48"/>
              </w:numPr>
              <w:tabs>
                <w:tab w:val="left" w:pos="930"/>
              </w:tabs>
              <w:rPr>
                <w:szCs w:val="20"/>
              </w:rPr>
            </w:pPr>
            <w:r>
              <w:rPr>
                <w:szCs w:val="20"/>
              </w:rPr>
              <w:t>Publications Pages = the number of pages in the publication; NOT automatic</w:t>
            </w:r>
          </w:p>
          <w:p w14:paraId="7749C12A" w14:textId="77777777" w:rsidR="00506E5D" w:rsidRDefault="00506E5D" w:rsidP="00711AA4">
            <w:pPr>
              <w:numPr>
                <w:ilvl w:val="1"/>
                <w:numId w:val="48"/>
              </w:numPr>
              <w:tabs>
                <w:tab w:val="left" w:pos="930"/>
              </w:tabs>
              <w:rPr>
                <w:szCs w:val="20"/>
              </w:rPr>
            </w:pPr>
            <w:r>
              <w:rPr>
                <w:szCs w:val="20"/>
              </w:rPr>
              <w:t>Publications Size = KB or MB values of the Publication size; NOT automatic</w:t>
            </w:r>
          </w:p>
          <w:p w14:paraId="7F14B24A" w14:textId="3391451F" w:rsidR="00711AA4" w:rsidRDefault="00506E5D" w:rsidP="00711AA4">
            <w:pPr>
              <w:numPr>
                <w:ilvl w:val="0"/>
                <w:numId w:val="48"/>
              </w:numPr>
              <w:tabs>
                <w:tab w:val="left" w:pos="930"/>
              </w:tabs>
              <w:rPr>
                <w:szCs w:val="20"/>
              </w:rPr>
            </w:pPr>
            <w:r w:rsidRPr="00506E5D">
              <w:rPr>
                <w:szCs w:val="20"/>
              </w:rPr>
              <w:t>Scroll to the very bottom of the page and click “Save”</w:t>
            </w:r>
          </w:p>
          <w:p w14:paraId="671584A2" w14:textId="13ED253B" w:rsidR="00711AA4" w:rsidRDefault="00711AA4" w:rsidP="00711AA4">
            <w:pPr>
              <w:numPr>
                <w:ilvl w:val="0"/>
                <w:numId w:val="48"/>
              </w:numPr>
              <w:tabs>
                <w:tab w:val="left" w:pos="930"/>
              </w:tabs>
              <w:rPr>
                <w:szCs w:val="20"/>
              </w:rPr>
            </w:pPr>
            <w:r>
              <w:rPr>
                <w:szCs w:val="20"/>
              </w:rPr>
              <w:t xml:space="preserve">Go to the Publication Metadata page on </w:t>
            </w:r>
            <w:proofErr w:type="spellStart"/>
            <w:r>
              <w:rPr>
                <w:szCs w:val="20"/>
              </w:rPr>
              <w:t>DevCloud</w:t>
            </w:r>
            <w:proofErr w:type="spellEnd"/>
            <w:r>
              <w:rPr>
                <w:szCs w:val="20"/>
              </w:rPr>
              <w:t xml:space="preserve"> and verify that the link now goes</w:t>
            </w:r>
            <w:r w:rsidR="00C53DBA">
              <w:rPr>
                <w:szCs w:val="20"/>
              </w:rPr>
              <w:t xml:space="preserve"> directly</w:t>
            </w:r>
            <w:r>
              <w:rPr>
                <w:szCs w:val="20"/>
              </w:rPr>
              <w:t xml:space="preserve"> to the correct PDF file on “document.airnow.gov”</w:t>
            </w:r>
            <w:r w:rsidR="00C53DBA">
              <w:rPr>
                <w:szCs w:val="20"/>
              </w:rPr>
              <w:t>.</w:t>
            </w:r>
          </w:p>
          <w:p w14:paraId="6633141B" w14:textId="34D0944D" w:rsidR="00FD64E2" w:rsidRDefault="00711AA4" w:rsidP="00FD64E2">
            <w:pPr>
              <w:numPr>
                <w:ilvl w:val="0"/>
                <w:numId w:val="48"/>
              </w:numPr>
              <w:tabs>
                <w:tab w:val="left" w:pos="930"/>
              </w:tabs>
              <w:rPr>
                <w:szCs w:val="20"/>
              </w:rPr>
            </w:pPr>
            <w:r>
              <w:rPr>
                <w:szCs w:val="20"/>
              </w:rPr>
              <w:t>REPEAT for all 5 files.</w:t>
            </w:r>
          </w:p>
          <w:p w14:paraId="40D61348" w14:textId="37A67644" w:rsidR="00FD64E2" w:rsidRDefault="00FD64E2" w:rsidP="00FD64E2">
            <w:pPr>
              <w:numPr>
                <w:ilvl w:val="0"/>
                <w:numId w:val="48"/>
              </w:numPr>
              <w:tabs>
                <w:tab w:val="left" w:pos="930"/>
              </w:tabs>
              <w:rPr>
                <w:szCs w:val="20"/>
              </w:rPr>
            </w:pPr>
            <w:r>
              <w:rPr>
                <w:szCs w:val="20"/>
              </w:rPr>
              <w:t>Test &amp; verify.</w:t>
            </w:r>
          </w:p>
          <w:p w14:paraId="68005100" w14:textId="1F8D3E91" w:rsidR="00FD64E2" w:rsidRDefault="00FD64E2" w:rsidP="00FD64E2">
            <w:pPr>
              <w:tabs>
                <w:tab w:val="left" w:pos="930"/>
              </w:tabs>
              <w:rPr>
                <w:szCs w:val="20"/>
              </w:rPr>
            </w:pPr>
          </w:p>
          <w:p w14:paraId="08A5F55B" w14:textId="1E31CFB1" w:rsidR="00FD64E2" w:rsidRPr="00FD64E2" w:rsidRDefault="00FD64E2" w:rsidP="00FD64E2">
            <w:pPr>
              <w:tabs>
                <w:tab w:val="left" w:pos="930"/>
              </w:tabs>
              <w:rPr>
                <w:szCs w:val="20"/>
              </w:rPr>
            </w:pPr>
            <w:r>
              <w:rPr>
                <w:szCs w:val="20"/>
              </w:rPr>
              <w:t>Done!</w:t>
            </w:r>
          </w:p>
          <w:p w14:paraId="2B462403" w14:textId="5A1C4ED5" w:rsidR="00CF1C67" w:rsidRPr="00CF1C67" w:rsidRDefault="00CF1C67" w:rsidP="00711AA4">
            <w:pPr>
              <w:pStyle w:val="BodyText3example"/>
              <w:ind w:left="0"/>
              <w:rPr>
                <w:b/>
                <w:bCs/>
              </w:rPr>
            </w:pPr>
          </w:p>
        </w:tc>
      </w:tr>
      <w:tr w:rsidR="003A3662" w:rsidRPr="00A22F6D" w14:paraId="4B03E594" w14:textId="77777777" w:rsidTr="00B93E55">
        <w:tc>
          <w:tcPr>
            <w:tcW w:w="0" w:type="auto"/>
            <w:shd w:val="clear" w:color="auto" w:fill="CCCCFF"/>
          </w:tcPr>
          <w:p w14:paraId="40279ECD" w14:textId="3D0378FC" w:rsidR="003A3662" w:rsidRPr="00EF1CD5" w:rsidRDefault="003A3662" w:rsidP="003A3662">
            <w:pPr>
              <w:pStyle w:val="Heading4"/>
            </w:pPr>
            <w:r w:rsidRPr="00EF1CD5">
              <w:lastRenderedPageBreak/>
              <w:t>Document histor</w:t>
            </w:r>
            <w:r>
              <w:t>Y</w:t>
            </w:r>
          </w:p>
        </w:tc>
      </w:tr>
      <w:tr w:rsidR="003A3662" w:rsidRPr="00A22F6D" w14:paraId="0B2CAA5A" w14:textId="77777777" w:rsidTr="00A22F6D">
        <w:trPr>
          <w:trHeight w:val="2160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650925D0" w14:textId="77777777" w:rsidR="003A3662" w:rsidRPr="00EF1CD5" w:rsidRDefault="003A3662" w:rsidP="003A3662">
            <w:pPr>
              <w:pStyle w:val="BodyText3example"/>
              <w:ind w:left="0"/>
              <w:rPr>
                <w:b/>
                <w:color w:val="auto"/>
                <w:szCs w:val="20"/>
              </w:rPr>
            </w:pPr>
          </w:p>
          <w:p w14:paraId="2AFC914D" w14:textId="32667928" w:rsidR="003A3662" w:rsidRDefault="00B80442" w:rsidP="003A3662">
            <w:pPr>
              <w:pStyle w:val="BodyText3example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2022-01-20</w:t>
            </w:r>
            <w:r w:rsidRPr="00B80442">
              <w:rPr>
                <w:color w:val="auto"/>
                <w:szCs w:val="20"/>
              </w:rPr>
              <w:t xml:space="preserve"> Removing Unused Files copied from an existing </w:t>
            </w:r>
            <w:r>
              <w:rPr>
                <w:color w:val="auto"/>
                <w:szCs w:val="20"/>
              </w:rPr>
              <w:t>p</w:t>
            </w:r>
            <w:r w:rsidRPr="00B80442">
              <w:rPr>
                <w:color w:val="auto"/>
                <w:szCs w:val="20"/>
              </w:rPr>
              <w:t>rocedure.</w:t>
            </w:r>
            <w:r w:rsidR="003A3662" w:rsidRPr="00B80442">
              <w:rPr>
                <w:color w:val="auto"/>
                <w:szCs w:val="20"/>
              </w:rPr>
              <w:t xml:space="preserve"> Initial </w:t>
            </w:r>
            <w:r w:rsidR="003A3662" w:rsidRPr="00EF1CD5">
              <w:rPr>
                <w:color w:val="auto"/>
                <w:szCs w:val="20"/>
              </w:rPr>
              <w:t>version by Chris Wilkes</w:t>
            </w:r>
            <w:r>
              <w:rPr>
                <w:color w:val="auto"/>
                <w:szCs w:val="20"/>
              </w:rPr>
              <w:t>.</w:t>
            </w:r>
          </w:p>
          <w:p w14:paraId="2042D4F1" w14:textId="31164C4C" w:rsidR="00847904" w:rsidRDefault="00847904" w:rsidP="003A3662">
            <w:pPr>
              <w:pStyle w:val="BodyText3example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 xml:space="preserve">2022-01-25 Dropped “Fancy File Delete”; Now using </w:t>
            </w:r>
            <w:proofErr w:type="spellStart"/>
            <w:r>
              <w:rPr>
                <w:color w:val="auto"/>
                <w:szCs w:val="20"/>
              </w:rPr>
              <w:t>drush</w:t>
            </w:r>
            <w:proofErr w:type="spellEnd"/>
            <w:r>
              <w:rPr>
                <w:color w:val="auto"/>
                <w:szCs w:val="20"/>
              </w:rPr>
              <w:t xml:space="preserve"> </w:t>
            </w:r>
            <w:proofErr w:type="spellStart"/>
            <w:r>
              <w:rPr>
                <w:color w:val="auto"/>
                <w:szCs w:val="20"/>
              </w:rPr>
              <w:t>sqlq</w:t>
            </w:r>
            <w:proofErr w:type="spellEnd"/>
            <w:r>
              <w:rPr>
                <w:color w:val="auto"/>
                <w:szCs w:val="20"/>
              </w:rPr>
              <w:t xml:space="preserve"> commands by Chris Wilkes</w:t>
            </w:r>
          </w:p>
          <w:p w14:paraId="3F79D866" w14:textId="77777777" w:rsidR="00847904" w:rsidRDefault="00847904" w:rsidP="003A3662">
            <w:pPr>
              <w:pStyle w:val="BodyText3example"/>
              <w:rPr>
                <w:color w:val="auto"/>
                <w:szCs w:val="20"/>
              </w:rPr>
            </w:pPr>
          </w:p>
          <w:p w14:paraId="306AC5A2" w14:textId="481B2593" w:rsidR="003A3662" w:rsidRPr="00EF1CD5" w:rsidRDefault="003A3662" w:rsidP="003A3662">
            <w:pPr>
              <w:pStyle w:val="BodyText3example"/>
              <w:rPr>
                <w:color w:val="auto"/>
                <w:szCs w:val="20"/>
              </w:rPr>
            </w:pPr>
            <w:r w:rsidRPr="00EF1CD5">
              <w:rPr>
                <w:color w:val="auto"/>
                <w:szCs w:val="20"/>
              </w:rPr>
              <w:t xml:space="preserve"> </w:t>
            </w:r>
          </w:p>
        </w:tc>
      </w:tr>
    </w:tbl>
    <w:p w14:paraId="4B8FF1A5" w14:textId="52C7238C" w:rsidR="000D5C62" w:rsidRDefault="000D5C62" w:rsidP="00674B20"/>
    <w:p w14:paraId="079D17D7" w14:textId="765B67D7" w:rsidR="00432F5C" w:rsidRDefault="00432F5C" w:rsidP="00674B20"/>
    <w:sectPr w:rsidR="00432F5C" w:rsidSect="000D4227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F5774" w14:textId="77777777" w:rsidR="001654FB" w:rsidRDefault="001654FB">
      <w:r>
        <w:separator/>
      </w:r>
    </w:p>
  </w:endnote>
  <w:endnote w:type="continuationSeparator" w:id="0">
    <w:p w14:paraId="7DA967FE" w14:textId="77777777" w:rsidR="001654FB" w:rsidRDefault="00165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DBC19" w14:textId="53EC9CDD" w:rsidR="00126CEE" w:rsidRDefault="00642A73">
    <w:pPr>
      <w:pStyle w:val="Footer"/>
    </w:pPr>
    <w:r w:rsidRPr="00642A73">
      <w:t xml:space="preserve">Controlling Total File Storage </w:t>
    </w:r>
    <w:r w:rsidR="00D7411C">
      <w:t>S</w:t>
    </w:r>
    <w:r w:rsidRPr="00642A73">
      <w:t>ize in AIRNow Drupal</w:t>
    </w:r>
    <w:r w:rsidR="00B205F5">
      <w:tab/>
    </w:r>
    <w:r w:rsidR="00126CEE">
      <w:t xml:space="preserve">Page </w:t>
    </w:r>
    <w:r w:rsidR="00126CEE">
      <w:fldChar w:fldCharType="begin"/>
    </w:r>
    <w:r w:rsidR="00126CEE">
      <w:instrText xml:space="preserve"> PAGE </w:instrText>
    </w:r>
    <w:r w:rsidR="00126CEE">
      <w:fldChar w:fldCharType="separate"/>
    </w:r>
    <w:r w:rsidR="000D1018">
      <w:rPr>
        <w:noProof/>
      </w:rPr>
      <w:t>2</w:t>
    </w:r>
    <w:r w:rsidR="00126CEE">
      <w:fldChar w:fldCharType="end"/>
    </w:r>
    <w:r w:rsidR="00126CEE">
      <w:tab/>
    </w:r>
    <w:r w:rsidR="00126CEE">
      <w:fldChar w:fldCharType="begin"/>
    </w:r>
    <w:r w:rsidR="00126CEE">
      <w:instrText xml:space="preserve"> DATE \@ "M/d/yyyy" </w:instrText>
    </w:r>
    <w:r w:rsidR="00126CEE">
      <w:fldChar w:fldCharType="separate"/>
    </w:r>
    <w:r w:rsidR="006E74F3">
      <w:rPr>
        <w:noProof/>
      </w:rPr>
      <w:t>1/27/2022</w:t>
    </w:r>
    <w:r w:rsidR="00126CE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2C978" w14:textId="77777777" w:rsidR="001654FB" w:rsidRDefault="001654FB">
      <w:r>
        <w:separator/>
      </w:r>
    </w:p>
  </w:footnote>
  <w:footnote w:type="continuationSeparator" w:id="0">
    <w:p w14:paraId="3EED532C" w14:textId="77777777" w:rsidR="001654FB" w:rsidRDefault="001654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78200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2AC3D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97A73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2763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247FB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041B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B81DDE"/>
    <w:lvl w:ilvl="0">
      <w:start w:val="1"/>
      <w:numFmt w:val="bullet"/>
      <w:pStyle w:val="ListBullet3example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3C201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212E6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781C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BA4873"/>
    <w:multiLevelType w:val="hybridMultilevel"/>
    <w:tmpl w:val="390CE98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DF0D6F"/>
    <w:multiLevelType w:val="hybridMultilevel"/>
    <w:tmpl w:val="017C4720"/>
    <w:lvl w:ilvl="0" w:tplc="EAA8D7AC">
      <w:start w:val="1"/>
      <w:numFmt w:val="decimal"/>
      <w:lvlText w:val="%1."/>
      <w:lvlJc w:val="left"/>
      <w:pPr>
        <w:ind w:left="810" w:hanging="360"/>
      </w:pPr>
      <w:rPr>
        <w:rFonts w:ascii="Arial" w:eastAsia="Times New Roman" w:hAnsi="Arial" w:cs="Times New Roman"/>
      </w:rPr>
    </w:lvl>
    <w:lvl w:ilvl="1" w:tplc="04090019">
      <w:start w:val="1"/>
      <w:numFmt w:val="lowerLetter"/>
      <w:lvlText w:val="%2."/>
      <w:lvlJc w:val="left"/>
      <w:pPr>
        <w:ind w:left="639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14663454"/>
    <w:multiLevelType w:val="hybridMultilevel"/>
    <w:tmpl w:val="BE9CF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854F58"/>
    <w:multiLevelType w:val="hybridMultilevel"/>
    <w:tmpl w:val="4BB49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F92F04"/>
    <w:multiLevelType w:val="hybridMultilevel"/>
    <w:tmpl w:val="CB46F422"/>
    <w:lvl w:ilvl="0" w:tplc="C56404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095D4E"/>
    <w:multiLevelType w:val="hybridMultilevel"/>
    <w:tmpl w:val="2F4850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AF60DFF"/>
    <w:multiLevelType w:val="hybridMultilevel"/>
    <w:tmpl w:val="3D78A5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B5016A"/>
    <w:multiLevelType w:val="hybridMultilevel"/>
    <w:tmpl w:val="BE9CF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7D6EF3"/>
    <w:multiLevelType w:val="hybridMultilevel"/>
    <w:tmpl w:val="D39239AA"/>
    <w:lvl w:ilvl="0" w:tplc="4B4407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44D4BD3"/>
    <w:multiLevelType w:val="multilevel"/>
    <w:tmpl w:val="517A1A5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272E4F6F"/>
    <w:multiLevelType w:val="hybridMultilevel"/>
    <w:tmpl w:val="2A989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BF2C9E"/>
    <w:multiLevelType w:val="hybridMultilevel"/>
    <w:tmpl w:val="E2768B86"/>
    <w:lvl w:ilvl="0" w:tplc="C56404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FB387C"/>
    <w:multiLevelType w:val="hybridMultilevel"/>
    <w:tmpl w:val="2EB8C5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BE502A"/>
    <w:multiLevelType w:val="hybridMultilevel"/>
    <w:tmpl w:val="3724B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9E6E2D"/>
    <w:multiLevelType w:val="hybridMultilevel"/>
    <w:tmpl w:val="23F035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2135A1"/>
    <w:multiLevelType w:val="hybridMultilevel"/>
    <w:tmpl w:val="4CF2530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810AB4"/>
    <w:multiLevelType w:val="multilevel"/>
    <w:tmpl w:val="CC3233F8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239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0925897"/>
    <w:multiLevelType w:val="hybridMultilevel"/>
    <w:tmpl w:val="DCC03436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0D97B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67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1034713"/>
    <w:multiLevelType w:val="hybridMultilevel"/>
    <w:tmpl w:val="B874DF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4497533"/>
    <w:multiLevelType w:val="hybridMultilevel"/>
    <w:tmpl w:val="8BBC3BEC"/>
    <w:lvl w:ilvl="0" w:tplc="5C7C962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757B78"/>
    <w:multiLevelType w:val="hybridMultilevel"/>
    <w:tmpl w:val="72CED9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5714321"/>
    <w:multiLevelType w:val="hybridMultilevel"/>
    <w:tmpl w:val="194CCD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8330408"/>
    <w:multiLevelType w:val="hybridMultilevel"/>
    <w:tmpl w:val="90407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9CA7F8E"/>
    <w:multiLevelType w:val="hybridMultilevel"/>
    <w:tmpl w:val="F93042C2"/>
    <w:lvl w:ilvl="0" w:tplc="C56404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ADA5514"/>
    <w:multiLevelType w:val="hybridMultilevel"/>
    <w:tmpl w:val="DE18B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B484670"/>
    <w:multiLevelType w:val="hybridMultilevel"/>
    <w:tmpl w:val="E326D48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503E1149"/>
    <w:multiLevelType w:val="hybridMultilevel"/>
    <w:tmpl w:val="A3F8F7B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597F2201"/>
    <w:multiLevelType w:val="hybridMultilevel"/>
    <w:tmpl w:val="9E92D2B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9" w15:restartNumberingAfterBreak="0">
    <w:nsid w:val="5A3B462E"/>
    <w:multiLevelType w:val="hybridMultilevel"/>
    <w:tmpl w:val="017C4720"/>
    <w:lvl w:ilvl="0" w:tplc="EAA8D7AC">
      <w:start w:val="1"/>
      <w:numFmt w:val="decimal"/>
      <w:lvlText w:val="%1."/>
      <w:lvlJc w:val="left"/>
      <w:pPr>
        <w:ind w:left="810" w:hanging="360"/>
      </w:pPr>
      <w:rPr>
        <w:rFonts w:ascii="Arial" w:eastAsia="Times New Roman" w:hAnsi="Arial" w:cs="Times New Roman"/>
      </w:rPr>
    </w:lvl>
    <w:lvl w:ilvl="1" w:tplc="04090019">
      <w:start w:val="1"/>
      <w:numFmt w:val="lowerLetter"/>
      <w:lvlText w:val="%2."/>
      <w:lvlJc w:val="left"/>
      <w:pPr>
        <w:ind w:left="639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0" w15:restartNumberingAfterBreak="0">
    <w:nsid w:val="60F43484"/>
    <w:multiLevelType w:val="hybridMultilevel"/>
    <w:tmpl w:val="EBC454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4A552D7"/>
    <w:multiLevelType w:val="hybridMultilevel"/>
    <w:tmpl w:val="D7567BFE"/>
    <w:lvl w:ilvl="0" w:tplc="5C7C962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027E5B"/>
    <w:multiLevelType w:val="multilevel"/>
    <w:tmpl w:val="DFB81DDE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BC38C7"/>
    <w:multiLevelType w:val="hybridMultilevel"/>
    <w:tmpl w:val="CE644F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64043B"/>
    <w:multiLevelType w:val="hybridMultilevel"/>
    <w:tmpl w:val="E4842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104E94"/>
    <w:multiLevelType w:val="hybridMultilevel"/>
    <w:tmpl w:val="873EF4A0"/>
    <w:lvl w:ilvl="0" w:tplc="88268B46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6AC63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77D161DF"/>
    <w:multiLevelType w:val="hybridMultilevel"/>
    <w:tmpl w:val="C742E54A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num w:numId="1">
    <w:abstractNumId w:val="25"/>
  </w:num>
  <w:num w:numId="2">
    <w:abstractNumId w:val="43"/>
  </w:num>
  <w:num w:numId="3">
    <w:abstractNumId w:val="27"/>
  </w:num>
  <w:num w:numId="4">
    <w:abstractNumId w:val="16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45"/>
  </w:num>
  <w:num w:numId="16">
    <w:abstractNumId w:val="42"/>
  </w:num>
  <w:num w:numId="17">
    <w:abstractNumId w:val="31"/>
  </w:num>
  <w:num w:numId="18">
    <w:abstractNumId w:val="36"/>
  </w:num>
  <w:num w:numId="19">
    <w:abstractNumId w:val="15"/>
  </w:num>
  <w:num w:numId="20">
    <w:abstractNumId w:val="44"/>
  </w:num>
  <w:num w:numId="21">
    <w:abstractNumId w:val="18"/>
  </w:num>
  <w:num w:numId="22">
    <w:abstractNumId w:val="17"/>
  </w:num>
  <w:num w:numId="23">
    <w:abstractNumId w:val="22"/>
  </w:num>
  <w:num w:numId="24">
    <w:abstractNumId w:val="24"/>
  </w:num>
  <w:num w:numId="25">
    <w:abstractNumId w:val="37"/>
  </w:num>
  <w:num w:numId="26">
    <w:abstractNumId w:val="47"/>
  </w:num>
  <w:num w:numId="27">
    <w:abstractNumId w:val="38"/>
  </w:num>
  <w:num w:numId="28">
    <w:abstractNumId w:val="34"/>
  </w:num>
  <w:num w:numId="29">
    <w:abstractNumId w:val="14"/>
  </w:num>
  <w:num w:numId="30">
    <w:abstractNumId w:val="29"/>
  </w:num>
  <w:num w:numId="31">
    <w:abstractNumId w:val="21"/>
  </w:num>
  <w:num w:numId="32">
    <w:abstractNumId w:val="11"/>
  </w:num>
  <w:num w:numId="33">
    <w:abstractNumId w:val="39"/>
  </w:num>
  <w:num w:numId="34">
    <w:abstractNumId w:val="13"/>
  </w:num>
  <w:num w:numId="35">
    <w:abstractNumId w:val="35"/>
  </w:num>
  <w:num w:numId="36">
    <w:abstractNumId w:val="23"/>
  </w:num>
  <w:num w:numId="37">
    <w:abstractNumId w:val="12"/>
  </w:num>
  <w:num w:numId="38">
    <w:abstractNumId w:val="20"/>
  </w:num>
  <w:num w:numId="39">
    <w:abstractNumId w:val="40"/>
  </w:num>
  <w:num w:numId="40">
    <w:abstractNumId w:val="10"/>
  </w:num>
  <w:num w:numId="41">
    <w:abstractNumId w:val="28"/>
  </w:num>
  <w:num w:numId="42">
    <w:abstractNumId w:val="26"/>
  </w:num>
  <w:num w:numId="43">
    <w:abstractNumId w:val="46"/>
  </w:num>
  <w:num w:numId="44">
    <w:abstractNumId w:val="19"/>
  </w:num>
  <w:num w:numId="45">
    <w:abstractNumId w:val="32"/>
  </w:num>
  <w:num w:numId="46">
    <w:abstractNumId w:val="33"/>
  </w:num>
  <w:num w:numId="47">
    <w:abstractNumId w:val="30"/>
  </w:num>
  <w:num w:numId="48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974"/>
    <w:rsid w:val="000019A4"/>
    <w:rsid w:val="00013BDF"/>
    <w:rsid w:val="00016BFE"/>
    <w:rsid w:val="00020F43"/>
    <w:rsid w:val="00021362"/>
    <w:rsid w:val="00021D6F"/>
    <w:rsid w:val="00030225"/>
    <w:rsid w:val="000324C6"/>
    <w:rsid w:val="0003311B"/>
    <w:rsid w:val="00046AF7"/>
    <w:rsid w:val="00051744"/>
    <w:rsid w:val="000523B8"/>
    <w:rsid w:val="00052F02"/>
    <w:rsid w:val="00057830"/>
    <w:rsid w:val="0006039D"/>
    <w:rsid w:val="00064302"/>
    <w:rsid w:val="000809E3"/>
    <w:rsid w:val="0008324A"/>
    <w:rsid w:val="00090905"/>
    <w:rsid w:val="000B1075"/>
    <w:rsid w:val="000B1FDE"/>
    <w:rsid w:val="000C0491"/>
    <w:rsid w:val="000C11F4"/>
    <w:rsid w:val="000C24EE"/>
    <w:rsid w:val="000C3FA8"/>
    <w:rsid w:val="000C5873"/>
    <w:rsid w:val="000D1018"/>
    <w:rsid w:val="000D4227"/>
    <w:rsid w:val="000D5C62"/>
    <w:rsid w:val="000D77F2"/>
    <w:rsid w:val="000E1475"/>
    <w:rsid w:val="000E1617"/>
    <w:rsid w:val="000E4FBA"/>
    <w:rsid w:val="00107ACE"/>
    <w:rsid w:val="00117323"/>
    <w:rsid w:val="00125AD5"/>
    <w:rsid w:val="00126CEE"/>
    <w:rsid w:val="0012718C"/>
    <w:rsid w:val="0014491D"/>
    <w:rsid w:val="0014617E"/>
    <w:rsid w:val="0015292B"/>
    <w:rsid w:val="00163AE3"/>
    <w:rsid w:val="001654FB"/>
    <w:rsid w:val="0017145E"/>
    <w:rsid w:val="00173189"/>
    <w:rsid w:val="001745CC"/>
    <w:rsid w:val="00195BE4"/>
    <w:rsid w:val="001A20BA"/>
    <w:rsid w:val="001A22FF"/>
    <w:rsid w:val="001A6DA0"/>
    <w:rsid w:val="001B16A0"/>
    <w:rsid w:val="001C2CAD"/>
    <w:rsid w:val="001C3A43"/>
    <w:rsid w:val="001E2573"/>
    <w:rsid w:val="002002A2"/>
    <w:rsid w:val="00200737"/>
    <w:rsid w:val="002013CC"/>
    <w:rsid w:val="0020509C"/>
    <w:rsid w:val="002073E4"/>
    <w:rsid w:val="00211AE5"/>
    <w:rsid w:val="0022141B"/>
    <w:rsid w:val="00227A08"/>
    <w:rsid w:val="0023474C"/>
    <w:rsid w:val="00241ACA"/>
    <w:rsid w:val="00247E02"/>
    <w:rsid w:val="00255566"/>
    <w:rsid w:val="00255707"/>
    <w:rsid w:val="0025782A"/>
    <w:rsid w:val="00272ADC"/>
    <w:rsid w:val="00273495"/>
    <w:rsid w:val="0027362D"/>
    <w:rsid w:val="00276DA1"/>
    <w:rsid w:val="002805D0"/>
    <w:rsid w:val="00295AB6"/>
    <w:rsid w:val="00296A8D"/>
    <w:rsid w:val="002B082B"/>
    <w:rsid w:val="002B4C48"/>
    <w:rsid w:val="002C1A2E"/>
    <w:rsid w:val="002C2896"/>
    <w:rsid w:val="002C41C1"/>
    <w:rsid w:val="002F170F"/>
    <w:rsid w:val="002F2647"/>
    <w:rsid w:val="002F5D59"/>
    <w:rsid w:val="002F7097"/>
    <w:rsid w:val="003174F9"/>
    <w:rsid w:val="00334F66"/>
    <w:rsid w:val="00342820"/>
    <w:rsid w:val="003539FB"/>
    <w:rsid w:val="00353E74"/>
    <w:rsid w:val="00361FC5"/>
    <w:rsid w:val="00364590"/>
    <w:rsid w:val="00374FCE"/>
    <w:rsid w:val="00380BCC"/>
    <w:rsid w:val="00380FA7"/>
    <w:rsid w:val="00397C74"/>
    <w:rsid w:val="003A0BE0"/>
    <w:rsid w:val="003A3662"/>
    <w:rsid w:val="003A3BEC"/>
    <w:rsid w:val="003A43BD"/>
    <w:rsid w:val="003A514E"/>
    <w:rsid w:val="003B061B"/>
    <w:rsid w:val="003B7090"/>
    <w:rsid w:val="003E2A52"/>
    <w:rsid w:val="003E3793"/>
    <w:rsid w:val="003E58B1"/>
    <w:rsid w:val="00424A0A"/>
    <w:rsid w:val="00432F5C"/>
    <w:rsid w:val="004357F2"/>
    <w:rsid w:val="00453C1E"/>
    <w:rsid w:val="00455B34"/>
    <w:rsid w:val="00467F15"/>
    <w:rsid w:val="00476139"/>
    <w:rsid w:val="00485EBC"/>
    <w:rsid w:val="004A4974"/>
    <w:rsid w:val="004B075D"/>
    <w:rsid w:val="004C612A"/>
    <w:rsid w:val="004D6230"/>
    <w:rsid w:val="004E491A"/>
    <w:rsid w:val="004F2026"/>
    <w:rsid w:val="004F24E5"/>
    <w:rsid w:val="005056D9"/>
    <w:rsid w:val="00506E5D"/>
    <w:rsid w:val="0051348E"/>
    <w:rsid w:val="00520719"/>
    <w:rsid w:val="005223A4"/>
    <w:rsid w:val="00536DC9"/>
    <w:rsid w:val="00544BC4"/>
    <w:rsid w:val="005574F8"/>
    <w:rsid w:val="005661D7"/>
    <w:rsid w:val="00571D45"/>
    <w:rsid w:val="00582FFF"/>
    <w:rsid w:val="00593829"/>
    <w:rsid w:val="005A037C"/>
    <w:rsid w:val="005A426B"/>
    <w:rsid w:val="005A683E"/>
    <w:rsid w:val="005B321C"/>
    <w:rsid w:val="005B58ED"/>
    <w:rsid w:val="005C0BE6"/>
    <w:rsid w:val="005C6EEA"/>
    <w:rsid w:val="005D035A"/>
    <w:rsid w:val="005F6C88"/>
    <w:rsid w:val="00603505"/>
    <w:rsid w:val="0061391B"/>
    <w:rsid w:val="00616365"/>
    <w:rsid w:val="0062725C"/>
    <w:rsid w:val="0063370D"/>
    <w:rsid w:val="00642A73"/>
    <w:rsid w:val="0065283E"/>
    <w:rsid w:val="0066631E"/>
    <w:rsid w:val="00666749"/>
    <w:rsid w:val="00674B20"/>
    <w:rsid w:val="00675DE5"/>
    <w:rsid w:val="00684881"/>
    <w:rsid w:val="00690A30"/>
    <w:rsid w:val="006916A4"/>
    <w:rsid w:val="00696480"/>
    <w:rsid w:val="006C77D9"/>
    <w:rsid w:val="006D1493"/>
    <w:rsid w:val="006D36E0"/>
    <w:rsid w:val="006E2179"/>
    <w:rsid w:val="006E74F3"/>
    <w:rsid w:val="00702138"/>
    <w:rsid w:val="00702427"/>
    <w:rsid w:val="00711AA4"/>
    <w:rsid w:val="00722DBB"/>
    <w:rsid w:val="007264C8"/>
    <w:rsid w:val="00726909"/>
    <w:rsid w:val="007311D3"/>
    <w:rsid w:val="00741974"/>
    <w:rsid w:val="00744751"/>
    <w:rsid w:val="0074538F"/>
    <w:rsid w:val="00751FA6"/>
    <w:rsid w:val="0076292D"/>
    <w:rsid w:val="007702A9"/>
    <w:rsid w:val="00795BFC"/>
    <w:rsid w:val="007A08B7"/>
    <w:rsid w:val="007A1F13"/>
    <w:rsid w:val="007B0B8B"/>
    <w:rsid w:val="007C3D9D"/>
    <w:rsid w:val="007C6427"/>
    <w:rsid w:val="007D17AF"/>
    <w:rsid w:val="007D214A"/>
    <w:rsid w:val="007E545B"/>
    <w:rsid w:val="007E6FE3"/>
    <w:rsid w:val="00800C27"/>
    <w:rsid w:val="008206CB"/>
    <w:rsid w:val="00821428"/>
    <w:rsid w:val="008308F7"/>
    <w:rsid w:val="008340F9"/>
    <w:rsid w:val="00845D54"/>
    <w:rsid w:val="00847904"/>
    <w:rsid w:val="0087273C"/>
    <w:rsid w:val="008912E9"/>
    <w:rsid w:val="008A3ADD"/>
    <w:rsid w:val="008A62FB"/>
    <w:rsid w:val="008B039C"/>
    <w:rsid w:val="008C295A"/>
    <w:rsid w:val="008D25FC"/>
    <w:rsid w:val="008E12A0"/>
    <w:rsid w:val="008E3359"/>
    <w:rsid w:val="008E54F9"/>
    <w:rsid w:val="008E6B22"/>
    <w:rsid w:val="008F56A4"/>
    <w:rsid w:val="008F680B"/>
    <w:rsid w:val="0090217B"/>
    <w:rsid w:val="00907E82"/>
    <w:rsid w:val="00911F1A"/>
    <w:rsid w:val="009211D0"/>
    <w:rsid w:val="00933825"/>
    <w:rsid w:val="0094138F"/>
    <w:rsid w:val="00942AAE"/>
    <w:rsid w:val="0094430A"/>
    <w:rsid w:val="009469CC"/>
    <w:rsid w:val="00946C15"/>
    <w:rsid w:val="00946E72"/>
    <w:rsid w:val="00951B61"/>
    <w:rsid w:val="009520CD"/>
    <w:rsid w:val="00953F8B"/>
    <w:rsid w:val="00961F2E"/>
    <w:rsid w:val="00984464"/>
    <w:rsid w:val="00990172"/>
    <w:rsid w:val="00992C88"/>
    <w:rsid w:val="00996A58"/>
    <w:rsid w:val="009A61DD"/>
    <w:rsid w:val="009A7D27"/>
    <w:rsid w:val="009B1D87"/>
    <w:rsid w:val="009B2109"/>
    <w:rsid w:val="009C0117"/>
    <w:rsid w:val="009E2677"/>
    <w:rsid w:val="009E3C65"/>
    <w:rsid w:val="009F108A"/>
    <w:rsid w:val="009F5A3D"/>
    <w:rsid w:val="00A02B4C"/>
    <w:rsid w:val="00A031EE"/>
    <w:rsid w:val="00A10500"/>
    <w:rsid w:val="00A22F6D"/>
    <w:rsid w:val="00A27968"/>
    <w:rsid w:val="00A30955"/>
    <w:rsid w:val="00A33B4C"/>
    <w:rsid w:val="00A44DEF"/>
    <w:rsid w:val="00A5015F"/>
    <w:rsid w:val="00A7029B"/>
    <w:rsid w:val="00A735C6"/>
    <w:rsid w:val="00A74BEF"/>
    <w:rsid w:val="00A90EB8"/>
    <w:rsid w:val="00AA053D"/>
    <w:rsid w:val="00AA202F"/>
    <w:rsid w:val="00AA20BE"/>
    <w:rsid w:val="00AA7E08"/>
    <w:rsid w:val="00AB4A3F"/>
    <w:rsid w:val="00AB595E"/>
    <w:rsid w:val="00AC2B94"/>
    <w:rsid w:val="00AD5A2E"/>
    <w:rsid w:val="00AD65C3"/>
    <w:rsid w:val="00AE08E2"/>
    <w:rsid w:val="00AE3082"/>
    <w:rsid w:val="00AE5251"/>
    <w:rsid w:val="00AE70B9"/>
    <w:rsid w:val="00AF0735"/>
    <w:rsid w:val="00AF5C7C"/>
    <w:rsid w:val="00B1468A"/>
    <w:rsid w:val="00B16BEE"/>
    <w:rsid w:val="00B205F5"/>
    <w:rsid w:val="00B23185"/>
    <w:rsid w:val="00B2417B"/>
    <w:rsid w:val="00B24582"/>
    <w:rsid w:val="00B25BA3"/>
    <w:rsid w:val="00B34602"/>
    <w:rsid w:val="00B35E82"/>
    <w:rsid w:val="00B446AB"/>
    <w:rsid w:val="00B660E4"/>
    <w:rsid w:val="00B66B82"/>
    <w:rsid w:val="00B75780"/>
    <w:rsid w:val="00B80442"/>
    <w:rsid w:val="00B8304D"/>
    <w:rsid w:val="00B8609E"/>
    <w:rsid w:val="00B93E55"/>
    <w:rsid w:val="00BA58A0"/>
    <w:rsid w:val="00BB3D70"/>
    <w:rsid w:val="00BB51EA"/>
    <w:rsid w:val="00BC01FE"/>
    <w:rsid w:val="00BC273C"/>
    <w:rsid w:val="00BC38F4"/>
    <w:rsid w:val="00BC7CE4"/>
    <w:rsid w:val="00BD693F"/>
    <w:rsid w:val="00BF53AB"/>
    <w:rsid w:val="00C0162B"/>
    <w:rsid w:val="00C0391D"/>
    <w:rsid w:val="00C06E1B"/>
    <w:rsid w:val="00C11275"/>
    <w:rsid w:val="00C23D1A"/>
    <w:rsid w:val="00C312CD"/>
    <w:rsid w:val="00C5261D"/>
    <w:rsid w:val="00C52D0D"/>
    <w:rsid w:val="00C53DBA"/>
    <w:rsid w:val="00C657D8"/>
    <w:rsid w:val="00C700E8"/>
    <w:rsid w:val="00C74107"/>
    <w:rsid w:val="00C745B7"/>
    <w:rsid w:val="00C77DC7"/>
    <w:rsid w:val="00C800C7"/>
    <w:rsid w:val="00C94773"/>
    <w:rsid w:val="00C95264"/>
    <w:rsid w:val="00CA344F"/>
    <w:rsid w:val="00CA3EBB"/>
    <w:rsid w:val="00CF1C67"/>
    <w:rsid w:val="00CF3753"/>
    <w:rsid w:val="00D05F64"/>
    <w:rsid w:val="00D22DE6"/>
    <w:rsid w:val="00D310E4"/>
    <w:rsid w:val="00D32387"/>
    <w:rsid w:val="00D50F61"/>
    <w:rsid w:val="00D6224B"/>
    <w:rsid w:val="00D7106D"/>
    <w:rsid w:val="00D71966"/>
    <w:rsid w:val="00D72C8F"/>
    <w:rsid w:val="00D7411C"/>
    <w:rsid w:val="00D94CED"/>
    <w:rsid w:val="00DB0EC8"/>
    <w:rsid w:val="00DB2068"/>
    <w:rsid w:val="00DB45D6"/>
    <w:rsid w:val="00DC3378"/>
    <w:rsid w:val="00DD11D7"/>
    <w:rsid w:val="00DD70E7"/>
    <w:rsid w:val="00DE1C93"/>
    <w:rsid w:val="00DE3625"/>
    <w:rsid w:val="00DF05AC"/>
    <w:rsid w:val="00DF0D66"/>
    <w:rsid w:val="00DF4A8C"/>
    <w:rsid w:val="00E040F7"/>
    <w:rsid w:val="00E1152F"/>
    <w:rsid w:val="00E13BA1"/>
    <w:rsid w:val="00E20258"/>
    <w:rsid w:val="00E256A0"/>
    <w:rsid w:val="00E330F2"/>
    <w:rsid w:val="00E364EF"/>
    <w:rsid w:val="00E47378"/>
    <w:rsid w:val="00E569D4"/>
    <w:rsid w:val="00E57E3B"/>
    <w:rsid w:val="00E606D9"/>
    <w:rsid w:val="00E641AD"/>
    <w:rsid w:val="00E74AA1"/>
    <w:rsid w:val="00E77E31"/>
    <w:rsid w:val="00E8710B"/>
    <w:rsid w:val="00E91CF3"/>
    <w:rsid w:val="00E92755"/>
    <w:rsid w:val="00E932B0"/>
    <w:rsid w:val="00E94016"/>
    <w:rsid w:val="00EA16DA"/>
    <w:rsid w:val="00EA79E9"/>
    <w:rsid w:val="00EB5339"/>
    <w:rsid w:val="00EB7EA3"/>
    <w:rsid w:val="00EE6B80"/>
    <w:rsid w:val="00EF1CD5"/>
    <w:rsid w:val="00EF793C"/>
    <w:rsid w:val="00F151DB"/>
    <w:rsid w:val="00F33943"/>
    <w:rsid w:val="00F34A27"/>
    <w:rsid w:val="00F4471B"/>
    <w:rsid w:val="00F73C83"/>
    <w:rsid w:val="00F82682"/>
    <w:rsid w:val="00F8742E"/>
    <w:rsid w:val="00F94720"/>
    <w:rsid w:val="00FA482B"/>
    <w:rsid w:val="00FB2273"/>
    <w:rsid w:val="00FB782D"/>
    <w:rsid w:val="00FC7EA8"/>
    <w:rsid w:val="00FD269C"/>
    <w:rsid w:val="00FD64E2"/>
    <w:rsid w:val="00FD65AA"/>
    <w:rsid w:val="00FE186A"/>
    <w:rsid w:val="00FF061A"/>
    <w:rsid w:val="00FF10AF"/>
    <w:rsid w:val="00FF3238"/>
    <w:rsid w:val="00FF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69E64C"/>
  <w15:chartTrackingRefBased/>
  <w15:docId w15:val="{21FA8875-1B49-42D5-ACF6-2DB07FF78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370D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0B1075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0B1075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3370D"/>
    <w:pPr>
      <w:keepNext/>
      <w:spacing w:before="180" w:after="60"/>
      <w:outlineLvl w:val="3"/>
    </w:pPr>
    <w:rPr>
      <w:b/>
      <w:bCs/>
      <w:caps/>
      <w:szCs w:val="20"/>
    </w:rPr>
  </w:style>
  <w:style w:type="paragraph" w:styleId="Heading5">
    <w:name w:val="heading 5"/>
    <w:basedOn w:val="BodyText2"/>
    <w:next w:val="Normal"/>
    <w:qFormat/>
    <w:rsid w:val="00046AF7"/>
    <w:pPr>
      <w:outlineLvl w:val="4"/>
    </w:pPr>
    <w:rPr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8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41974"/>
    <w:rPr>
      <w:color w:val="0000FF"/>
      <w:u w:val="single"/>
    </w:rPr>
  </w:style>
  <w:style w:type="paragraph" w:styleId="BodyText">
    <w:name w:val="Body Text"/>
    <w:basedOn w:val="Normal"/>
    <w:link w:val="BodyTextChar"/>
    <w:rsid w:val="0015292B"/>
    <w:pPr>
      <w:spacing w:after="240"/>
    </w:pPr>
  </w:style>
  <w:style w:type="character" w:customStyle="1" w:styleId="BodyTextChar">
    <w:name w:val="Body Text Char"/>
    <w:link w:val="BodyText"/>
    <w:rsid w:val="0015292B"/>
    <w:rPr>
      <w:rFonts w:ascii="Arial" w:hAnsi="Arial"/>
      <w:szCs w:val="24"/>
      <w:lang w:val="en-US" w:eastAsia="en-US" w:bidi="ar-SA"/>
    </w:rPr>
  </w:style>
  <w:style w:type="paragraph" w:styleId="BodyTextIndent">
    <w:name w:val="Body Text Indent"/>
    <w:basedOn w:val="Normal"/>
    <w:link w:val="BodyTextIndentChar"/>
    <w:rsid w:val="0015292B"/>
    <w:pPr>
      <w:spacing w:after="120"/>
      <w:ind w:left="360"/>
    </w:pPr>
  </w:style>
  <w:style w:type="paragraph" w:styleId="BodyTextFirstIndent2">
    <w:name w:val="Body Text First Indent 2"/>
    <w:aliases w:val="Body Text Indent Left .5"/>
    <w:basedOn w:val="Normal"/>
    <w:link w:val="BodyTextFirstIndent2Char"/>
    <w:rsid w:val="00046AF7"/>
    <w:pPr>
      <w:ind w:left="720" w:firstLine="210"/>
    </w:pPr>
  </w:style>
  <w:style w:type="character" w:customStyle="1" w:styleId="BodyTextIndentChar">
    <w:name w:val="Body Text Indent Char"/>
    <w:link w:val="BodyTextIndent"/>
    <w:rsid w:val="0015292B"/>
    <w:rPr>
      <w:rFonts w:ascii="Arial" w:hAnsi="Arial"/>
      <w:szCs w:val="24"/>
      <w:lang w:val="en-US" w:eastAsia="en-US" w:bidi="ar-SA"/>
    </w:rPr>
  </w:style>
  <w:style w:type="character" w:customStyle="1" w:styleId="BodyTextFirstIndent2Char">
    <w:name w:val="Body Text First Indent 2 Char"/>
    <w:aliases w:val="Body Text Indent Left .5 Char"/>
    <w:link w:val="BodyTextFirstIndent2"/>
    <w:rsid w:val="00046AF7"/>
    <w:rPr>
      <w:rFonts w:ascii="Arial" w:hAnsi="Arial"/>
      <w:szCs w:val="24"/>
      <w:lang w:val="en-US" w:eastAsia="en-US" w:bidi="ar-SA"/>
    </w:rPr>
  </w:style>
  <w:style w:type="paragraph" w:styleId="BodyTextFirstIndent">
    <w:name w:val="Body Text First Indent"/>
    <w:aliases w:val="Body Text First Indent(example)"/>
    <w:basedOn w:val="Normal"/>
    <w:link w:val="BodyTextFirstIndentChar"/>
    <w:rsid w:val="0015292B"/>
    <w:pPr>
      <w:tabs>
        <w:tab w:val="left" w:pos="720"/>
      </w:tabs>
      <w:spacing w:after="120"/>
      <w:ind w:firstLine="210"/>
    </w:pPr>
    <w:rPr>
      <w:color w:val="999999"/>
    </w:rPr>
  </w:style>
  <w:style w:type="character" w:customStyle="1" w:styleId="BodyTextFirstIndentChar">
    <w:name w:val="Body Text First Indent Char"/>
    <w:aliases w:val="Body Text First Indent(example) Char"/>
    <w:link w:val="BodyTextFirstIndent"/>
    <w:rsid w:val="0015292B"/>
    <w:rPr>
      <w:rFonts w:ascii="Arial" w:hAnsi="Arial"/>
      <w:color w:val="999999"/>
      <w:szCs w:val="24"/>
      <w:lang w:val="en-US" w:eastAsia="en-US" w:bidi="ar-SA"/>
    </w:rPr>
  </w:style>
  <w:style w:type="paragraph" w:styleId="BodyText2">
    <w:name w:val="Body Text 2"/>
    <w:basedOn w:val="Normal"/>
    <w:rsid w:val="0015292B"/>
    <w:pPr>
      <w:spacing w:before="120" w:after="60"/>
    </w:pPr>
    <w:rPr>
      <w:b/>
    </w:rPr>
  </w:style>
  <w:style w:type="paragraph" w:styleId="BodyText3">
    <w:name w:val="Body Text 3"/>
    <w:basedOn w:val="Normal"/>
    <w:link w:val="BodyText3Char"/>
    <w:rsid w:val="00C5261D"/>
    <w:pPr>
      <w:ind w:left="360"/>
    </w:pPr>
    <w:rPr>
      <w:szCs w:val="16"/>
    </w:rPr>
  </w:style>
  <w:style w:type="character" w:customStyle="1" w:styleId="BodyText3Char">
    <w:name w:val="Body Text 3 Char"/>
    <w:link w:val="BodyText3"/>
    <w:rsid w:val="00C5261D"/>
    <w:rPr>
      <w:rFonts w:ascii="Arial" w:hAnsi="Arial"/>
      <w:szCs w:val="16"/>
      <w:lang w:val="en-US" w:eastAsia="en-US" w:bidi="ar-SA"/>
    </w:rPr>
  </w:style>
  <w:style w:type="paragraph" w:styleId="ListBullet3">
    <w:name w:val="List Bullet 3"/>
    <w:basedOn w:val="Normal"/>
    <w:link w:val="ListBullet3Char"/>
    <w:rsid w:val="007B0B8B"/>
    <w:pPr>
      <w:numPr>
        <w:numId w:val="15"/>
      </w:numPr>
    </w:pPr>
  </w:style>
  <w:style w:type="paragraph" w:styleId="ListBullet">
    <w:name w:val="List Bullet"/>
    <w:basedOn w:val="Normal"/>
    <w:rsid w:val="00046AF7"/>
    <w:pPr>
      <w:numPr>
        <w:numId w:val="5"/>
      </w:numPr>
    </w:pPr>
  </w:style>
  <w:style w:type="paragraph" w:styleId="ListBullet2">
    <w:name w:val="List Bullet 2"/>
    <w:basedOn w:val="Normal"/>
    <w:rsid w:val="00046AF7"/>
    <w:pPr>
      <w:numPr>
        <w:numId w:val="6"/>
      </w:numPr>
    </w:pPr>
  </w:style>
  <w:style w:type="paragraph" w:customStyle="1" w:styleId="ListBullet3example">
    <w:name w:val="List Bullet 3 (example)"/>
    <w:basedOn w:val="ListBullet3"/>
    <w:link w:val="ListBullet3exampleChar"/>
    <w:rsid w:val="007B0B8B"/>
    <w:pPr>
      <w:numPr>
        <w:numId w:val="7"/>
      </w:numPr>
    </w:pPr>
    <w:rPr>
      <w:color w:val="999999"/>
    </w:rPr>
  </w:style>
  <w:style w:type="paragraph" w:customStyle="1" w:styleId="BodyText3bold">
    <w:name w:val="Body Text 3 + bold"/>
    <w:basedOn w:val="BodyText3"/>
    <w:link w:val="BodyText3boldChar"/>
    <w:rsid w:val="007B0B8B"/>
    <w:pPr>
      <w:spacing w:after="60"/>
    </w:pPr>
    <w:rPr>
      <w:b/>
    </w:rPr>
  </w:style>
  <w:style w:type="character" w:customStyle="1" w:styleId="BodyText3boldChar">
    <w:name w:val="Body Text 3 + bold Char"/>
    <w:link w:val="BodyText3bold"/>
    <w:rsid w:val="007B0B8B"/>
    <w:rPr>
      <w:rFonts w:ascii="Arial" w:hAnsi="Arial"/>
      <w:b/>
      <w:szCs w:val="16"/>
      <w:lang w:val="en-US" w:eastAsia="en-US" w:bidi="ar-SA"/>
    </w:rPr>
  </w:style>
  <w:style w:type="character" w:customStyle="1" w:styleId="ListBullet3Char">
    <w:name w:val="List Bullet 3 Char"/>
    <w:link w:val="ListBullet3"/>
    <w:rsid w:val="007B0B8B"/>
    <w:rPr>
      <w:rFonts w:ascii="Arial" w:hAnsi="Arial"/>
      <w:szCs w:val="24"/>
      <w:lang w:val="en-US" w:eastAsia="en-US" w:bidi="ar-SA"/>
    </w:rPr>
  </w:style>
  <w:style w:type="character" w:customStyle="1" w:styleId="ListBullet3exampleChar">
    <w:name w:val="List Bullet 3 (example) Char"/>
    <w:link w:val="ListBullet3example"/>
    <w:rsid w:val="007B0B8B"/>
    <w:rPr>
      <w:rFonts w:ascii="Arial" w:hAnsi="Arial"/>
      <w:color w:val="999999"/>
      <w:szCs w:val="24"/>
      <w:lang w:val="en-US" w:eastAsia="en-US" w:bidi="ar-SA"/>
    </w:rPr>
  </w:style>
  <w:style w:type="paragraph" w:customStyle="1" w:styleId="BodyText3example">
    <w:name w:val="Body Text 3 (example)"/>
    <w:basedOn w:val="BodyText3"/>
    <w:link w:val="BodyText3exampleChar"/>
    <w:rsid w:val="003A0BE0"/>
    <w:rPr>
      <w:color w:val="999999"/>
    </w:rPr>
  </w:style>
  <w:style w:type="paragraph" w:customStyle="1" w:styleId="BodyText3Bold40">
    <w:name w:val="Body Text 3 + Bold 40%"/>
    <w:basedOn w:val="BodyText3bold"/>
    <w:rsid w:val="003A0BE0"/>
    <w:rPr>
      <w:color w:val="999999"/>
    </w:rPr>
  </w:style>
  <w:style w:type="character" w:customStyle="1" w:styleId="BodyText3exampleChar">
    <w:name w:val="Body Text 3 (example) Char"/>
    <w:link w:val="BodyText3example"/>
    <w:rsid w:val="003A0BE0"/>
    <w:rPr>
      <w:rFonts w:ascii="Arial" w:hAnsi="Arial"/>
      <w:color w:val="999999"/>
      <w:szCs w:val="16"/>
      <w:lang w:val="en-US" w:eastAsia="en-US" w:bidi="ar-SA"/>
    </w:rPr>
  </w:style>
  <w:style w:type="character" w:styleId="CommentReference">
    <w:name w:val="annotation reference"/>
    <w:semiHidden/>
    <w:rsid w:val="00951B61"/>
    <w:rPr>
      <w:sz w:val="16"/>
      <w:szCs w:val="16"/>
    </w:rPr>
  </w:style>
  <w:style w:type="paragraph" w:styleId="CommentText">
    <w:name w:val="annotation text"/>
    <w:basedOn w:val="Normal"/>
    <w:semiHidden/>
    <w:rsid w:val="00951B61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951B61"/>
    <w:rPr>
      <w:b/>
      <w:bCs/>
    </w:rPr>
  </w:style>
  <w:style w:type="paragraph" w:styleId="BalloonText">
    <w:name w:val="Balloon Text"/>
    <w:basedOn w:val="Normal"/>
    <w:semiHidden/>
    <w:rsid w:val="00951B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D21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D214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D214A"/>
  </w:style>
  <w:style w:type="character" w:styleId="Mention">
    <w:name w:val="Mention"/>
    <w:uiPriority w:val="99"/>
    <w:semiHidden/>
    <w:unhideWhenUsed/>
    <w:rsid w:val="00D94CED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44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boldham\LOCALS~1\Temp\TCD11.tmp\Project-based%20learning%20example%20exerci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Project-based learning example exercise.dot</Template>
  <TotalTime>6</TotalTime>
  <Pages>3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LAN Access Request Form (LARF) Submission Procedures</vt:lpstr>
    </vt:vector>
  </TitlesOfParts>
  <Manager/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 Access Request Form (LARF) Submission Procedures</dc:title>
  <dc:subject/>
  <dc:creator>Contractor</dc:creator>
  <cp:keywords/>
  <dc:description/>
  <cp:lastModifiedBy>Wilkes, Chris</cp:lastModifiedBy>
  <cp:revision>2</cp:revision>
  <cp:lastPrinted>2018-03-29T16:39:00Z</cp:lastPrinted>
  <dcterms:created xsi:type="dcterms:W3CDTF">2022-01-27T14:36:00Z</dcterms:created>
  <dcterms:modified xsi:type="dcterms:W3CDTF">2022-01-27T14:36:00Z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TC011949651033</vt:lpwstr>
  </property>
</Properties>
</file>