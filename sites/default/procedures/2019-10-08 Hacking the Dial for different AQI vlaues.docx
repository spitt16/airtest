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6C77D9" w:rsidRPr="00A22F6D" w14:paraId="543FF019" w14:textId="77777777" w:rsidTr="00016BFE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5FEAF82E" w14:textId="7326ED35" w:rsidR="006C77D9" w:rsidRPr="00877C71" w:rsidRDefault="004C69FB" w:rsidP="00FB782D">
            <w:pPr>
              <w:pStyle w:val="Heading1"/>
            </w:pPr>
            <w:r>
              <w:t>Hacking the Dial for Different AQI Values</w:t>
            </w:r>
          </w:p>
        </w:tc>
      </w:tr>
      <w:tr w:rsidR="00684881" w:rsidRPr="00A22F6D" w14:paraId="5558274C" w14:textId="77777777" w:rsidTr="00A22F6D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3EAE4CC" w14:textId="44EACCEC" w:rsidR="00353E74" w:rsidRPr="00046AF7" w:rsidRDefault="00732566" w:rsidP="00FB782D">
            <w:pPr>
              <w:pStyle w:val="Heading5"/>
            </w:pPr>
            <w:r>
              <w:t>10/08</w:t>
            </w:r>
            <w:r w:rsidR="00DC04DB">
              <w:t>/2019</w:t>
            </w:r>
          </w:p>
        </w:tc>
      </w:tr>
      <w:tr w:rsidR="00684881" w:rsidRPr="00A22F6D" w14:paraId="3C2413A4" w14:textId="77777777" w:rsidTr="00A22F6D">
        <w:tc>
          <w:tcPr>
            <w:tcW w:w="0" w:type="auto"/>
            <w:shd w:val="clear" w:color="auto" w:fill="CCCCFF"/>
          </w:tcPr>
          <w:p w14:paraId="31E86980" w14:textId="77777777" w:rsidR="00684881" w:rsidRDefault="00684881" w:rsidP="0063370D">
            <w:pPr>
              <w:pStyle w:val="Heading4"/>
            </w:pPr>
            <w:r>
              <w:t>Introduction</w:t>
            </w:r>
          </w:p>
        </w:tc>
      </w:tr>
      <w:tr w:rsidR="00684881" w:rsidRPr="00A22F6D" w14:paraId="187B6C6F" w14:textId="77777777" w:rsidTr="00A22F6D">
        <w:trPr>
          <w:trHeight w:val="168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F1240A3" w14:textId="77777777" w:rsidR="008E54F9" w:rsidRPr="00255707" w:rsidRDefault="008E54F9" w:rsidP="00A22F6D">
            <w:pPr>
              <w:pStyle w:val="BodyText3example"/>
              <w:ind w:left="0"/>
              <w:rPr>
                <w:color w:val="auto"/>
                <w:szCs w:val="20"/>
              </w:rPr>
            </w:pPr>
          </w:p>
          <w:p w14:paraId="4DC3A0C0" w14:textId="496763ED" w:rsidR="00AD65C3" w:rsidRDefault="00255707" w:rsidP="00AD65C3">
            <w:pPr>
              <w:rPr>
                <w:sz w:val="22"/>
                <w:szCs w:val="22"/>
              </w:rPr>
            </w:pPr>
            <w:r w:rsidRPr="00255707">
              <w:rPr>
                <w:sz w:val="22"/>
                <w:szCs w:val="22"/>
              </w:rPr>
              <w:t xml:space="preserve">This is the procedure </w:t>
            </w:r>
            <w:r w:rsidR="001177CA">
              <w:rPr>
                <w:sz w:val="22"/>
                <w:szCs w:val="22"/>
              </w:rPr>
              <w:t xml:space="preserve">to </w:t>
            </w:r>
            <w:r w:rsidR="004C69FB">
              <w:rPr>
                <w:sz w:val="22"/>
                <w:szCs w:val="22"/>
              </w:rPr>
              <w:t>hack the</w:t>
            </w:r>
            <w:r w:rsidR="001177CA">
              <w:rPr>
                <w:sz w:val="22"/>
                <w:szCs w:val="22"/>
              </w:rPr>
              <w:t xml:space="preserve"> </w:t>
            </w:r>
            <w:proofErr w:type="spellStart"/>
            <w:r w:rsidR="00DC04DB">
              <w:rPr>
                <w:sz w:val="22"/>
                <w:szCs w:val="22"/>
              </w:rPr>
              <w:t>AirNowDrupal</w:t>
            </w:r>
            <w:proofErr w:type="spellEnd"/>
            <w:r w:rsidR="00DC04DB">
              <w:rPr>
                <w:sz w:val="22"/>
                <w:szCs w:val="22"/>
              </w:rPr>
              <w:t xml:space="preserve"> site </w:t>
            </w:r>
            <w:r w:rsidR="004C69FB">
              <w:rPr>
                <w:sz w:val="22"/>
                <w:szCs w:val="22"/>
              </w:rPr>
              <w:t>so that you can set the dial to any desired AQI value for testing</w:t>
            </w:r>
            <w:r w:rsidR="00E11172">
              <w:rPr>
                <w:sz w:val="22"/>
                <w:szCs w:val="22"/>
              </w:rPr>
              <w:t xml:space="preserve"> the dial rollovers and the Plan your Day features.</w:t>
            </w:r>
          </w:p>
          <w:p w14:paraId="1E714E92" w14:textId="77777777" w:rsidR="00E11172" w:rsidRPr="00E11172" w:rsidRDefault="00E11172" w:rsidP="00AD65C3">
            <w:pPr>
              <w:rPr>
                <w:sz w:val="22"/>
                <w:szCs w:val="22"/>
              </w:rPr>
            </w:pPr>
          </w:p>
          <w:p w14:paraId="64FAC428" w14:textId="77777777" w:rsidR="00255707" w:rsidRPr="00E11172" w:rsidRDefault="00255707" w:rsidP="00AD65C3">
            <w:pPr>
              <w:rPr>
                <w:sz w:val="22"/>
                <w:szCs w:val="22"/>
              </w:rPr>
            </w:pPr>
            <w:r w:rsidRPr="00E11172">
              <w:rPr>
                <w:sz w:val="22"/>
                <w:szCs w:val="22"/>
              </w:rPr>
              <w:t>Big Picture:</w:t>
            </w:r>
          </w:p>
          <w:p w14:paraId="33D313CB" w14:textId="411197C1" w:rsidR="000D7C7B" w:rsidRPr="00E11172" w:rsidRDefault="00E11172" w:rsidP="00E11172">
            <w:pPr>
              <w:ind w:left="360"/>
              <w:rPr>
                <w:sz w:val="22"/>
                <w:szCs w:val="22"/>
              </w:rPr>
            </w:pPr>
            <w:r w:rsidRPr="00E11172">
              <w:rPr>
                <w:sz w:val="22"/>
                <w:szCs w:val="22"/>
              </w:rPr>
              <w:t>Use localhost copy of JSON Forecast data</w:t>
            </w:r>
          </w:p>
          <w:p w14:paraId="43AB2A1D" w14:textId="77777777" w:rsidR="00544BC4" w:rsidRPr="00255707" w:rsidRDefault="00544BC4" w:rsidP="00255707">
            <w:pPr>
              <w:rPr>
                <w:color w:val="FF0000"/>
                <w:szCs w:val="20"/>
              </w:rPr>
            </w:pPr>
          </w:p>
        </w:tc>
      </w:tr>
      <w:tr w:rsidR="0017145E" w:rsidRPr="00A22F6D" w14:paraId="3E25F3D7" w14:textId="77777777" w:rsidTr="00A22F6D">
        <w:tc>
          <w:tcPr>
            <w:tcW w:w="0" w:type="auto"/>
            <w:shd w:val="clear" w:color="auto" w:fill="CCCCFF"/>
          </w:tcPr>
          <w:p w14:paraId="51FBA641" w14:textId="77777777" w:rsidR="0017145E" w:rsidRPr="001877E5" w:rsidRDefault="001877E5" w:rsidP="00F34A27">
            <w:pPr>
              <w:pStyle w:val="Heading4"/>
            </w:pPr>
            <w:r w:rsidRPr="001877E5">
              <w:t>PROCEDURE</w:t>
            </w:r>
          </w:p>
        </w:tc>
      </w:tr>
      <w:tr w:rsidR="0017145E" w:rsidRPr="00A22F6D" w14:paraId="77883E37" w14:textId="77777777" w:rsidTr="00A22F6D">
        <w:trPr>
          <w:trHeight w:val="72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E23E93F" w14:textId="769FB445" w:rsidR="004C69FB" w:rsidRPr="00E11172" w:rsidRDefault="001A22FF" w:rsidP="00E11172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  <w:r w:rsidRPr="00D32387">
              <w:rPr>
                <w:b/>
                <w:color w:val="auto"/>
                <w:szCs w:val="20"/>
              </w:rPr>
              <w:t xml:space="preserve"> </w:t>
            </w:r>
          </w:p>
          <w:p w14:paraId="0A98856B" w14:textId="77777777" w:rsidR="004C69FB" w:rsidRDefault="004C69FB" w:rsidP="004C69FB">
            <w:pPr>
              <w:numPr>
                <w:ilvl w:val="0"/>
                <w:numId w:val="47"/>
              </w:numPr>
            </w:pPr>
            <w:r>
              <w:t xml:space="preserve">Change Line 517 &amp; Line 393 of reportingArea.js to use the sample JSON file by using this </w:t>
            </w:r>
            <w:r w:rsidRPr="00E032DB">
              <w:t>url:</w:t>
            </w:r>
          </w:p>
          <w:p w14:paraId="7E7939C6" w14:textId="77777777" w:rsidR="004C69FB" w:rsidRDefault="003E48B8" w:rsidP="004C69FB">
            <w:pPr>
              <w:ind w:left="1440"/>
            </w:pPr>
            <w:hyperlink r:id="rId7" w:history="1">
              <w:r w:rsidR="004C69FB" w:rsidRPr="008C1AEA">
                <w:rPr>
                  <w:rStyle w:val="Hyperlink"/>
                </w:rPr>
                <w:t>http://airnowgov.dev.dd:8083/dialtest.json</w:t>
              </w:r>
            </w:hyperlink>
          </w:p>
          <w:p w14:paraId="418278F5" w14:textId="33B4F99F" w:rsidR="006C68E7" w:rsidRDefault="004C69FB" w:rsidP="006C68E7">
            <w:pPr>
              <w:numPr>
                <w:ilvl w:val="0"/>
                <w:numId w:val="47"/>
              </w:numPr>
            </w:pPr>
            <w:r>
              <w:t xml:space="preserve">In the </w:t>
            </w:r>
            <w:proofErr w:type="spellStart"/>
            <w:proofErr w:type="gramStart"/>
            <w:r>
              <w:t>dialtest.json</w:t>
            </w:r>
            <w:proofErr w:type="spellEnd"/>
            <w:proofErr w:type="gramEnd"/>
            <w:r>
              <w:t xml:space="preserve"> you </w:t>
            </w:r>
            <w:r w:rsidR="00A60E67">
              <w:t>can</w:t>
            </w:r>
            <w:r>
              <w:t xml:space="preserve"> update the following values:</w:t>
            </w:r>
          </w:p>
          <w:p w14:paraId="1408C8B3" w14:textId="17C0B53C" w:rsidR="000E369A" w:rsidRDefault="00A60E67" w:rsidP="006C68E7">
            <w:pPr>
              <w:numPr>
                <w:ilvl w:val="1"/>
                <w:numId w:val="47"/>
              </w:numPr>
            </w:pPr>
            <w:r>
              <w:t xml:space="preserve">Required. </w:t>
            </w:r>
            <w:r w:rsidR="003579F7">
              <w:t xml:space="preserve">Set </w:t>
            </w:r>
            <w:r w:rsidR="004C69FB">
              <w:t>Observed Date to &lt;today&gt;</w:t>
            </w:r>
            <w:r w:rsidR="006C68E7">
              <w:t>.</w:t>
            </w:r>
          </w:p>
          <w:p w14:paraId="60810406" w14:textId="68B978D4" w:rsidR="000E369A" w:rsidRDefault="00A60E67" w:rsidP="006C68E7">
            <w:pPr>
              <w:numPr>
                <w:ilvl w:val="1"/>
                <w:numId w:val="47"/>
              </w:numPr>
            </w:pPr>
            <w:r>
              <w:t xml:space="preserve">Required. </w:t>
            </w:r>
            <w:r w:rsidR="000E369A">
              <w:t>Set Forecast Date to &lt;</w:t>
            </w:r>
            <w:proofErr w:type="spellStart"/>
            <w:r w:rsidR="000E369A">
              <w:t>tommorrow</w:t>
            </w:r>
            <w:proofErr w:type="spellEnd"/>
            <w:r w:rsidR="000E369A">
              <w:t>&gt;.</w:t>
            </w:r>
          </w:p>
          <w:p w14:paraId="4BA55BF5" w14:textId="77777777" w:rsidR="00A60E67" w:rsidRDefault="00A60E67" w:rsidP="006C68E7">
            <w:pPr>
              <w:numPr>
                <w:ilvl w:val="1"/>
                <w:numId w:val="47"/>
              </w:numPr>
            </w:pPr>
            <w:r>
              <w:t>“</w:t>
            </w:r>
            <w:proofErr w:type="spellStart"/>
            <w:r>
              <w:t>dataType</w:t>
            </w:r>
            <w:proofErr w:type="spellEnd"/>
            <w:r>
              <w:t>” is “O” for Observed and “F” for Forecast.</w:t>
            </w:r>
          </w:p>
          <w:p w14:paraId="4344F9A7" w14:textId="3053874A" w:rsidR="006C68E7" w:rsidRDefault="006C68E7" w:rsidP="006C68E7">
            <w:pPr>
              <w:numPr>
                <w:ilvl w:val="1"/>
                <w:numId w:val="47"/>
              </w:numPr>
            </w:pPr>
            <w:r>
              <w:t>Use these for the “Observed”</w:t>
            </w:r>
            <w:r w:rsidR="008E38DE">
              <w:t xml:space="preserve"> or “Forecast”</w:t>
            </w:r>
            <w:r>
              <w:t xml:space="preserve"> data: </w:t>
            </w:r>
          </w:p>
          <w:p w14:paraId="75EA7D96" w14:textId="5AA26808" w:rsidR="006C68E7" w:rsidRDefault="006C68E7" w:rsidP="006C68E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>": 25, "category": "Good"</w:t>
            </w:r>
            <w:r>
              <w:t>,</w:t>
            </w:r>
          </w:p>
          <w:p w14:paraId="7A885143" w14:textId="77777777" w:rsidR="006C68E7" w:rsidRDefault="006C68E7" w:rsidP="006C68E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 xml:space="preserve">": </w:t>
            </w:r>
            <w:r>
              <w:t>7</w:t>
            </w:r>
            <w:r w:rsidRPr="00C945D1">
              <w:t>5, "category": "</w:t>
            </w:r>
            <w:r>
              <w:t>Moderate</w:t>
            </w:r>
            <w:r w:rsidRPr="00C945D1">
              <w:t>"</w:t>
            </w:r>
            <w:r>
              <w:t>,</w:t>
            </w:r>
          </w:p>
          <w:p w14:paraId="4BD07B15" w14:textId="77777777" w:rsidR="003579F7" w:rsidRDefault="006C68E7" w:rsidP="003579F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 xml:space="preserve">": </w:t>
            </w:r>
            <w:r>
              <w:t>125</w:t>
            </w:r>
            <w:r w:rsidRPr="00C945D1">
              <w:t>, "category": "Unhealthy for Sensitive Groups"</w:t>
            </w:r>
            <w:r w:rsidR="003579F7">
              <w:t>,</w:t>
            </w:r>
          </w:p>
          <w:p w14:paraId="3C9BBF4A" w14:textId="77777777" w:rsidR="003579F7" w:rsidRDefault="006C68E7" w:rsidP="003579F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 xml:space="preserve">": </w:t>
            </w:r>
            <w:r>
              <w:t>175</w:t>
            </w:r>
            <w:r w:rsidRPr="00C945D1">
              <w:t>, "category": "Unhealthy",</w:t>
            </w:r>
          </w:p>
          <w:p w14:paraId="17D7962F" w14:textId="62EDB4CC" w:rsidR="003579F7" w:rsidRDefault="00C26109" w:rsidP="003579F7">
            <w:pPr>
              <w:ind w:left="1980"/>
            </w:pPr>
            <w:r w:rsidRPr="00C945D1">
              <w:t>"</w:t>
            </w:r>
            <w:proofErr w:type="spellStart"/>
            <w:r w:rsidR="006C68E7" w:rsidRPr="00C945D1">
              <w:t>aqi</w:t>
            </w:r>
            <w:proofErr w:type="spellEnd"/>
            <w:r w:rsidR="006C68E7" w:rsidRPr="00C945D1">
              <w:t xml:space="preserve">": </w:t>
            </w:r>
            <w:r w:rsidR="006C68E7">
              <w:t>250</w:t>
            </w:r>
            <w:r w:rsidR="006C68E7" w:rsidRPr="00C945D1">
              <w:t>, "category": "</w:t>
            </w:r>
            <w:r w:rsidR="006C68E7">
              <w:t xml:space="preserve">Very </w:t>
            </w:r>
            <w:r w:rsidR="006C68E7" w:rsidRPr="00C945D1">
              <w:t>Unhealthy"</w:t>
            </w:r>
            <w:r w:rsidR="006C68E7">
              <w:t>,</w:t>
            </w:r>
          </w:p>
          <w:p w14:paraId="009C0A18" w14:textId="77777777" w:rsidR="003579F7" w:rsidRDefault="006C68E7" w:rsidP="003579F7">
            <w:pPr>
              <w:ind w:left="1980"/>
            </w:pPr>
            <w:r w:rsidRPr="00C945D1">
              <w:t>"</w:t>
            </w:r>
            <w:proofErr w:type="spellStart"/>
            <w:r w:rsidRPr="00C945D1">
              <w:t>aqi</w:t>
            </w:r>
            <w:proofErr w:type="spellEnd"/>
            <w:r w:rsidRPr="00C945D1">
              <w:t xml:space="preserve">": </w:t>
            </w:r>
            <w:r>
              <w:t>400</w:t>
            </w:r>
            <w:r w:rsidRPr="00C945D1">
              <w:t>, "category": "</w:t>
            </w:r>
            <w:r w:rsidRPr="00EB4A16">
              <w:t>Hazardous</w:t>
            </w:r>
            <w:r w:rsidRPr="00C945D1">
              <w:t>"</w:t>
            </w:r>
            <w:r w:rsidR="003579F7">
              <w:t>,</w:t>
            </w:r>
          </w:p>
          <w:p w14:paraId="2197881F" w14:textId="77777777" w:rsidR="00AB65D7" w:rsidRDefault="00436D2F" w:rsidP="00D923E4">
            <w:pPr>
              <w:ind w:left="1980"/>
            </w:pPr>
            <w:bookmarkStart w:id="0" w:name="_GoBack"/>
            <w:r w:rsidRPr="00436D2F">
              <w:t>"</w:t>
            </w:r>
            <w:proofErr w:type="spellStart"/>
            <w:r w:rsidRPr="00436D2F">
              <w:t>aqi</w:t>
            </w:r>
            <w:proofErr w:type="spellEnd"/>
            <w:r w:rsidRPr="00436D2F">
              <w:t>": 600, "category": "Hazardous",</w:t>
            </w:r>
          </w:p>
          <w:bookmarkEnd w:id="0"/>
          <w:p w14:paraId="47AD9C1B" w14:textId="308CB8BA" w:rsidR="00E63F2E" w:rsidRDefault="004C69FB" w:rsidP="006C68E7">
            <w:pPr>
              <w:numPr>
                <w:ilvl w:val="1"/>
                <w:numId w:val="47"/>
              </w:numPr>
            </w:pPr>
            <w:r>
              <w:t>Lat / Long values must stay the same so that they match Durham</w:t>
            </w:r>
            <w:r w:rsidR="003579F7">
              <w:t>, NC.</w:t>
            </w:r>
          </w:p>
          <w:p w14:paraId="3719B053" w14:textId="6A5ABAFB" w:rsidR="00E63F2E" w:rsidRDefault="00E63F2E" w:rsidP="00E63F2E">
            <w:pPr>
              <w:numPr>
                <w:ilvl w:val="1"/>
                <w:numId w:val="47"/>
              </w:numPr>
            </w:pPr>
            <w:r>
              <w:t xml:space="preserve">You should </w:t>
            </w:r>
            <w:r w:rsidR="006C68E7">
              <w:t xml:space="preserve">toggle </w:t>
            </w:r>
            <w:r>
              <w:t>the Parameter values</w:t>
            </w:r>
            <w:r w:rsidR="000E369A">
              <w:t xml:space="preserve">, too. </w:t>
            </w:r>
            <w:r>
              <w:t>T</w:t>
            </w:r>
            <w:r w:rsidR="006C68E7">
              <w:t>hey are separate Term</w:t>
            </w:r>
            <w:r>
              <w:t>s</w:t>
            </w:r>
            <w:r w:rsidR="006C68E7">
              <w:t xml:space="preserve"> in the Taxonomy.</w:t>
            </w:r>
          </w:p>
          <w:p w14:paraId="7EAAC2E4" w14:textId="77777777" w:rsidR="00E63F2E" w:rsidRDefault="006C68E7" w:rsidP="00E63F2E">
            <w:pPr>
              <w:ind w:left="1980"/>
            </w:pPr>
            <w:r w:rsidRPr="00BF0D87">
              <w:t>"parameter": "PM2.5",</w:t>
            </w:r>
          </w:p>
          <w:p w14:paraId="781A1848" w14:textId="71D621D7" w:rsidR="00E11172" w:rsidRDefault="006C68E7" w:rsidP="00E11172">
            <w:pPr>
              <w:ind w:left="1980"/>
            </w:pPr>
            <w:r w:rsidRPr="00BF0D87">
              <w:t>"parameter": "</w:t>
            </w:r>
            <w:r>
              <w:t>OZONE</w:t>
            </w:r>
            <w:r w:rsidRPr="00BF0D87">
              <w:t>",</w:t>
            </w:r>
          </w:p>
          <w:p w14:paraId="3EDD29B2" w14:textId="15C32795" w:rsidR="00E11172" w:rsidRDefault="00E11172" w:rsidP="00E11172">
            <w:pPr>
              <w:numPr>
                <w:ilvl w:val="1"/>
                <w:numId w:val="47"/>
              </w:numPr>
            </w:pPr>
            <w:r>
              <w:t xml:space="preserve">If you add JSON structures (Pollutant values), then </w:t>
            </w:r>
            <w:r w:rsidR="003F2126">
              <w:t xml:space="preserve">update the </w:t>
            </w:r>
            <w:r w:rsidR="006E059C">
              <w:t>“</w:t>
            </w:r>
            <w:proofErr w:type="spellStart"/>
            <w:r w:rsidR="006E059C">
              <w:t>recordSequence</w:t>
            </w:r>
            <w:proofErr w:type="spellEnd"/>
            <w:r w:rsidR="006E059C">
              <w:t>” value.</w:t>
            </w:r>
          </w:p>
          <w:p w14:paraId="4866F717" w14:textId="2107EC0D" w:rsidR="004C69FB" w:rsidRDefault="004C69FB" w:rsidP="00157DEA">
            <w:pPr>
              <w:numPr>
                <w:ilvl w:val="0"/>
                <w:numId w:val="47"/>
              </w:numPr>
            </w:pPr>
            <w:r>
              <w:t>Go to the Durham, NC Dial page</w:t>
            </w:r>
            <w:r w:rsidR="006E059C">
              <w:t xml:space="preserve">, unless you change the </w:t>
            </w:r>
            <w:proofErr w:type="spellStart"/>
            <w:r w:rsidR="006E059C">
              <w:t>lat</w:t>
            </w:r>
            <w:proofErr w:type="spellEnd"/>
            <w:r w:rsidR="006E059C">
              <w:t>/long values.</w:t>
            </w:r>
          </w:p>
          <w:p w14:paraId="2E397B4F" w14:textId="3CEDAC1A" w:rsidR="004C69FB" w:rsidRDefault="00113FCC" w:rsidP="004C69FB">
            <w:pPr>
              <w:numPr>
                <w:ilvl w:val="1"/>
                <w:numId w:val="47"/>
              </w:numPr>
            </w:pPr>
            <w:r w:rsidRPr="00113FCC">
              <w:t>/?city=</w:t>
            </w:r>
            <w:proofErr w:type="spellStart"/>
            <w:r w:rsidRPr="00113FCC">
              <w:t>Durham&amp;state</w:t>
            </w:r>
            <w:proofErr w:type="spellEnd"/>
            <w:r w:rsidRPr="00113FCC">
              <w:t>=</w:t>
            </w:r>
            <w:proofErr w:type="spellStart"/>
            <w:r w:rsidRPr="00113FCC">
              <w:t>NC&amp;country</w:t>
            </w:r>
            <w:proofErr w:type="spellEnd"/>
            <w:r w:rsidRPr="00113FCC">
              <w:t>=USA</w:t>
            </w:r>
          </w:p>
          <w:p w14:paraId="04F038E4" w14:textId="7B8E367A" w:rsidR="00E63F2E" w:rsidRDefault="006E059C" w:rsidP="00E63F2E">
            <w:pPr>
              <w:numPr>
                <w:ilvl w:val="0"/>
                <w:numId w:val="47"/>
              </w:numPr>
            </w:pPr>
            <w:r>
              <w:t xml:space="preserve">Observe the </w:t>
            </w:r>
            <w:r w:rsidR="00E63F2E">
              <w:t>results.</w:t>
            </w:r>
          </w:p>
          <w:p w14:paraId="7F859C02" w14:textId="079972D2" w:rsidR="00E63F2E" w:rsidRDefault="00E63F2E" w:rsidP="00E63F2E">
            <w:pPr>
              <w:numPr>
                <w:ilvl w:val="0"/>
                <w:numId w:val="47"/>
              </w:numPr>
            </w:pPr>
            <w:r>
              <w:t>Change values in the “</w:t>
            </w:r>
            <w:r w:rsidRPr="00E63F2E">
              <w:t>dialtest.json</w:t>
            </w:r>
            <w:r>
              <w:t>” file.</w:t>
            </w:r>
          </w:p>
          <w:p w14:paraId="3CC6AAF1" w14:textId="0BBB67CF" w:rsidR="00E63F2E" w:rsidRDefault="00E63F2E" w:rsidP="00E63F2E">
            <w:pPr>
              <w:numPr>
                <w:ilvl w:val="0"/>
                <w:numId w:val="47"/>
              </w:numPr>
            </w:pPr>
            <w:r>
              <w:t>Repeat</w:t>
            </w:r>
            <w:r w:rsidR="006E059C">
              <w:t xml:space="preserve"> previous step</w:t>
            </w:r>
          </w:p>
          <w:p w14:paraId="38BDF5FB" w14:textId="77777777" w:rsidR="004C69FB" w:rsidRDefault="004C69FB" w:rsidP="004C69FB"/>
          <w:p w14:paraId="6A9282CF" w14:textId="776FB74C" w:rsidR="004C69FB" w:rsidRDefault="00E63F2E" w:rsidP="004C69FB">
            <w:r>
              <w:t xml:space="preserve">Note: </w:t>
            </w:r>
            <w:r w:rsidR="004C69FB">
              <w:t xml:space="preserve">The </w:t>
            </w:r>
            <w:r>
              <w:t>t</w:t>
            </w:r>
            <w:r w:rsidR="004C69FB">
              <w:t>e</w:t>
            </w:r>
            <w:r w:rsidR="006C68E7">
              <w:t>x</w:t>
            </w:r>
            <w:r w:rsidR="004C69FB">
              <w:t xml:space="preserve">t </w:t>
            </w:r>
            <w:r>
              <w:t xml:space="preserve">values </w:t>
            </w:r>
            <w:r w:rsidR="004C69FB">
              <w:t>for the Pop-ups are in the “Plan your Day Descriptions” taxonomy terms</w:t>
            </w:r>
            <w:r>
              <w:t xml:space="preserve"> AND</w:t>
            </w:r>
            <w:r w:rsidR="006E059C">
              <w:t xml:space="preserve"> the pop-up (tippy) values are</w:t>
            </w:r>
            <w:r>
              <w:t xml:space="preserve"> in “base.js”.</w:t>
            </w:r>
          </w:p>
          <w:p w14:paraId="1AB0465E" w14:textId="77777777" w:rsidR="008E3337" w:rsidRPr="00D32387" w:rsidRDefault="008E3337" w:rsidP="008E3337">
            <w:pPr>
              <w:rPr>
                <w:szCs w:val="20"/>
              </w:rPr>
            </w:pPr>
          </w:p>
        </w:tc>
      </w:tr>
      <w:tr w:rsidR="00684881" w:rsidRPr="00A22F6D" w14:paraId="496DC007" w14:textId="77777777" w:rsidTr="00A22F6D">
        <w:tc>
          <w:tcPr>
            <w:tcW w:w="0" w:type="auto"/>
            <w:shd w:val="clear" w:color="auto" w:fill="CCCCFF"/>
          </w:tcPr>
          <w:p w14:paraId="40C7BB6B" w14:textId="05382FF5" w:rsidR="00684881" w:rsidRPr="00E11172" w:rsidRDefault="00E11172" w:rsidP="001877E5">
            <w:pPr>
              <w:pStyle w:val="Heading4"/>
              <w:rPr>
                <w:caps w:val="0"/>
              </w:rPr>
            </w:pPr>
            <w:proofErr w:type="spellStart"/>
            <w:proofErr w:type="gramStart"/>
            <w:r w:rsidRPr="00E11172">
              <w:rPr>
                <w:caps w:val="0"/>
              </w:rPr>
              <w:t>dialtest.json</w:t>
            </w:r>
            <w:proofErr w:type="spellEnd"/>
            <w:proofErr w:type="gramEnd"/>
          </w:p>
        </w:tc>
      </w:tr>
      <w:tr w:rsidR="00684881" w:rsidRPr="00A22F6D" w14:paraId="2D5065C0" w14:textId="77777777" w:rsidTr="001877E5">
        <w:trPr>
          <w:trHeight w:val="2160"/>
        </w:trPr>
        <w:tc>
          <w:tcPr>
            <w:tcW w:w="0" w:type="auto"/>
            <w:shd w:val="clear" w:color="auto" w:fill="auto"/>
          </w:tcPr>
          <w:p w14:paraId="126CA350" w14:textId="77777777" w:rsidR="006F29A3" w:rsidRDefault="006F29A3" w:rsidP="00674B20"/>
          <w:p w14:paraId="16DCE300" w14:textId="77777777" w:rsidR="00E11172" w:rsidRDefault="00E11172" w:rsidP="00E11172">
            <w:r>
              <w:t>[</w:t>
            </w:r>
          </w:p>
          <w:p w14:paraId="32FD22E9" w14:textId="77777777" w:rsidR="00E11172" w:rsidRDefault="00E11172" w:rsidP="00E11172">
            <w:r>
              <w:t>{</w:t>
            </w:r>
          </w:p>
          <w:p w14:paraId="3431090E" w14:textId="77777777" w:rsidR="00E11172" w:rsidRDefault="00E11172" w:rsidP="00E11172">
            <w:r>
              <w:t xml:space="preserve">        "</w:t>
            </w:r>
            <w:proofErr w:type="spellStart"/>
            <w:r>
              <w:t>issueDate</w:t>
            </w:r>
            <w:proofErr w:type="spellEnd"/>
            <w:r>
              <w:t>": "10/07/19",</w:t>
            </w:r>
          </w:p>
          <w:p w14:paraId="583531B4" w14:textId="77777777" w:rsidR="00E11172" w:rsidRDefault="00E11172" w:rsidP="00E11172">
            <w:r>
              <w:t xml:space="preserve">        "</w:t>
            </w:r>
            <w:proofErr w:type="spellStart"/>
            <w:r>
              <w:t>validDate</w:t>
            </w:r>
            <w:proofErr w:type="spellEnd"/>
            <w:r>
              <w:t>": "10/07/19",</w:t>
            </w:r>
          </w:p>
          <w:p w14:paraId="0BC0BB82" w14:textId="77777777" w:rsidR="00E11172" w:rsidRDefault="00E11172" w:rsidP="00E11172">
            <w:r>
              <w:t xml:space="preserve">        "</w:t>
            </w:r>
            <w:proofErr w:type="spellStart"/>
            <w:r>
              <w:t>recordSequence</w:t>
            </w:r>
            <w:proofErr w:type="spellEnd"/>
            <w:r>
              <w:t>": 0,</w:t>
            </w:r>
          </w:p>
          <w:p w14:paraId="7BE61A07" w14:textId="77777777" w:rsidR="00E11172" w:rsidRDefault="00E11172" w:rsidP="00E11172">
            <w:r>
              <w:t xml:space="preserve">        "timezone": "EDT",</w:t>
            </w:r>
          </w:p>
          <w:p w14:paraId="45817A66" w14:textId="77777777" w:rsidR="00E11172" w:rsidRDefault="00E11172" w:rsidP="00E11172">
            <w:r>
              <w:t xml:space="preserve">        "time": "14:00",</w:t>
            </w:r>
          </w:p>
          <w:p w14:paraId="13417EA3" w14:textId="77777777" w:rsidR="00E11172" w:rsidRDefault="00E11172" w:rsidP="00E11172">
            <w:r>
              <w:t xml:space="preserve">        "</w:t>
            </w:r>
            <w:proofErr w:type="spellStart"/>
            <w:r>
              <w:t>dataType</w:t>
            </w:r>
            <w:proofErr w:type="spellEnd"/>
            <w:r>
              <w:t>": "O",</w:t>
            </w:r>
          </w:p>
          <w:p w14:paraId="52A3F60D" w14:textId="77777777" w:rsidR="00E11172" w:rsidRDefault="00E11172" w:rsidP="00E11172">
            <w:r>
              <w:t xml:space="preserve">        "</w:t>
            </w:r>
            <w:proofErr w:type="spellStart"/>
            <w:r>
              <w:t>isPrimary</w:t>
            </w:r>
            <w:proofErr w:type="spellEnd"/>
            <w:r>
              <w:t>": true,</w:t>
            </w:r>
          </w:p>
          <w:p w14:paraId="77232B75" w14:textId="77777777" w:rsidR="00E11172" w:rsidRDefault="00E11172" w:rsidP="00E11172">
            <w:r>
              <w:t xml:space="preserve">        "</w:t>
            </w:r>
            <w:proofErr w:type="spellStart"/>
            <w:r>
              <w:t>reportingArea</w:t>
            </w:r>
            <w:proofErr w:type="spellEnd"/>
            <w:r>
              <w:t>": "Raleigh-Durham-Chapel Hill",</w:t>
            </w:r>
          </w:p>
          <w:p w14:paraId="1B47266F" w14:textId="77777777" w:rsidR="00E11172" w:rsidRDefault="00E11172" w:rsidP="00E11172">
            <w:r>
              <w:lastRenderedPageBreak/>
              <w:t xml:space="preserve">        "</w:t>
            </w:r>
            <w:proofErr w:type="spellStart"/>
            <w:r>
              <w:t>stateCode</w:t>
            </w:r>
            <w:proofErr w:type="spellEnd"/>
            <w:r>
              <w:t>": "NC",</w:t>
            </w:r>
          </w:p>
          <w:p w14:paraId="139A3EC7" w14:textId="77777777" w:rsidR="00E11172" w:rsidRDefault="00E11172" w:rsidP="00E11172">
            <w:r>
              <w:t xml:space="preserve">        "latitude": 35.878,</w:t>
            </w:r>
          </w:p>
          <w:p w14:paraId="1F671297" w14:textId="77777777" w:rsidR="00E11172" w:rsidRDefault="00E11172" w:rsidP="00E11172">
            <w:r>
              <w:t xml:space="preserve">        "longitude": -78.787,</w:t>
            </w:r>
          </w:p>
          <w:p w14:paraId="5040EA78" w14:textId="77777777" w:rsidR="00E11172" w:rsidRDefault="00E11172" w:rsidP="00E11172">
            <w:r>
              <w:t xml:space="preserve">        "parameter": "PM2.5",</w:t>
            </w:r>
          </w:p>
          <w:p w14:paraId="656FDF99" w14:textId="77777777" w:rsidR="00E11172" w:rsidRDefault="00E11172" w:rsidP="00E11172">
            <w:r>
              <w:t xml:space="preserve">        "</w:t>
            </w:r>
            <w:proofErr w:type="spellStart"/>
            <w:r>
              <w:t>aqi</w:t>
            </w:r>
            <w:proofErr w:type="spellEnd"/>
            <w:r>
              <w:t>": 600, "category": "Hazardous",</w:t>
            </w:r>
          </w:p>
          <w:p w14:paraId="0FE1E0E7" w14:textId="77777777" w:rsidR="00E11172" w:rsidRDefault="00E11172" w:rsidP="00E11172">
            <w:r>
              <w:t xml:space="preserve">        "</w:t>
            </w:r>
            <w:proofErr w:type="spellStart"/>
            <w:r>
              <w:t>isActionDay</w:t>
            </w:r>
            <w:proofErr w:type="spellEnd"/>
            <w:r>
              <w:t>": false,</w:t>
            </w:r>
          </w:p>
          <w:p w14:paraId="677DBC1B" w14:textId="77777777" w:rsidR="00E11172" w:rsidRDefault="00E11172" w:rsidP="00E11172">
            <w:r>
              <w:t xml:space="preserve">        "discussion": "",</w:t>
            </w:r>
          </w:p>
          <w:p w14:paraId="5DA64EDE" w14:textId="77777777" w:rsidR="00E11172" w:rsidRDefault="00E11172" w:rsidP="00E11172">
            <w:r>
              <w:t xml:space="preserve">        "</w:t>
            </w:r>
            <w:proofErr w:type="spellStart"/>
            <w:r>
              <w:t>reportingAgency</w:t>
            </w:r>
            <w:proofErr w:type="spellEnd"/>
            <w:r>
              <w:t>": "North Carolina DEQ - Division of Air Quality"</w:t>
            </w:r>
          </w:p>
          <w:p w14:paraId="502C8C8A" w14:textId="77777777" w:rsidR="00E11172" w:rsidRDefault="00E11172" w:rsidP="00E11172">
            <w:r>
              <w:t xml:space="preserve">    },</w:t>
            </w:r>
          </w:p>
          <w:p w14:paraId="58186791" w14:textId="77777777" w:rsidR="00E11172" w:rsidRDefault="00E11172" w:rsidP="00E11172">
            <w:r>
              <w:tab/>
              <w:t>{</w:t>
            </w:r>
          </w:p>
          <w:p w14:paraId="3B4A12EC" w14:textId="77777777" w:rsidR="00E11172" w:rsidRDefault="00E11172" w:rsidP="00E11172">
            <w:r>
              <w:t xml:space="preserve">        "</w:t>
            </w:r>
            <w:proofErr w:type="spellStart"/>
            <w:r>
              <w:t>issueDate</w:t>
            </w:r>
            <w:proofErr w:type="spellEnd"/>
            <w:r>
              <w:t>": "10/07/19",</w:t>
            </w:r>
          </w:p>
          <w:p w14:paraId="23C4BB22" w14:textId="77777777" w:rsidR="00E11172" w:rsidRDefault="00E11172" w:rsidP="00E11172">
            <w:r>
              <w:t xml:space="preserve">        "</w:t>
            </w:r>
            <w:proofErr w:type="spellStart"/>
            <w:r>
              <w:t>validDate</w:t>
            </w:r>
            <w:proofErr w:type="spellEnd"/>
            <w:r>
              <w:t>": "10/07/19",</w:t>
            </w:r>
          </w:p>
          <w:p w14:paraId="4D4BC132" w14:textId="77777777" w:rsidR="00E11172" w:rsidRDefault="00E11172" w:rsidP="00E11172">
            <w:r>
              <w:t xml:space="preserve">        "</w:t>
            </w:r>
            <w:proofErr w:type="spellStart"/>
            <w:r>
              <w:t>recordSequence</w:t>
            </w:r>
            <w:proofErr w:type="spellEnd"/>
            <w:r>
              <w:t>": 1,</w:t>
            </w:r>
          </w:p>
          <w:p w14:paraId="6E3F7DB1" w14:textId="77777777" w:rsidR="00E11172" w:rsidRDefault="00E11172" w:rsidP="00E11172">
            <w:r>
              <w:t xml:space="preserve">        "timezone": "EDT",</w:t>
            </w:r>
          </w:p>
          <w:p w14:paraId="14C5EA09" w14:textId="77777777" w:rsidR="00E11172" w:rsidRDefault="00E11172" w:rsidP="00E11172">
            <w:r>
              <w:t xml:space="preserve">        "time": "14:00",</w:t>
            </w:r>
          </w:p>
          <w:p w14:paraId="07B02321" w14:textId="77777777" w:rsidR="00E11172" w:rsidRDefault="00E11172" w:rsidP="00E11172">
            <w:r>
              <w:t xml:space="preserve">        "</w:t>
            </w:r>
            <w:proofErr w:type="spellStart"/>
            <w:r>
              <w:t>dataType</w:t>
            </w:r>
            <w:proofErr w:type="spellEnd"/>
            <w:r>
              <w:t>": "F",</w:t>
            </w:r>
          </w:p>
          <w:p w14:paraId="0B4063E3" w14:textId="77777777" w:rsidR="00E11172" w:rsidRDefault="00E11172" w:rsidP="00E11172">
            <w:r>
              <w:t xml:space="preserve">        "</w:t>
            </w:r>
            <w:proofErr w:type="spellStart"/>
            <w:r>
              <w:t>isPrimary</w:t>
            </w:r>
            <w:proofErr w:type="spellEnd"/>
            <w:r>
              <w:t>": true,</w:t>
            </w:r>
          </w:p>
          <w:p w14:paraId="4044A619" w14:textId="77777777" w:rsidR="00E11172" w:rsidRDefault="00E11172" w:rsidP="00E11172">
            <w:r>
              <w:t xml:space="preserve">        "</w:t>
            </w:r>
            <w:proofErr w:type="spellStart"/>
            <w:r>
              <w:t>reportingArea</w:t>
            </w:r>
            <w:proofErr w:type="spellEnd"/>
            <w:r>
              <w:t>": "Raleigh-Durham-Chapel Hill",</w:t>
            </w:r>
          </w:p>
          <w:p w14:paraId="24A4F47C" w14:textId="77777777" w:rsidR="00E11172" w:rsidRDefault="00E11172" w:rsidP="00E11172">
            <w:r>
              <w:t xml:space="preserve">        "</w:t>
            </w:r>
            <w:proofErr w:type="spellStart"/>
            <w:r>
              <w:t>stateCode</w:t>
            </w:r>
            <w:proofErr w:type="spellEnd"/>
            <w:r>
              <w:t>": "NC",</w:t>
            </w:r>
          </w:p>
          <w:p w14:paraId="674405FF" w14:textId="77777777" w:rsidR="00E11172" w:rsidRDefault="00E11172" w:rsidP="00E11172">
            <w:r>
              <w:t xml:space="preserve">        "latitude": 35.878,</w:t>
            </w:r>
          </w:p>
          <w:p w14:paraId="37A6F662" w14:textId="77777777" w:rsidR="00E11172" w:rsidRDefault="00E11172" w:rsidP="00E11172">
            <w:r>
              <w:t xml:space="preserve">        "longitude": -78.787,</w:t>
            </w:r>
          </w:p>
          <w:p w14:paraId="1B46D2EA" w14:textId="77777777" w:rsidR="00E11172" w:rsidRDefault="00E11172" w:rsidP="00E11172">
            <w:r>
              <w:t xml:space="preserve">        "parameter": "PM2.5",</w:t>
            </w:r>
          </w:p>
          <w:p w14:paraId="07160F29" w14:textId="77777777" w:rsidR="00E11172" w:rsidRDefault="00E11172" w:rsidP="00E11172">
            <w:r>
              <w:t xml:space="preserve">  "</w:t>
            </w:r>
            <w:proofErr w:type="spellStart"/>
            <w:r>
              <w:t>aqi</w:t>
            </w:r>
            <w:proofErr w:type="spellEnd"/>
            <w:r>
              <w:t>": 175, "category": "Unhealthy",</w:t>
            </w:r>
          </w:p>
          <w:p w14:paraId="74505B8D" w14:textId="77777777" w:rsidR="00E11172" w:rsidRDefault="00E11172" w:rsidP="00E11172">
            <w:r>
              <w:t xml:space="preserve">        "</w:t>
            </w:r>
            <w:proofErr w:type="spellStart"/>
            <w:r>
              <w:t>isActionDay</w:t>
            </w:r>
            <w:proofErr w:type="spellEnd"/>
            <w:r>
              <w:t>": false,</w:t>
            </w:r>
          </w:p>
          <w:p w14:paraId="49D53140" w14:textId="77777777" w:rsidR="00E11172" w:rsidRDefault="00E11172" w:rsidP="00E11172">
            <w:r>
              <w:t xml:space="preserve">        "discussion": "",</w:t>
            </w:r>
          </w:p>
          <w:p w14:paraId="12CF3600" w14:textId="77777777" w:rsidR="00E11172" w:rsidRDefault="00E11172" w:rsidP="00E11172">
            <w:r>
              <w:t xml:space="preserve">        "</w:t>
            </w:r>
            <w:proofErr w:type="spellStart"/>
            <w:r>
              <w:t>reportingAgency</w:t>
            </w:r>
            <w:proofErr w:type="spellEnd"/>
            <w:r>
              <w:t>": "North Carolina DEQ - Division of Air Quality"</w:t>
            </w:r>
          </w:p>
          <w:p w14:paraId="325757FF" w14:textId="77777777" w:rsidR="00E11172" w:rsidRDefault="00E11172" w:rsidP="00E11172">
            <w:r>
              <w:t xml:space="preserve">    },</w:t>
            </w:r>
          </w:p>
          <w:p w14:paraId="5BD79BBD" w14:textId="77777777" w:rsidR="00E11172" w:rsidRDefault="00E11172" w:rsidP="00E11172">
            <w:r>
              <w:tab/>
              <w:t>{</w:t>
            </w:r>
          </w:p>
          <w:p w14:paraId="797E9426" w14:textId="77777777" w:rsidR="00E11172" w:rsidRDefault="00E11172" w:rsidP="00E11172">
            <w:r>
              <w:t xml:space="preserve">        "</w:t>
            </w:r>
            <w:proofErr w:type="spellStart"/>
            <w:r>
              <w:t>issueDate</w:t>
            </w:r>
            <w:proofErr w:type="spellEnd"/>
            <w:r>
              <w:t>": "10/08/19",</w:t>
            </w:r>
          </w:p>
          <w:p w14:paraId="080664A1" w14:textId="77777777" w:rsidR="00E11172" w:rsidRDefault="00E11172" w:rsidP="00E11172">
            <w:r>
              <w:t xml:space="preserve">        "</w:t>
            </w:r>
            <w:proofErr w:type="spellStart"/>
            <w:r>
              <w:t>validDate</w:t>
            </w:r>
            <w:proofErr w:type="spellEnd"/>
            <w:r>
              <w:t>": "10/08/19",</w:t>
            </w:r>
          </w:p>
          <w:p w14:paraId="784F1A79" w14:textId="77777777" w:rsidR="00E11172" w:rsidRDefault="00E11172" w:rsidP="00E11172">
            <w:r>
              <w:t xml:space="preserve">        "</w:t>
            </w:r>
            <w:proofErr w:type="spellStart"/>
            <w:r>
              <w:t>recordSequence</w:t>
            </w:r>
            <w:proofErr w:type="spellEnd"/>
            <w:r>
              <w:t>": 2,</w:t>
            </w:r>
          </w:p>
          <w:p w14:paraId="0DB797AF" w14:textId="77777777" w:rsidR="00E11172" w:rsidRDefault="00E11172" w:rsidP="00E11172">
            <w:r>
              <w:t xml:space="preserve">        "timezone": "EDT",</w:t>
            </w:r>
          </w:p>
          <w:p w14:paraId="5742D4A3" w14:textId="77777777" w:rsidR="00E11172" w:rsidRDefault="00E11172" w:rsidP="00E11172">
            <w:r>
              <w:t xml:space="preserve">        "time": "14:00",</w:t>
            </w:r>
          </w:p>
          <w:p w14:paraId="39E456AB" w14:textId="77777777" w:rsidR="00E11172" w:rsidRDefault="00E11172" w:rsidP="00E11172">
            <w:r>
              <w:t xml:space="preserve">        "</w:t>
            </w:r>
            <w:proofErr w:type="spellStart"/>
            <w:r>
              <w:t>dataType</w:t>
            </w:r>
            <w:proofErr w:type="spellEnd"/>
            <w:r>
              <w:t>": "F",</w:t>
            </w:r>
          </w:p>
          <w:p w14:paraId="07DDB5B7" w14:textId="77777777" w:rsidR="00E11172" w:rsidRDefault="00E11172" w:rsidP="00E11172">
            <w:r>
              <w:t xml:space="preserve">        "</w:t>
            </w:r>
            <w:proofErr w:type="spellStart"/>
            <w:r>
              <w:t>isPrimary</w:t>
            </w:r>
            <w:proofErr w:type="spellEnd"/>
            <w:r>
              <w:t>": true,</w:t>
            </w:r>
          </w:p>
          <w:p w14:paraId="5F90EDEB" w14:textId="77777777" w:rsidR="00E11172" w:rsidRDefault="00E11172" w:rsidP="00E11172">
            <w:r>
              <w:t xml:space="preserve">        "</w:t>
            </w:r>
            <w:proofErr w:type="spellStart"/>
            <w:r>
              <w:t>reportingArea</w:t>
            </w:r>
            <w:proofErr w:type="spellEnd"/>
            <w:r>
              <w:t>": "Raleigh-Durham-Chapel Hill",</w:t>
            </w:r>
          </w:p>
          <w:p w14:paraId="5604324D" w14:textId="77777777" w:rsidR="00E11172" w:rsidRDefault="00E11172" w:rsidP="00E11172">
            <w:r>
              <w:t xml:space="preserve">        "</w:t>
            </w:r>
            <w:proofErr w:type="spellStart"/>
            <w:r>
              <w:t>stateCode</w:t>
            </w:r>
            <w:proofErr w:type="spellEnd"/>
            <w:r>
              <w:t>": "NC",</w:t>
            </w:r>
          </w:p>
          <w:p w14:paraId="7A0A9D52" w14:textId="77777777" w:rsidR="00E11172" w:rsidRDefault="00E11172" w:rsidP="00E11172">
            <w:r>
              <w:t xml:space="preserve">        "latitude": 35.878,</w:t>
            </w:r>
          </w:p>
          <w:p w14:paraId="04423B78" w14:textId="77777777" w:rsidR="00E11172" w:rsidRDefault="00E11172" w:rsidP="00E11172">
            <w:r>
              <w:t xml:space="preserve">        "longitude": -78.787,</w:t>
            </w:r>
          </w:p>
          <w:p w14:paraId="7BF014A0" w14:textId="77777777" w:rsidR="00E11172" w:rsidRDefault="00E11172" w:rsidP="00E11172">
            <w:r>
              <w:t xml:space="preserve">        "parameter": "PM2.5",</w:t>
            </w:r>
          </w:p>
          <w:p w14:paraId="44543A82" w14:textId="77777777" w:rsidR="00E11172" w:rsidRDefault="00E11172" w:rsidP="00E11172">
            <w:r>
              <w:t xml:space="preserve">  "</w:t>
            </w:r>
            <w:proofErr w:type="spellStart"/>
            <w:r>
              <w:t>aqi</w:t>
            </w:r>
            <w:proofErr w:type="spellEnd"/>
            <w:r>
              <w:t>": 676, "category": "Hazardous",</w:t>
            </w:r>
          </w:p>
          <w:p w14:paraId="6E5554C8" w14:textId="77777777" w:rsidR="00E11172" w:rsidRDefault="00E11172" w:rsidP="00E11172">
            <w:r>
              <w:t xml:space="preserve">        "</w:t>
            </w:r>
            <w:proofErr w:type="spellStart"/>
            <w:r>
              <w:t>isActionDay</w:t>
            </w:r>
            <w:proofErr w:type="spellEnd"/>
            <w:r>
              <w:t>": false,</w:t>
            </w:r>
          </w:p>
          <w:p w14:paraId="5AA26867" w14:textId="77777777" w:rsidR="00E11172" w:rsidRDefault="00E11172" w:rsidP="00E11172">
            <w:r>
              <w:t xml:space="preserve">        "discussion": "",</w:t>
            </w:r>
          </w:p>
          <w:p w14:paraId="238C190D" w14:textId="77777777" w:rsidR="00E11172" w:rsidRDefault="00E11172" w:rsidP="00E11172">
            <w:r>
              <w:t xml:space="preserve">        "</w:t>
            </w:r>
            <w:proofErr w:type="spellStart"/>
            <w:r>
              <w:t>reportingAgency</w:t>
            </w:r>
            <w:proofErr w:type="spellEnd"/>
            <w:r>
              <w:t>": "North Carolina DEQ - Division of Air Quality"</w:t>
            </w:r>
          </w:p>
          <w:p w14:paraId="50A9D533" w14:textId="77777777" w:rsidR="00E11172" w:rsidRDefault="00E11172" w:rsidP="00E11172">
            <w:r>
              <w:t xml:space="preserve">    }</w:t>
            </w:r>
          </w:p>
          <w:p w14:paraId="152AFD9E" w14:textId="1E64D853" w:rsidR="004D0331" w:rsidRPr="00EA4095" w:rsidRDefault="00E11172" w:rsidP="00E11172">
            <w:r>
              <w:t>]</w:t>
            </w:r>
          </w:p>
        </w:tc>
      </w:tr>
      <w:tr w:rsidR="001877E5" w:rsidRPr="00A22F6D" w14:paraId="6CDACD13" w14:textId="77777777" w:rsidTr="00F146D8">
        <w:tc>
          <w:tcPr>
            <w:tcW w:w="0" w:type="auto"/>
            <w:shd w:val="clear" w:color="auto" w:fill="CCCCFF"/>
          </w:tcPr>
          <w:p w14:paraId="005C37F1" w14:textId="77777777" w:rsidR="001877E5" w:rsidRPr="00AB595E" w:rsidRDefault="001877E5" w:rsidP="001877E5">
            <w:pPr>
              <w:pStyle w:val="Heading4"/>
            </w:pPr>
            <w:r>
              <w:lastRenderedPageBreak/>
              <w:t>DOCUMENT VERSION HISTORY</w:t>
            </w:r>
          </w:p>
        </w:tc>
      </w:tr>
      <w:tr w:rsidR="001877E5" w:rsidRPr="00A22F6D" w14:paraId="4506E396" w14:textId="77777777" w:rsidTr="00A22F6D">
        <w:trPr>
          <w:trHeight w:val="21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0FA3868" w14:textId="77777777" w:rsidR="001877E5" w:rsidRDefault="001877E5" w:rsidP="001877E5"/>
          <w:p w14:paraId="13F1F9BF" w14:textId="57B65451" w:rsidR="005D1E68" w:rsidRPr="00D75D2C" w:rsidRDefault="00DC04DB" w:rsidP="006C68E7">
            <w:pPr>
              <w:rPr>
                <w:szCs w:val="20"/>
              </w:rPr>
            </w:pPr>
            <w:r>
              <w:rPr>
                <w:szCs w:val="20"/>
              </w:rPr>
              <w:t>2019-</w:t>
            </w:r>
            <w:r w:rsidR="006C68E7">
              <w:rPr>
                <w:szCs w:val="20"/>
              </w:rPr>
              <w:t>10-08</w:t>
            </w:r>
            <w:r w:rsidR="001877E5" w:rsidRPr="000B026E">
              <w:rPr>
                <w:szCs w:val="20"/>
              </w:rPr>
              <w:t xml:space="preserve"> </w:t>
            </w:r>
            <w:r w:rsidR="00F814F2">
              <w:rPr>
                <w:szCs w:val="20"/>
              </w:rPr>
              <w:t xml:space="preserve">v1 </w:t>
            </w:r>
            <w:r w:rsidR="001877E5" w:rsidRPr="000B026E">
              <w:rPr>
                <w:szCs w:val="20"/>
              </w:rPr>
              <w:t xml:space="preserve">Initial </w:t>
            </w:r>
            <w:r w:rsidR="006C68E7">
              <w:rPr>
                <w:szCs w:val="20"/>
              </w:rPr>
              <w:t>version</w:t>
            </w:r>
            <w:r w:rsidR="001877E5" w:rsidRPr="000B026E">
              <w:rPr>
                <w:szCs w:val="20"/>
              </w:rPr>
              <w:t xml:space="preserve"> by Chris Wilkes</w:t>
            </w:r>
          </w:p>
        </w:tc>
      </w:tr>
    </w:tbl>
    <w:p w14:paraId="3455CB1C" w14:textId="77777777" w:rsidR="000D5C62" w:rsidRDefault="000D5C62" w:rsidP="00674B20"/>
    <w:sectPr w:rsidR="000D5C62" w:rsidSect="00622CCA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D6657" w14:textId="77777777" w:rsidR="003E48B8" w:rsidRDefault="003E48B8">
      <w:r>
        <w:separator/>
      </w:r>
    </w:p>
  </w:endnote>
  <w:endnote w:type="continuationSeparator" w:id="0">
    <w:p w14:paraId="428A84A4" w14:textId="77777777" w:rsidR="003E48B8" w:rsidRDefault="003E4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0FFB7" w14:textId="69299EEE" w:rsidR="00126CEE" w:rsidRDefault="00E16111">
    <w:pPr>
      <w:pStyle w:val="Footer"/>
    </w:pPr>
    <w:r>
      <w:t xml:space="preserve">Hacking the Dial </w:t>
    </w:r>
    <w:r>
      <w:tab/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5D1E68">
      <w:rPr>
        <w:noProof/>
      </w:rPr>
      <w:t>2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595367">
      <w:rPr>
        <w:noProof/>
      </w:rPr>
      <w:t>11/1/2019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DBB78" w14:textId="77777777" w:rsidR="003E48B8" w:rsidRDefault="003E48B8">
      <w:r>
        <w:separator/>
      </w:r>
    </w:p>
  </w:footnote>
  <w:footnote w:type="continuationSeparator" w:id="0">
    <w:p w14:paraId="63DE68B7" w14:textId="77777777" w:rsidR="003E48B8" w:rsidRDefault="003E4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782004C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</w:lvl>
  </w:abstractNum>
  <w:abstractNum w:abstractNumId="1" w15:restartNumberingAfterBreak="0">
    <w:nsid w:val="FFFFFF7D"/>
    <w:multiLevelType w:val="singleLevel"/>
    <w:tmpl w:val="32AC3D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7A73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7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247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041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12E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7713C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92F04"/>
    <w:multiLevelType w:val="hybridMultilevel"/>
    <w:tmpl w:val="CB46F42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95D4E"/>
    <w:multiLevelType w:val="hybridMultilevel"/>
    <w:tmpl w:val="2F485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2E6CF1"/>
    <w:multiLevelType w:val="hybridMultilevel"/>
    <w:tmpl w:val="3A705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96D82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60DFF"/>
    <w:multiLevelType w:val="hybridMultilevel"/>
    <w:tmpl w:val="3D78A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B5016A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7D6EF3"/>
    <w:multiLevelType w:val="hybridMultilevel"/>
    <w:tmpl w:val="D39239AA"/>
    <w:lvl w:ilvl="0" w:tplc="4B440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BF2C9E"/>
    <w:multiLevelType w:val="hybridMultilevel"/>
    <w:tmpl w:val="E2768B86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B387C"/>
    <w:multiLevelType w:val="hybridMultilevel"/>
    <w:tmpl w:val="2EB8C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E1DB7"/>
    <w:multiLevelType w:val="hybridMultilevel"/>
    <w:tmpl w:val="7FC05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97D60"/>
    <w:multiLevelType w:val="hybridMultilevel"/>
    <w:tmpl w:val="6624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9E6E2D"/>
    <w:multiLevelType w:val="hybridMultilevel"/>
    <w:tmpl w:val="23F035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135A1"/>
    <w:multiLevelType w:val="hybridMultilevel"/>
    <w:tmpl w:val="4CF253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F7EA3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25897"/>
    <w:multiLevelType w:val="hybridMultilevel"/>
    <w:tmpl w:val="DCC0343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034713"/>
    <w:multiLevelType w:val="hybridMultilevel"/>
    <w:tmpl w:val="B874D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757B78"/>
    <w:multiLevelType w:val="hybridMultilevel"/>
    <w:tmpl w:val="72CED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12491B"/>
    <w:multiLevelType w:val="hybridMultilevel"/>
    <w:tmpl w:val="C9764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CA7F8E"/>
    <w:multiLevelType w:val="hybridMultilevel"/>
    <w:tmpl w:val="F93042C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484670"/>
    <w:multiLevelType w:val="hybridMultilevel"/>
    <w:tmpl w:val="E326D4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DFA303B"/>
    <w:multiLevelType w:val="hybridMultilevel"/>
    <w:tmpl w:val="0CB03B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E11308B"/>
    <w:multiLevelType w:val="hybridMultilevel"/>
    <w:tmpl w:val="B2D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3E1149"/>
    <w:multiLevelType w:val="hybridMultilevel"/>
    <w:tmpl w:val="A3F8F7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10F6BC6"/>
    <w:multiLevelType w:val="hybridMultilevel"/>
    <w:tmpl w:val="C8A05B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2A41F45"/>
    <w:multiLevelType w:val="hybridMultilevel"/>
    <w:tmpl w:val="AB9E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7F2201"/>
    <w:multiLevelType w:val="hybridMultilevel"/>
    <w:tmpl w:val="6624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0D7740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794479"/>
    <w:multiLevelType w:val="hybridMultilevel"/>
    <w:tmpl w:val="A320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357F0F"/>
    <w:multiLevelType w:val="hybridMultilevel"/>
    <w:tmpl w:val="8A86A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D7539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46516"/>
    <w:multiLevelType w:val="hybridMultilevel"/>
    <w:tmpl w:val="AF2008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B027E5B"/>
    <w:multiLevelType w:val="multilevel"/>
    <w:tmpl w:val="DFB81DD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BC38C7"/>
    <w:multiLevelType w:val="hybridMultilevel"/>
    <w:tmpl w:val="CE644F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4043B"/>
    <w:multiLevelType w:val="hybridMultilevel"/>
    <w:tmpl w:val="E4842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7D161DF"/>
    <w:multiLevelType w:val="hybridMultilevel"/>
    <w:tmpl w:val="C742E54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23"/>
  </w:num>
  <w:num w:numId="2">
    <w:abstractNumId w:val="43"/>
  </w:num>
  <w:num w:numId="3">
    <w:abstractNumId w:val="25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45"/>
  </w:num>
  <w:num w:numId="16">
    <w:abstractNumId w:val="42"/>
  </w:num>
  <w:num w:numId="17">
    <w:abstractNumId w:val="27"/>
  </w:num>
  <w:num w:numId="18">
    <w:abstractNumId w:val="30"/>
  </w:num>
  <w:num w:numId="19">
    <w:abstractNumId w:val="12"/>
  </w:num>
  <w:num w:numId="20">
    <w:abstractNumId w:val="44"/>
  </w:num>
  <w:num w:numId="21">
    <w:abstractNumId w:val="17"/>
  </w:num>
  <w:num w:numId="22">
    <w:abstractNumId w:val="16"/>
  </w:num>
  <w:num w:numId="23">
    <w:abstractNumId w:val="19"/>
  </w:num>
  <w:num w:numId="24">
    <w:abstractNumId w:val="22"/>
  </w:num>
  <w:num w:numId="25">
    <w:abstractNumId w:val="33"/>
  </w:num>
  <w:num w:numId="26">
    <w:abstractNumId w:val="46"/>
  </w:num>
  <w:num w:numId="27">
    <w:abstractNumId w:val="36"/>
  </w:num>
  <w:num w:numId="28">
    <w:abstractNumId w:val="29"/>
  </w:num>
  <w:num w:numId="29">
    <w:abstractNumId w:val="11"/>
  </w:num>
  <w:num w:numId="30">
    <w:abstractNumId w:val="26"/>
  </w:num>
  <w:num w:numId="31">
    <w:abstractNumId w:val="18"/>
  </w:num>
  <w:num w:numId="32">
    <w:abstractNumId w:val="39"/>
  </w:num>
  <w:num w:numId="33">
    <w:abstractNumId w:val="34"/>
  </w:num>
  <w:num w:numId="34">
    <w:abstractNumId w:val="21"/>
  </w:num>
  <w:num w:numId="35">
    <w:abstractNumId w:val="32"/>
  </w:num>
  <w:num w:numId="36">
    <w:abstractNumId w:val="37"/>
  </w:num>
  <w:num w:numId="37">
    <w:abstractNumId w:val="14"/>
  </w:num>
  <w:num w:numId="38">
    <w:abstractNumId w:val="10"/>
  </w:num>
  <w:num w:numId="39">
    <w:abstractNumId w:val="38"/>
  </w:num>
  <w:num w:numId="40">
    <w:abstractNumId w:val="31"/>
  </w:num>
  <w:num w:numId="41">
    <w:abstractNumId w:val="13"/>
  </w:num>
  <w:num w:numId="42">
    <w:abstractNumId w:val="41"/>
  </w:num>
  <w:num w:numId="43">
    <w:abstractNumId w:val="35"/>
  </w:num>
  <w:num w:numId="44">
    <w:abstractNumId w:val="28"/>
  </w:num>
  <w:num w:numId="45">
    <w:abstractNumId w:val="24"/>
  </w:num>
  <w:num w:numId="46">
    <w:abstractNumId w:val="40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4974"/>
    <w:rsid w:val="00006BC6"/>
    <w:rsid w:val="00013BDF"/>
    <w:rsid w:val="0001699B"/>
    <w:rsid w:val="00016BFE"/>
    <w:rsid w:val="00020F43"/>
    <w:rsid w:val="00021D6F"/>
    <w:rsid w:val="000324C6"/>
    <w:rsid w:val="00035DA3"/>
    <w:rsid w:val="00046AF7"/>
    <w:rsid w:val="00051744"/>
    <w:rsid w:val="000523B8"/>
    <w:rsid w:val="0005725A"/>
    <w:rsid w:val="0006039D"/>
    <w:rsid w:val="00072867"/>
    <w:rsid w:val="0009536A"/>
    <w:rsid w:val="00097E17"/>
    <w:rsid w:val="000A44C1"/>
    <w:rsid w:val="000B1075"/>
    <w:rsid w:val="000B1FDE"/>
    <w:rsid w:val="000C3FA8"/>
    <w:rsid w:val="000C68A9"/>
    <w:rsid w:val="000D4227"/>
    <w:rsid w:val="000D5C62"/>
    <w:rsid w:val="000D7C7B"/>
    <w:rsid w:val="000E1475"/>
    <w:rsid w:val="000E1617"/>
    <w:rsid w:val="000E1BF9"/>
    <w:rsid w:val="000E369A"/>
    <w:rsid w:val="000E4FBA"/>
    <w:rsid w:val="000E5788"/>
    <w:rsid w:val="000F5E1F"/>
    <w:rsid w:val="00100491"/>
    <w:rsid w:val="00104296"/>
    <w:rsid w:val="0011030B"/>
    <w:rsid w:val="00110F4B"/>
    <w:rsid w:val="001119A8"/>
    <w:rsid w:val="00113FCC"/>
    <w:rsid w:val="001177CA"/>
    <w:rsid w:val="00126CEE"/>
    <w:rsid w:val="0012718C"/>
    <w:rsid w:val="00135E25"/>
    <w:rsid w:val="001374F8"/>
    <w:rsid w:val="0014491D"/>
    <w:rsid w:val="0014617E"/>
    <w:rsid w:val="00152601"/>
    <w:rsid w:val="0015292B"/>
    <w:rsid w:val="00153453"/>
    <w:rsid w:val="001536B3"/>
    <w:rsid w:val="0016219A"/>
    <w:rsid w:val="00165DDB"/>
    <w:rsid w:val="0017145E"/>
    <w:rsid w:val="001745CC"/>
    <w:rsid w:val="001877E5"/>
    <w:rsid w:val="001A22FF"/>
    <w:rsid w:val="001B16A0"/>
    <w:rsid w:val="001C3A43"/>
    <w:rsid w:val="001D4294"/>
    <w:rsid w:val="001D70D8"/>
    <w:rsid w:val="001E45A9"/>
    <w:rsid w:val="001F3160"/>
    <w:rsid w:val="002002A2"/>
    <w:rsid w:val="00200737"/>
    <w:rsid w:val="002013CC"/>
    <w:rsid w:val="00227A08"/>
    <w:rsid w:val="0023474C"/>
    <w:rsid w:val="00236E8D"/>
    <w:rsid w:val="00240C81"/>
    <w:rsid w:val="00246A46"/>
    <w:rsid w:val="00247E02"/>
    <w:rsid w:val="00250199"/>
    <w:rsid w:val="00255566"/>
    <w:rsid w:val="00255707"/>
    <w:rsid w:val="00276D5C"/>
    <w:rsid w:val="00276DA1"/>
    <w:rsid w:val="00277E8D"/>
    <w:rsid w:val="002805D0"/>
    <w:rsid w:val="002956AE"/>
    <w:rsid w:val="00297FF3"/>
    <w:rsid w:val="002C1A2E"/>
    <w:rsid w:val="002C2896"/>
    <w:rsid w:val="002C59D4"/>
    <w:rsid w:val="002D0A4D"/>
    <w:rsid w:val="002F5D59"/>
    <w:rsid w:val="002F7A52"/>
    <w:rsid w:val="00312DC9"/>
    <w:rsid w:val="00332AB9"/>
    <w:rsid w:val="00341669"/>
    <w:rsid w:val="00346A36"/>
    <w:rsid w:val="00353E74"/>
    <w:rsid w:val="003579F7"/>
    <w:rsid w:val="00361FC5"/>
    <w:rsid w:val="00380BCC"/>
    <w:rsid w:val="0038507E"/>
    <w:rsid w:val="00386713"/>
    <w:rsid w:val="003A0BE0"/>
    <w:rsid w:val="003A3BEC"/>
    <w:rsid w:val="003A514E"/>
    <w:rsid w:val="003B7090"/>
    <w:rsid w:val="003C17E6"/>
    <w:rsid w:val="003C2C25"/>
    <w:rsid w:val="003C3D60"/>
    <w:rsid w:val="003E48B8"/>
    <w:rsid w:val="003E62F8"/>
    <w:rsid w:val="003F2126"/>
    <w:rsid w:val="00412C7B"/>
    <w:rsid w:val="0041339D"/>
    <w:rsid w:val="00413BC1"/>
    <w:rsid w:val="004160FF"/>
    <w:rsid w:val="00431274"/>
    <w:rsid w:val="004360F7"/>
    <w:rsid w:val="00436D2F"/>
    <w:rsid w:val="0045295E"/>
    <w:rsid w:val="00454F5A"/>
    <w:rsid w:val="00470F93"/>
    <w:rsid w:val="00476139"/>
    <w:rsid w:val="004827A2"/>
    <w:rsid w:val="00485EBC"/>
    <w:rsid w:val="004A4974"/>
    <w:rsid w:val="004C612A"/>
    <w:rsid w:val="004C69FB"/>
    <w:rsid w:val="004D0331"/>
    <w:rsid w:val="004E3A9A"/>
    <w:rsid w:val="004F2026"/>
    <w:rsid w:val="005107B2"/>
    <w:rsid w:val="0051348E"/>
    <w:rsid w:val="00514436"/>
    <w:rsid w:val="005223A4"/>
    <w:rsid w:val="005363E8"/>
    <w:rsid w:val="00543EC9"/>
    <w:rsid w:val="00544BC4"/>
    <w:rsid w:val="00545021"/>
    <w:rsid w:val="00582FFF"/>
    <w:rsid w:val="00592062"/>
    <w:rsid w:val="00593829"/>
    <w:rsid w:val="00594F08"/>
    <w:rsid w:val="00595367"/>
    <w:rsid w:val="005A037C"/>
    <w:rsid w:val="005B321C"/>
    <w:rsid w:val="005C0FB9"/>
    <w:rsid w:val="005C6EEA"/>
    <w:rsid w:val="005D1E68"/>
    <w:rsid w:val="00621F70"/>
    <w:rsid w:val="00622CCA"/>
    <w:rsid w:val="00623DA4"/>
    <w:rsid w:val="006246D3"/>
    <w:rsid w:val="0063370D"/>
    <w:rsid w:val="006371AA"/>
    <w:rsid w:val="006417E1"/>
    <w:rsid w:val="0065283E"/>
    <w:rsid w:val="00654F95"/>
    <w:rsid w:val="006644A1"/>
    <w:rsid w:val="006660E0"/>
    <w:rsid w:val="00666749"/>
    <w:rsid w:val="006730CF"/>
    <w:rsid w:val="00674B20"/>
    <w:rsid w:val="006807EA"/>
    <w:rsid w:val="006829A0"/>
    <w:rsid w:val="00684881"/>
    <w:rsid w:val="0069008B"/>
    <w:rsid w:val="006916A4"/>
    <w:rsid w:val="006A052D"/>
    <w:rsid w:val="006C68E7"/>
    <w:rsid w:val="006C77D9"/>
    <w:rsid w:val="006E059C"/>
    <w:rsid w:val="006E0D21"/>
    <w:rsid w:val="006E7FDB"/>
    <w:rsid w:val="006F29A3"/>
    <w:rsid w:val="00702138"/>
    <w:rsid w:val="00702427"/>
    <w:rsid w:val="00703FFD"/>
    <w:rsid w:val="007264C8"/>
    <w:rsid w:val="00732566"/>
    <w:rsid w:val="00741974"/>
    <w:rsid w:val="00751FA6"/>
    <w:rsid w:val="00753EC4"/>
    <w:rsid w:val="00795BFC"/>
    <w:rsid w:val="007A28ED"/>
    <w:rsid w:val="007B0B8B"/>
    <w:rsid w:val="007B3A5C"/>
    <w:rsid w:val="007B70A4"/>
    <w:rsid w:val="007C6427"/>
    <w:rsid w:val="007D214A"/>
    <w:rsid w:val="00800C27"/>
    <w:rsid w:val="008160F7"/>
    <w:rsid w:val="008204A5"/>
    <w:rsid w:val="008206CB"/>
    <w:rsid w:val="008340F9"/>
    <w:rsid w:val="00846F12"/>
    <w:rsid w:val="00853357"/>
    <w:rsid w:val="008603A0"/>
    <w:rsid w:val="00863BFB"/>
    <w:rsid w:val="0087273C"/>
    <w:rsid w:val="00873EEF"/>
    <w:rsid w:val="00877C71"/>
    <w:rsid w:val="0089257C"/>
    <w:rsid w:val="008A236C"/>
    <w:rsid w:val="008B039C"/>
    <w:rsid w:val="008B0E32"/>
    <w:rsid w:val="008C295A"/>
    <w:rsid w:val="008D0025"/>
    <w:rsid w:val="008D25FC"/>
    <w:rsid w:val="008E3337"/>
    <w:rsid w:val="008E3359"/>
    <w:rsid w:val="008E38DE"/>
    <w:rsid w:val="008E54F9"/>
    <w:rsid w:val="008F50C0"/>
    <w:rsid w:val="008F56A4"/>
    <w:rsid w:val="008F680B"/>
    <w:rsid w:val="0090217B"/>
    <w:rsid w:val="00903E82"/>
    <w:rsid w:val="00905D00"/>
    <w:rsid w:val="00907E82"/>
    <w:rsid w:val="0091115B"/>
    <w:rsid w:val="00911A11"/>
    <w:rsid w:val="009211D0"/>
    <w:rsid w:val="00922CB0"/>
    <w:rsid w:val="009314AE"/>
    <w:rsid w:val="00933825"/>
    <w:rsid w:val="00940EE1"/>
    <w:rsid w:val="00942AAE"/>
    <w:rsid w:val="0094430A"/>
    <w:rsid w:val="00946E72"/>
    <w:rsid w:val="00951B61"/>
    <w:rsid w:val="00953F8B"/>
    <w:rsid w:val="00960BD5"/>
    <w:rsid w:val="00984464"/>
    <w:rsid w:val="00987E2F"/>
    <w:rsid w:val="00992C88"/>
    <w:rsid w:val="009A2E3F"/>
    <w:rsid w:val="009A7D27"/>
    <w:rsid w:val="009B1A3F"/>
    <w:rsid w:val="009B3680"/>
    <w:rsid w:val="009C0117"/>
    <w:rsid w:val="009D0629"/>
    <w:rsid w:val="009E26BE"/>
    <w:rsid w:val="009E640B"/>
    <w:rsid w:val="009E789D"/>
    <w:rsid w:val="009F11A1"/>
    <w:rsid w:val="00A031EE"/>
    <w:rsid w:val="00A14A33"/>
    <w:rsid w:val="00A16A06"/>
    <w:rsid w:val="00A22F6D"/>
    <w:rsid w:val="00A32612"/>
    <w:rsid w:val="00A33B4C"/>
    <w:rsid w:val="00A5015F"/>
    <w:rsid w:val="00A60E67"/>
    <w:rsid w:val="00A735C6"/>
    <w:rsid w:val="00AB595E"/>
    <w:rsid w:val="00AB65D7"/>
    <w:rsid w:val="00AD5A2E"/>
    <w:rsid w:val="00AD65C3"/>
    <w:rsid w:val="00AE70B9"/>
    <w:rsid w:val="00AF1DEA"/>
    <w:rsid w:val="00B172C2"/>
    <w:rsid w:val="00B23185"/>
    <w:rsid w:val="00B319E1"/>
    <w:rsid w:val="00B32151"/>
    <w:rsid w:val="00B36166"/>
    <w:rsid w:val="00B36D2D"/>
    <w:rsid w:val="00B428D6"/>
    <w:rsid w:val="00B446AB"/>
    <w:rsid w:val="00B50826"/>
    <w:rsid w:val="00B67A20"/>
    <w:rsid w:val="00B75780"/>
    <w:rsid w:val="00B9166E"/>
    <w:rsid w:val="00BB51EA"/>
    <w:rsid w:val="00BC5688"/>
    <w:rsid w:val="00BD34BC"/>
    <w:rsid w:val="00C00543"/>
    <w:rsid w:val="00C0162B"/>
    <w:rsid w:val="00C1141E"/>
    <w:rsid w:val="00C134F6"/>
    <w:rsid w:val="00C17D90"/>
    <w:rsid w:val="00C205D4"/>
    <w:rsid w:val="00C26109"/>
    <w:rsid w:val="00C312CD"/>
    <w:rsid w:val="00C36EF3"/>
    <w:rsid w:val="00C5261D"/>
    <w:rsid w:val="00C52D0D"/>
    <w:rsid w:val="00C677E3"/>
    <w:rsid w:val="00C800C7"/>
    <w:rsid w:val="00C8553C"/>
    <w:rsid w:val="00C94773"/>
    <w:rsid w:val="00C95BF7"/>
    <w:rsid w:val="00C9630E"/>
    <w:rsid w:val="00CA3EBB"/>
    <w:rsid w:val="00CB2C44"/>
    <w:rsid w:val="00CC1606"/>
    <w:rsid w:val="00CC59CD"/>
    <w:rsid w:val="00CE09D7"/>
    <w:rsid w:val="00CE3CBE"/>
    <w:rsid w:val="00CF341A"/>
    <w:rsid w:val="00D00187"/>
    <w:rsid w:val="00D03703"/>
    <w:rsid w:val="00D04AE1"/>
    <w:rsid w:val="00D112A0"/>
    <w:rsid w:val="00D17C09"/>
    <w:rsid w:val="00D264B7"/>
    <w:rsid w:val="00D32387"/>
    <w:rsid w:val="00D3756E"/>
    <w:rsid w:val="00D41F51"/>
    <w:rsid w:val="00D4364A"/>
    <w:rsid w:val="00D50F61"/>
    <w:rsid w:val="00D72C8F"/>
    <w:rsid w:val="00D75D2C"/>
    <w:rsid w:val="00D923E4"/>
    <w:rsid w:val="00DB45BC"/>
    <w:rsid w:val="00DB7BC0"/>
    <w:rsid w:val="00DC04DB"/>
    <w:rsid w:val="00DC1A9F"/>
    <w:rsid w:val="00DC3378"/>
    <w:rsid w:val="00DD70E7"/>
    <w:rsid w:val="00DE1C93"/>
    <w:rsid w:val="00DF05AC"/>
    <w:rsid w:val="00DF0D66"/>
    <w:rsid w:val="00E04A22"/>
    <w:rsid w:val="00E100D9"/>
    <w:rsid w:val="00E11172"/>
    <w:rsid w:val="00E1152F"/>
    <w:rsid w:val="00E11FA3"/>
    <w:rsid w:val="00E13BA1"/>
    <w:rsid w:val="00E16111"/>
    <w:rsid w:val="00E32DD0"/>
    <w:rsid w:val="00E5247B"/>
    <w:rsid w:val="00E57E3B"/>
    <w:rsid w:val="00E61B49"/>
    <w:rsid w:val="00E61F58"/>
    <w:rsid w:val="00E63F2E"/>
    <w:rsid w:val="00E74AA1"/>
    <w:rsid w:val="00E77E31"/>
    <w:rsid w:val="00E8444E"/>
    <w:rsid w:val="00E917FC"/>
    <w:rsid w:val="00E91CF3"/>
    <w:rsid w:val="00E92755"/>
    <w:rsid w:val="00E9303C"/>
    <w:rsid w:val="00E94016"/>
    <w:rsid w:val="00E96846"/>
    <w:rsid w:val="00EA4095"/>
    <w:rsid w:val="00EB5339"/>
    <w:rsid w:val="00EB57B2"/>
    <w:rsid w:val="00EC39EA"/>
    <w:rsid w:val="00ED002E"/>
    <w:rsid w:val="00EE0603"/>
    <w:rsid w:val="00EE595F"/>
    <w:rsid w:val="00F12E33"/>
    <w:rsid w:val="00F146D8"/>
    <w:rsid w:val="00F151DB"/>
    <w:rsid w:val="00F27D26"/>
    <w:rsid w:val="00F33943"/>
    <w:rsid w:val="00F34A27"/>
    <w:rsid w:val="00F4471B"/>
    <w:rsid w:val="00F66700"/>
    <w:rsid w:val="00F8118F"/>
    <w:rsid w:val="00F814F2"/>
    <w:rsid w:val="00F82682"/>
    <w:rsid w:val="00F86097"/>
    <w:rsid w:val="00F8742E"/>
    <w:rsid w:val="00FA28AD"/>
    <w:rsid w:val="00FA482B"/>
    <w:rsid w:val="00FB2273"/>
    <w:rsid w:val="00FB4A67"/>
    <w:rsid w:val="00FB691F"/>
    <w:rsid w:val="00FB782D"/>
    <w:rsid w:val="00FE186A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81147"/>
  <w15:chartTrackingRefBased/>
  <w15:docId w15:val="{5AD17D25-42F2-4B98-90F9-D80EAD8D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15"/>
      </w:numPr>
    </w:pPr>
  </w:style>
  <w:style w:type="paragraph" w:styleId="ListBullet">
    <w:name w:val="List Bullet"/>
    <w:basedOn w:val="Normal"/>
    <w:rsid w:val="00046AF7"/>
    <w:pPr>
      <w:numPr>
        <w:numId w:val="5"/>
      </w:numPr>
    </w:pPr>
  </w:style>
  <w:style w:type="paragraph" w:styleId="ListBullet2">
    <w:name w:val="List Bullet 2"/>
    <w:basedOn w:val="Normal"/>
    <w:rsid w:val="00046AF7"/>
    <w:pPr>
      <w:numPr>
        <w:numId w:val="6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7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  <w:lang w:val="en-US" w:eastAsia="en-US" w:bidi="ar-SA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  <w:lang w:val="en-US" w:eastAsia="en-US" w:bidi="ar-SA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UnresolvedMention">
    <w:name w:val="Unresolved Mention"/>
    <w:uiPriority w:val="99"/>
    <w:semiHidden/>
    <w:unhideWhenUsed/>
    <w:rsid w:val="00341669"/>
    <w:rPr>
      <w:color w:val="605E5C"/>
      <w:shd w:val="clear" w:color="auto" w:fill="E1DFDD"/>
    </w:rPr>
  </w:style>
  <w:style w:type="character" w:styleId="HTMLCode">
    <w:name w:val="HTML Code"/>
    <w:uiPriority w:val="99"/>
    <w:unhideWhenUsed/>
    <w:rsid w:val="00165D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1B49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5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135E2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irnowgov.dev.dd:8083/dialtes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104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 Access Request Form (LARF) Submission Procedures</vt:lpstr>
    </vt:vector>
  </TitlesOfParts>
  <Manager/>
  <Company/>
  <LinksUpToDate>false</LinksUpToDate>
  <CharactersWithSpaces>3385</CharactersWithSpaces>
  <SharedDoc>false</SharedDoc>
  <HLinks>
    <vt:vector size="24" baseType="variant">
      <vt:variant>
        <vt:i4>196621</vt:i4>
      </vt:variant>
      <vt:variant>
        <vt:i4>9</vt:i4>
      </vt:variant>
      <vt:variant>
        <vt:i4>0</vt:i4>
      </vt:variant>
      <vt:variant>
        <vt:i4>5</vt:i4>
      </vt:variant>
      <vt:variant>
        <vt:lpwstr>https://airnowtome.app.cloud.gov/</vt:lpwstr>
      </vt:variant>
      <vt:variant>
        <vt:lpwstr/>
      </vt:variant>
      <vt:variant>
        <vt:i4>2097184</vt:i4>
      </vt:variant>
      <vt:variant>
        <vt:i4>6</vt:i4>
      </vt:variant>
      <vt:variant>
        <vt:i4>0</vt:i4>
      </vt:variant>
      <vt:variant>
        <vt:i4>5</vt:i4>
      </vt:variant>
      <vt:variant>
        <vt:lpwstr>https://dashboard.fr.cloud.gov/</vt:lpwstr>
      </vt:variant>
      <vt:variant>
        <vt:lpwstr/>
      </vt:variant>
      <vt:variant>
        <vt:i4>3539047</vt:i4>
      </vt:variant>
      <vt:variant>
        <vt:i4>3</vt:i4>
      </vt:variant>
      <vt:variant>
        <vt:i4>0</vt:i4>
      </vt:variant>
      <vt:variant>
        <vt:i4>5</vt:i4>
      </vt:variant>
      <vt:variant>
        <vt:lpwstr>https://login.fr.cloud.gov/passcode</vt:lpwstr>
      </vt:variant>
      <vt:variant>
        <vt:lpwstr/>
      </vt:variant>
      <vt:variant>
        <vt:i4>196621</vt:i4>
      </vt:variant>
      <vt:variant>
        <vt:i4>0</vt:i4>
      </vt:variant>
      <vt:variant>
        <vt:i4>0</vt:i4>
      </vt:variant>
      <vt:variant>
        <vt:i4>5</vt:i4>
      </vt:variant>
      <vt:variant>
        <vt:lpwstr>https://airnowtome.app.cloud.gov/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Access Request Form (LARF) Submission Procedures</dc:title>
  <dc:subject/>
  <dc:creator>Contractor</dc:creator>
  <cp:keywords/>
  <dc:description/>
  <cp:lastModifiedBy>Wilkes, Chris</cp:lastModifiedBy>
  <cp:revision>10</cp:revision>
  <cp:lastPrinted>2019-10-08T13:25:00Z</cp:lastPrinted>
  <dcterms:created xsi:type="dcterms:W3CDTF">2019-10-08T13:25:00Z</dcterms:created>
  <dcterms:modified xsi:type="dcterms:W3CDTF">2019-11-01T15:17:00Z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